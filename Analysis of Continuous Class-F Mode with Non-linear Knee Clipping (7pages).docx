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A5827C" w14:textId="3AE18C0C" w:rsidR="005B3091" w:rsidRDefault="005B3091" w:rsidP="005B3091">
      <w:pPr>
        <w:pStyle w:val="Authors"/>
        <w:framePr w:h="577" w:hRule="exact" w:wrap="notBeside" w:x="1590" w:y="1555"/>
      </w:pPr>
      <w:r>
        <w:t>Syed M</w:t>
      </w:r>
      <w:r w:rsidR="003232F6">
        <w:t>uhammad Hilmi</w:t>
      </w:r>
      <w:r>
        <w:t xml:space="preserve"> Syed Anera, </w:t>
      </w:r>
      <w:r>
        <w:rPr>
          <w:i/>
        </w:rPr>
        <w:t>Student Member</w:t>
      </w:r>
      <w:r w:rsidRPr="00392DBA">
        <w:rPr>
          <w:i/>
        </w:rPr>
        <w:t>, IEEE</w:t>
      </w:r>
      <w:r>
        <w:t xml:space="preserve">, </w:t>
      </w:r>
      <w:r w:rsidR="002A6F5A">
        <w:t xml:space="preserve">Munawar Kermalli, </w:t>
      </w:r>
      <w:r w:rsidR="002F3401">
        <w:br/>
      </w:r>
      <w:r w:rsidR="002A6F5A">
        <w:t>Fei You</w:t>
      </w:r>
      <w:r w:rsidR="009431F0">
        <w:t>,</w:t>
      </w:r>
      <w:r w:rsidR="002F3401">
        <w:t xml:space="preserve"> </w:t>
      </w:r>
      <w:r w:rsidR="009431F0" w:rsidRPr="003171B2">
        <w:rPr>
          <w:i/>
        </w:rPr>
        <w:t>Senior</w:t>
      </w:r>
      <w:r w:rsidR="003171B2" w:rsidRPr="003171B2">
        <w:rPr>
          <w:i/>
        </w:rPr>
        <w:t xml:space="preserve"> Member, IEEE</w:t>
      </w:r>
      <w:r w:rsidR="002A6F5A">
        <w:t xml:space="preserve">, </w:t>
      </w:r>
      <w:r>
        <w:t>James J. Bell, and Johannes Benedikt</w:t>
      </w:r>
    </w:p>
    <w:p w14:paraId="3058DC50" w14:textId="08591213" w:rsidR="00E97402" w:rsidRDefault="00E52612">
      <w:pPr>
        <w:pStyle w:val="Title"/>
        <w:framePr w:wrap="notBeside"/>
      </w:pPr>
      <w:r>
        <w:t xml:space="preserve">Analysis of Continuous Class-F Mode </w:t>
      </w:r>
      <w:r w:rsidR="00471F60">
        <w:t>in</w:t>
      </w:r>
      <w:r w:rsidR="000930FE">
        <w:t xml:space="preserve"> </w:t>
      </w:r>
      <w:r w:rsidR="00542ABB">
        <w:t>L</w:t>
      </w:r>
      <w:r w:rsidR="000930FE">
        <w:t>oad</w:t>
      </w:r>
      <w:r w:rsidR="00542ABB">
        <w:t xml:space="preserve"> M</w:t>
      </w:r>
      <w:r w:rsidR="000930FE">
        <w:t>odulated</w:t>
      </w:r>
      <w:r w:rsidR="00471F60">
        <w:t xml:space="preserve"> </w:t>
      </w:r>
      <w:r w:rsidR="00542ABB">
        <w:t>B</w:t>
      </w:r>
      <w:r w:rsidR="00471F60">
        <w:t>ack-off</w:t>
      </w:r>
    </w:p>
    <w:p w14:paraId="481804A9" w14:textId="31F26E06" w:rsidR="00120556" w:rsidRDefault="00E97402">
      <w:pPr>
        <w:pStyle w:val="Abstract"/>
      </w:pPr>
      <w:r>
        <w:rPr>
          <w:i/>
          <w:iCs/>
        </w:rPr>
        <w:t>Abstract</w:t>
      </w:r>
      <w:r>
        <w:t>—Th</w:t>
      </w:r>
      <w:r w:rsidR="00994832">
        <w:t>is paper presents a n</w:t>
      </w:r>
      <w:r w:rsidR="00383D89">
        <w:t>ovel</w:t>
      </w:r>
      <w:r w:rsidR="00994832">
        <w:t xml:space="preserve"> reformulation of continuous Class-F (CCF) mode </w:t>
      </w:r>
      <w:r w:rsidR="00673378">
        <w:t>by including non-linear I-V knee interaction on</w:t>
      </w:r>
      <w:r w:rsidR="00985263">
        <w:t xml:space="preserve"> transistor’s</w:t>
      </w:r>
      <w:r w:rsidR="00673378">
        <w:t xml:space="preserve"> drain waveforms. </w:t>
      </w:r>
      <w:r w:rsidR="00DF1C08">
        <w:t>Load</w:t>
      </w:r>
      <w:r w:rsidR="00851221">
        <w:t>-pull emulation based on this theory is performed across α spaces</w:t>
      </w:r>
      <w:r w:rsidR="00985263">
        <w:t>,</w:t>
      </w:r>
      <w:r w:rsidR="00851221">
        <w:t xml:space="preserve"> </w:t>
      </w:r>
      <w:r w:rsidR="001965FE">
        <w:t xml:space="preserve">resulting into </w:t>
      </w:r>
      <w:r w:rsidR="00635FD4">
        <w:t>20%</w:t>
      </w:r>
      <w:r w:rsidR="004B0824">
        <w:t xml:space="preserve"> </w:t>
      </w:r>
      <w:r w:rsidR="00266700">
        <w:t>drain efficiency (</w:t>
      </w:r>
      <w:r w:rsidR="004B0824">
        <w:t>DE</w:t>
      </w:r>
      <w:r w:rsidR="00266700">
        <w:t>)</w:t>
      </w:r>
      <w:r w:rsidR="004B0824">
        <w:t xml:space="preserve"> difference at 8dB </w:t>
      </w:r>
      <w:r w:rsidR="00FF798B">
        <w:t>output back-o</w:t>
      </w:r>
      <w:r w:rsidR="00266700">
        <w:t>ff (</w:t>
      </w:r>
      <w:r w:rsidR="004B0824">
        <w:t>OPBO</w:t>
      </w:r>
      <w:r w:rsidR="00266700">
        <w:t>)</w:t>
      </w:r>
      <w:r w:rsidR="004B0824">
        <w:t xml:space="preserve"> between α=0 and α=-1/+1 where it is at the peak. </w:t>
      </w:r>
      <w:r w:rsidR="000A202B">
        <w:t>Fundamental load-pull s</w:t>
      </w:r>
      <w:r w:rsidR="00ED22FA">
        <w:t xml:space="preserve">imulation and measurement on </w:t>
      </w:r>
      <w:r w:rsidR="000A202B">
        <w:t>10W GaN</w:t>
      </w:r>
      <w:r w:rsidR="001B15EB">
        <w:t xml:space="preserve"> HEMT</w:t>
      </w:r>
      <w:r w:rsidR="000A202B">
        <w:t xml:space="preserve"> </w:t>
      </w:r>
      <w:r w:rsidR="00ED22FA">
        <w:t xml:space="preserve">device </w:t>
      </w:r>
      <w:r w:rsidR="00650950">
        <w:t>with sweep phase of 2</w:t>
      </w:r>
      <w:r w:rsidR="00650950" w:rsidRPr="00650950">
        <w:rPr>
          <w:vertAlign w:val="superscript"/>
        </w:rPr>
        <w:t>nd</w:t>
      </w:r>
      <w:r w:rsidR="00650950">
        <w:t xml:space="preserve"> harmonic impedances show similar trend, although </w:t>
      </w:r>
      <w:r w:rsidR="00266700">
        <w:t xml:space="preserve">DE at 8dB OPBO </w:t>
      </w:r>
      <w:r w:rsidR="006D409F">
        <w:t xml:space="preserve">is 40% lower at </w:t>
      </w:r>
      <w:r w:rsidR="004E1501">
        <w:t>α=0 compared to α=-1/+1.</w:t>
      </w:r>
      <w:r w:rsidR="00504B85">
        <w:t xml:space="preserve"> Max</w:t>
      </w:r>
      <w:r w:rsidR="00AD5AEA">
        <w:t>imum</w:t>
      </w:r>
      <w:r w:rsidR="00504B85">
        <w:t xml:space="preserve"> DE </w:t>
      </w:r>
      <w:r w:rsidR="00145B2B">
        <w:t>measured</w:t>
      </w:r>
      <w:r w:rsidR="00FF798B">
        <w:t xml:space="preserve"> at</w:t>
      </w:r>
      <w:r w:rsidR="00145B2B">
        <w:t xml:space="preserve"> 7.6dB OPBO for α=</w:t>
      </w:r>
      <w:r w:rsidR="00881772">
        <w:t>-</w:t>
      </w:r>
      <w:r w:rsidR="00145B2B">
        <w:t xml:space="preserve">1 is </w:t>
      </w:r>
      <w:r w:rsidR="00DC59E2">
        <w:t>83.5%</w:t>
      </w:r>
      <w:r w:rsidR="00FF798B">
        <w:t xml:space="preserve"> while it drops to 45.3% at 8dB OPBO for α=0</w:t>
      </w:r>
      <w:r w:rsidR="004E1501">
        <w:t xml:space="preserve"> </w:t>
      </w:r>
      <w:r w:rsidR="00DE709E">
        <w:t xml:space="preserve">This theory is implemented for designing </w:t>
      </w:r>
      <w:r w:rsidR="00331881">
        <w:t xml:space="preserve">broadband 10W </w:t>
      </w:r>
      <w:r w:rsidR="00AE198E">
        <w:t>power amplifier (PA)</w:t>
      </w:r>
      <w:r w:rsidR="00331881">
        <w:t xml:space="preserve"> by restricting phase of 2</w:t>
      </w:r>
      <w:r w:rsidR="00331881" w:rsidRPr="00331881">
        <w:rPr>
          <w:vertAlign w:val="superscript"/>
        </w:rPr>
        <w:t>nd</w:t>
      </w:r>
      <w:r w:rsidR="00331881">
        <w:t xml:space="preserve"> harmonic impedances around α=-1 across bandwidth</w:t>
      </w:r>
      <w:r w:rsidR="002B7B85">
        <w:t xml:space="preserve">. </w:t>
      </w:r>
      <w:r w:rsidR="00ED7309">
        <w:t>The</w:t>
      </w:r>
      <w:r w:rsidR="002B7B85">
        <w:t xml:space="preserve"> PA achieved </w:t>
      </w:r>
      <w:r w:rsidR="008149BB">
        <w:t>73</w:t>
      </w:r>
      <w:r w:rsidR="002B7B85">
        <w:t xml:space="preserve">% DE </w:t>
      </w:r>
      <w:r w:rsidR="008149BB">
        <w:t xml:space="preserve">measured </w:t>
      </w:r>
      <w:r w:rsidR="00ED7309">
        <w:t xml:space="preserve">using CW signal on </w:t>
      </w:r>
      <w:r w:rsidR="006D35A3">
        <w:t xml:space="preserve">50Ω termination at 2.0 GHz. </w:t>
      </w:r>
      <w:r w:rsidR="00961BB2">
        <w:t xml:space="preserve">Fundamental load-pull is performed on this PA, resulting into </w:t>
      </w:r>
      <w:r w:rsidR="00AD5AEA">
        <w:t xml:space="preserve">maximum DE of &gt;60% and &gt;70% at </w:t>
      </w:r>
      <w:r w:rsidR="00C67892">
        <w:t xml:space="preserve">8dB and 6dB OPBO respectively. </w:t>
      </w:r>
    </w:p>
    <w:p w14:paraId="3B57035D" w14:textId="77777777" w:rsidR="00E97402" w:rsidRDefault="00E97402"/>
    <w:p w14:paraId="30C7EE3A" w14:textId="2458C894" w:rsidR="00BD78B1" w:rsidRPr="00BD78B1" w:rsidRDefault="00E97402" w:rsidP="004E2C4E">
      <w:pPr>
        <w:pStyle w:val="IndexTerms"/>
      </w:pPr>
      <w:bookmarkStart w:id="0" w:name="PointTmp"/>
      <w:r>
        <w:rPr>
          <w:i/>
          <w:iCs/>
        </w:rPr>
        <w:t>Index Terms</w:t>
      </w:r>
      <w:r>
        <w:t>—</w:t>
      </w:r>
      <w:r w:rsidR="00BC4179">
        <w:t>GaN,</w:t>
      </w:r>
      <w:r w:rsidR="006D3974">
        <w:t xml:space="preserve"> waveform engineering,</w:t>
      </w:r>
      <w:r w:rsidR="00BC4179">
        <w:t xml:space="preserve"> </w:t>
      </w:r>
      <w:r w:rsidR="00B856BD">
        <w:t>high</w:t>
      </w:r>
      <w:r w:rsidR="00447AEA">
        <w:t>-efficiency amplifiers, power amplifier (PAs)</w:t>
      </w:r>
      <w:r>
        <w:t xml:space="preserve"> </w:t>
      </w:r>
    </w:p>
    <w:p w14:paraId="7EAB9264" w14:textId="77777777" w:rsidR="00E97402" w:rsidRDefault="00E97402">
      <w:pPr>
        <w:pStyle w:val="Heading1"/>
      </w:pPr>
      <w:bookmarkStart w:id="1" w:name="_Ref1474105"/>
      <w:bookmarkEnd w:id="0"/>
      <w:r>
        <w:t>I</w:t>
      </w:r>
      <w:r>
        <w:rPr>
          <w:sz w:val="16"/>
          <w:szCs w:val="16"/>
        </w:rPr>
        <w:t>NTRODUCTION</w:t>
      </w:r>
      <w:bookmarkEnd w:id="1"/>
    </w:p>
    <w:p w14:paraId="171BF214" w14:textId="75678B6C" w:rsidR="00E97402" w:rsidRDefault="00F80987">
      <w:pPr>
        <w:pStyle w:val="Text"/>
        <w:keepNext/>
        <w:framePr w:dropCap="drop" w:lines="2" w:wrap="auto" w:vAnchor="text" w:hAnchor="text"/>
        <w:spacing w:line="480" w:lineRule="exact"/>
        <w:ind w:firstLine="0"/>
        <w:rPr>
          <w:smallCaps/>
          <w:position w:val="-3"/>
          <w:sz w:val="56"/>
          <w:szCs w:val="56"/>
        </w:rPr>
      </w:pPr>
      <w:r>
        <w:rPr>
          <w:smallCaps/>
          <w:position w:val="-3"/>
          <w:sz w:val="56"/>
          <w:szCs w:val="56"/>
        </w:rPr>
        <w:t>P</w:t>
      </w:r>
    </w:p>
    <w:p w14:paraId="340BA735" w14:textId="77643E3B" w:rsidR="00C66F36" w:rsidRDefault="00F80987" w:rsidP="00393588">
      <w:pPr>
        <w:pStyle w:val="Text"/>
        <w:ind w:firstLine="0"/>
      </w:pPr>
      <w:r>
        <w:rPr>
          <w:smallCaps/>
        </w:rPr>
        <w:t>OWER</w:t>
      </w:r>
      <w:r w:rsidR="00E97402">
        <w:t xml:space="preserve"> </w:t>
      </w:r>
      <w:r>
        <w:t>amplifiers</w:t>
      </w:r>
      <w:r w:rsidR="00434D8D">
        <w:t xml:space="preserve"> (PA)</w:t>
      </w:r>
      <w:r>
        <w:t xml:space="preserve"> are the </w:t>
      </w:r>
      <w:r w:rsidR="00CF35C0">
        <w:t xml:space="preserve">main energy </w:t>
      </w:r>
      <w:r w:rsidR="00146ABE">
        <w:t>consumed</w:t>
      </w:r>
      <w:r w:rsidR="00C41F29">
        <w:t xml:space="preserve"> </w:t>
      </w:r>
      <w:r w:rsidR="0099094C">
        <w:t>in</w:t>
      </w:r>
      <w:r w:rsidR="00C41F29">
        <w:t xml:space="preserve"> RF communication systems</w:t>
      </w:r>
      <w:r w:rsidR="00146ABE">
        <w:t xml:space="preserve"> where</w:t>
      </w:r>
      <w:r w:rsidR="00123E87">
        <w:t xml:space="preserve"> </w:t>
      </w:r>
      <w:r w:rsidR="00B74871">
        <w:t xml:space="preserve">DC </w:t>
      </w:r>
      <w:r w:rsidR="00123E87">
        <w:t xml:space="preserve">power supply </w:t>
      </w:r>
      <w:r w:rsidR="00A13E80">
        <w:t xml:space="preserve">is used to </w:t>
      </w:r>
      <w:r w:rsidR="00B82684">
        <w:t xml:space="preserve">convert small </w:t>
      </w:r>
      <w:r w:rsidR="008866A3">
        <w:t xml:space="preserve">RF input signal </w:t>
      </w:r>
      <w:r w:rsidR="003B2EC4">
        <w:t xml:space="preserve">into a larger signal </w:t>
      </w:r>
      <w:r w:rsidR="002A5897">
        <w:t>with</w:t>
      </w:r>
      <w:r w:rsidR="003B2EC4">
        <w:t xml:space="preserve"> </w:t>
      </w:r>
      <w:r w:rsidR="002A5897">
        <w:t xml:space="preserve">certain </w:t>
      </w:r>
      <w:r w:rsidR="003B2EC4">
        <w:t>gain</w:t>
      </w:r>
      <w:r w:rsidR="004E5D3C">
        <w:t xml:space="preserve">. </w:t>
      </w:r>
      <w:r w:rsidR="00F93A22">
        <w:t>F</w:t>
      </w:r>
      <w:r w:rsidR="004E5D3C">
        <w:t>uture communication system</w:t>
      </w:r>
      <w:r w:rsidR="00471E4F">
        <w:t>s</w:t>
      </w:r>
      <w:r w:rsidR="004E5D3C">
        <w:t xml:space="preserve"> </w:t>
      </w:r>
      <w:r w:rsidR="000331B8">
        <w:t xml:space="preserve">are </w:t>
      </w:r>
      <w:r w:rsidR="004E5D3C">
        <w:t>becom</w:t>
      </w:r>
      <w:r w:rsidR="00F93A22">
        <w:t>ing</w:t>
      </w:r>
      <w:r w:rsidR="004E5D3C">
        <w:t xml:space="preserve"> more co</w:t>
      </w:r>
      <w:r w:rsidR="00F93A22">
        <w:t>mplex</w:t>
      </w:r>
      <w:r w:rsidR="00EF4D6A">
        <w:t>,</w:t>
      </w:r>
      <w:r w:rsidR="00746368">
        <w:t xml:space="preserve"> thus, </w:t>
      </w:r>
      <w:r w:rsidR="00D52421">
        <w:t xml:space="preserve">PA </w:t>
      </w:r>
      <w:r w:rsidR="002567DB">
        <w:t xml:space="preserve">designers are looking to improve the performances by </w:t>
      </w:r>
      <w:r w:rsidR="00746368">
        <w:t xml:space="preserve">maximizing the efficiency </w:t>
      </w:r>
      <w:r w:rsidR="00616DFF">
        <w:t>while operating it with good linearity within broadband frequencies.</w:t>
      </w:r>
    </w:p>
    <w:p w14:paraId="2C50DDB6" w14:textId="64F7AC49" w:rsidR="009853C3" w:rsidRDefault="00E43E9F" w:rsidP="00A220EE">
      <w:pPr>
        <w:pStyle w:val="Text"/>
        <w:ind w:firstLine="0"/>
      </w:pPr>
      <w:r>
        <w:tab/>
        <w:t>Several techniques ha</w:t>
      </w:r>
      <w:r w:rsidR="004651A5">
        <w:t>ve</w:t>
      </w:r>
      <w:r>
        <w:t xml:space="preserve"> been proposed to </w:t>
      </w:r>
      <w:r w:rsidR="00E05B6D">
        <w:t xml:space="preserve">design high efficiency </w:t>
      </w:r>
      <w:r w:rsidR="00280380">
        <w:t>PA by means of harmonic tuning</w:t>
      </w:r>
      <w:r w:rsidR="008C0382">
        <w:t xml:space="preserve"> [1]</w:t>
      </w:r>
      <w:r w:rsidR="007C48EF">
        <w:rPr>
          <w:rFonts w:ascii="Times-Roman" w:hAnsi="Times-Roman" w:cs="Times-Roman"/>
          <w:lang w:val="en-GB"/>
        </w:rPr>
        <w:t>-</w:t>
      </w:r>
      <w:r w:rsidR="008C0382">
        <w:t xml:space="preserve">[4]. </w:t>
      </w:r>
      <w:r w:rsidR="00AA3D0F">
        <w:t xml:space="preserve">More recently, </w:t>
      </w:r>
      <w:r w:rsidR="00985263">
        <w:t xml:space="preserve">a </w:t>
      </w:r>
      <w:proofErr w:type="gramStart"/>
      <w:r w:rsidR="00985263">
        <w:t>generic trends</w:t>
      </w:r>
      <w:proofErr w:type="gramEnd"/>
      <w:r w:rsidR="00985263">
        <w:t xml:space="preserve"> of connecting waveforms theory into PA design such as </w:t>
      </w:r>
      <w:r w:rsidR="004C0540">
        <w:t>continuous class-F (CCF)</w:t>
      </w:r>
      <w:r w:rsidR="00810DA0">
        <w:t xml:space="preserve"> and</w:t>
      </w:r>
      <w:r w:rsidR="00125BF4">
        <w:t xml:space="preserve"> </w:t>
      </w:r>
      <w:r w:rsidR="004C0540">
        <w:t xml:space="preserve">continuous class B/J </w:t>
      </w:r>
      <w:r w:rsidR="00985263">
        <w:t>have</w:t>
      </w:r>
      <w:r w:rsidR="004C0540">
        <w:t xml:space="preserve"> been</w:t>
      </w:r>
      <w:r w:rsidR="00125BF4">
        <w:t xml:space="preserve"> preferred by many designers as</w:t>
      </w:r>
      <w:r w:rsidR="004C0540">
        <w:t xml:space="preserve"> it offers both high efficiency and broadband </w:t>
      </w:r>
      <w:r w:rsidR="00760AB4">
        <w:t>performances</w:t>
      </w:r>
      <w:r w:rsidR="008C0382">
        <w:t xml:space="preserve"> [5]</w:t>
      </w:r>
      <w:r w:rsidR="007C48EF">
        <w:rPr>
          <w:rFonts w:ascii="Times-Roman" w:hAnsi="Times-Roman" w:cs="Times-Roman"/>
          <w:lang w:val="en-GB"/>
        </w:rPr>
        <w:t>-</w:t>
      </w:r>
      <w:r w:rsidR="008C0382">
        <w:rPr>
          <w:rFonts w:ascii="Times-Roman" w:hAnsi="Times-Roman" w:cs="Times-Roman"/>
          <w:lang w:val="en-GB"/>
        </w:rPr>
        <w:t>[1</w:t>
      </w:r>
      <w:r w:rsidR="00810DA0">
        <w:rPr>
          <w:rFonts w:ascii="Times-Roman" w:hAnsi="Times-Roman" w:cs="Times-Roman"/>
          <w:lang w:val="en-GB"/>
        </w:rPr>
        <w:t>2</w:t>
      </w:r>
      <w:r w:rsidR="008C0382">
        <w:rPr>
          <w:rFonts w:ascii="Times-Roman" w:hAnsi="Times-Roman" w:cs="Times-Roman"/>
          <w:lang w:val="en-GB"/>
        </w:rPr>
        <w:t>]</w:t>
      </w:r>
      <w:r w:rsidR="00760AB4">
        <w:t xml:space="preserve">. </w:t>
      </w:r>
      <w:r w:rsidR="008C0382">
        <w:t>From</w:t>
      </w:r>
      <w:r w:rsidR="003E2B69">
        <w:t xml:space="preserve"> </w:t>
      </w:r>
      <w:r w:rsidR="00B1166E">
        <w:t xml:space="preserve">the original ideal </w:t>
      </w:r>
      <w:r w:rsidR="00125BF4">
        <w:t>class-F</w:t>
      </w:r>
      <w:r w:rsidR="003E2B69">
        <w:t xml:space="preserve"> mode</w:t>
      </w:r>
      <w:r w:rsidR="00125BF4">
        <w:t xml:space="preserve"> in</w:t>
      </w:r>
      <w:r w:rsidR="008C0382">
        <w:t xml:space="preserve"> [1] and [3]</w:t>
      </w:r>
      <w:r w:rsidR="003E2B69">
        <w:t>,</w:t>
      </w:r>
      <w:r w:rsidR="00E86570">
        <w:t xml:space="preserve"> the</w:t>
      </w:r>
      <w:r w:rsidR="003E2B69">
        <w:t xml:space="preserve"> </w:t>
      </w:r>
      <w:r w:rsidR="00985263">
        <w:t>voltage waveform</w:t>
      </w:r>
      <w:r w:rsidR="00125BF4">
        <w:t xml:space="preserve"> </w:t>
      </w:r>
      <w:r w:rsidR="00B1166E">
        <w:t xml:space="preserve">of </w:t>
      </w:r>
      <w:r w:rsidR="00125BF4">
        <w:t>this mode is expanded</w:t>
      </w:r>
      <w:r w:rsidR="00810DA0">
        <w:t xml:space="preserve"> using CCF mode operator,</w:t>
      </w:r>
      <w:r w:rsidR="00125BF4">
        <w:t xml:space="preserve"> </w:t>
      </w:r>
      <w:r w:rsidR="00125BF4">
        <w:br/>
      </w:r>
    </w:p>
    <w:p w14:paraId="3EE4772C" w14:textId="4DF872B2" w:rsidR="00E36048" w:rsidRDefault="007310B8" w:rsidP="00A220EE">
      <w:pPr>
        <w:pStyle w:val="Text"/>
        <w:ind w:firstLine="0"/>
        <w:rPr>
          <w:i/>
          <w:sz w:val="16"/>
        </w:rPr>
      </w:pPr>
      <w:r>
        <w:rPr>
          <w:sz w:val="16"/>
        </w:rPr>
        <w:tab/>
        <w:t xml:space="preserve">This manuscript received on Month </w:t>
      </w:r>
      <w:r w:rsidR="003B0066">
        <w:rPr>
          <w:sz w:val="16"/>
        </w:rPr>
        <w:t>X</w:t>
      </w:r>
      <w:r>
        <w:rPr>
          <w:sz w:val="16"/>
        </w:rPr>
        <w:t>,</w:t>
      </w:r>
      <w:r w:rsidR="003B0066">
        <w:rPr>
          <w:sz w:val="16"/>
        </w:rPr>
        <w:t xml:space="preserve"> </w:t>
      </w:r>
      <w:r>
        <w:rPr>
          <w:sz w:val="16"/>
        </w:rPr>
        <w:t xml:space="preserve">2019; revised Month </w:t>
      </w:r>
      <w:r w:rsidR="003B0066">
        <w:rPr>
          <w:sz w:val="16"/>
        </w:rPr>
        <w:t>X</w:t>
      </w:r>
      <w:r>
        <w:rPr>
          <w:sz w:val="16"/>
        </w:rPr>
        <w:t>,</w:t>
      </w:r>
      <w:r w:rsidR="003B0066">
        <w:rPr>
          <w:sz w:val="16"/>
        </w:rPr>
        <w:t xml:space="preserve"> </w:t>
      </w:r>
      <w:r>
        <w:rPr>
          <w:sz w:val="16"/>
        </w:rPr>
        <w:t xml:space="preserve">2019; accepted </w:t>
      </w:r>
      <w:r w:rsidR="00D03A79">
        <w:rPr>
          <w:sz w:val="16"/>
        </w:rPr>
        <w:t xml:space="preserve">Month </w:t>
      </w:r>
      <w:r w:rsidR="003B0066">
        <w:rPr>
          <w:sz w:val="16"/>
        </w:rPr>
        <w:t>X</w:t>
      </w:r>
      <w:r>
        <w:rPr>
          <w:sz w:val="16"/>
        </w:rPr>
        <w:t>,</w:t>
      </w:r>
      <w:r w:rsidR="003B0066">
        <w:rPr>
          <w:sz w:val="16"/>
        </w:rPr>
        <w:t xml:space="preserve"> </w:t>
      </w:r>
      <w:r>
        <w:rPr>
          <w:sz w:val="16"/>
        </w:rPr>
        <w:t>2019</w:t>
      </w:r>
      <w:r w:rsidR="00D03A79">
        <w:rPr>
          <w:sz w:val="16"/>
        </w:rPr>
        <w:t xml:space="preserve">. Date of publication Month </w:t>
      </w:r>
      <w:r w:rsidR="003B0066">
        <w:rPr>
          <w:sz w:val="16"/>
        </w:rPr>
        <w:t>X</w:t>
      </w:r>
      <w:r w:rsidR="00D03A79">
        <w:rPr>
          <w:sz w:val="16"/>
        </w:rPr>
        <w:t xml:space="preserve">, 2019; date of current version Month </w:t>
      </w:r>
      <w:r w:rsidR="003B0066">
        <w:rPr>
          <w:sz w:val="16"/>
        </w:rPr>
        <w:t>X</w:t>
      </w:r>
      <w:r w:rsidR="00D03A79">
        <w:rPr>
          <w:sz w:val="16"/>
        </w:rPr>
        <w:t>,</w:t>
      </w:r>
      <w:r w:rsidR="003B0066">
        <w:rPr>
          <w:sz w:val="16"/>
        </w:rPr>
        <w:t xml:space="preserve"> </w:t>
      </w:r>
      <w:r w:rsidR="00D03A79">
        <w:rPr>
          <w:sz w:val="16"/>
        </w:rPr>
        <w:t xml:space="preserve">2019. This project was supported by …. under grant …. </w:t>
      </w:r>
      <w:r w:rsidR="00D03A79" w:rsidRPr="00D03A79">
        <w:rPr>
          <w:i/>
          <w:sz w:val="16"/>
        </w:rPr>
        <w:t>(Corresponding author: Syed Muhammad Hilmi Syed Anera.)</w:t>
      </w:r>
    </w:p>
    <w:p w14:paraId="0B88C361" w14:textId="022E1360" w:rsidR="00D03A79" w:rsidRDefault="00D03A79" w:rsidP="00A220EE">
      <w:pPr>
        <w:pStyle w:val="Text"/>
        <w:ind w:firstLine="0"/>
        <w:rPr>
          <w:sz w:val="16"/>
        </w:rPr>
      </w:pPr>
      <w:r>
        <w:rPr>
          <w:sz w:val="16"/>
        </w:rPr>
        <w:tab/>
        <w:t xml:space="preserve">S. M. H. Syed Anera, J. J. Bells and J. Benedikt are with the Centre for High Frequency Engineering, Cardiff University, Cardiff CF24 3AA U.K. (email: </w:t>
      </w:r>
      <w:hyperlink r:id="rId8" w:history="1">
        <w:r w:rsidRPr="00D03A79">
          <w:rPr>
            <w:rStyle w:val="Hyperlink"/>
            <w:color w:val="auto"/>
            <w:sz w:val="16"/>
            <w:u w:val="none"/>
          </w:rPr>
          <w:t>syedmuhammadhilmisa@cardiff.ac.uk</w:t>
        </w:r>
      </w:hyperlink>
      <w:r>
        <w:rPr>
          <w:sz w:val="16"/>
        </w:rPr>
        <w:t>)</w:t>
      </w:r>
    </w:p>
    <w:p w14:paraId="62CEC81F" w14:textId="426A416E" w:rsidR="00D03A79" w:rsidRDefault="00D03A79" w:rsidP="00A220EE">
      <w:pPr>
        <w:pStyle w:val="Text"/>
        <w:ind w:firstLine="0"/>
        <w:rPr>
          <w:sz w:val="16"/>
        </w:rPr>
      </w:pPr>
      <w:r>
        <w:rPr>
          <w:sz w:val="16"/>
        </w:rPr>
        <w:tab/>
        <w:t xml:space="preserve">M. Kermalli is with </w:t>
      </w:r>
      <w:proofErr w:type="spellStart"/>
      <w:r>
        <w:rPr>
          <w:sz w:val="16"/>
        </w:rPr>
        <w:t>Futurewei</w:t>
      </w:r>
      <w:proofErr w:type="spellEnd"/>
      <w:r>
        <w:rPr>
          <w:sz w:val="16"/>
        </w:rPr>
        <w:t xml:space="preserve"> Technologies</w:t>
      </w:r>
      <w:r w:rsidR="009B481A">
        <w:rPr>
          <w:sz w:val="16"/>
        </w:rPr>
        <w:t xml:space="preserve"> Inc.</w:t>
      </w:r>
      <w:r>
        <w:rPr>
          <w:sz w:val="16"/>
        </w:rPr>
        <w:t xml:space="preserve">, </w:t>
      </w:r>
      <w:r w:rsidRPr="009B481A">
        <w:rPr>
          <w:sz w:val="16"/>
        </w:rPr>
        <w:t>Bridgewater,</w:t>
      </w:r>
      <w:r w:rsidR="006F1ACD" w:rsidRPr="009B481A">
        <w:rPr>
          <w:sz w:val="16"/>
        </w:rPr>
        <w:t xml:space="preserve"> </w:t>
      </w:r>
      <w:r w:rsidR="009B481A" w:rsidRPr="009B481A">
        <w:rPr>
          <w:sz w:val="16"/>
        </w:rPr>
        <w:t>N</w:t>
      </w:r>
      <w:r w:rsidR="009B481A">
        <w:rPr>
          <w:sz w:val="16"/>
        </w:rPr>
        <w:t>J</w:t>
      </w:r>
      <w:r w:rsidR="009B481A" w:rsidRPr="009B481A">
        <w:rPr>
          <w:sz w:val="16"/>
        </w:rPr>
        <w:t xml:space="preserve"> </w:t>
      </w:r>
      <w:r w:rsidR="009B481A">
        <w:rPr>
          <w:sz w:val="16"/>
        </w:rPr>
        <w:t>08807,</w:t>
      </w:r>
      <w:r w:rsidRPr="009B481A">
        <w:rPr>
          <w:sz w:val="16"/>
        </w:rPr>
        <w:t xml:space="preserve"> U.</w:t>
      </w:r>
      <w:r>
        <w:rPr>
          <w:sz w:val="16"/>
        </w:rPr>
        <w:t>S.A.</w:t>
      </w:r>
    </w:p>
    <w:p w14:paraId="630869C6" w14:textId="0A90B31F" w:rsidR="006F1ACD" w:rsidRPr="00D03A79" w:rsidRDefault="006F1ACD" w:rsidP="00A220EE">
      <w:pPr>
        <w:pStyle w:val="Text"/>
        <w:ind w:firstLine="0"/>
        <w:rPr>
          <w:sz w:val="16"/>
        </w:rPr>
      </w:pPr>
      <w:r>
        <w:rPr>
          <w:sz w:val="16"/>
        </w:rPr>
        <w:tab/>
        <w:t xml:space="preserve">F. You is with </w:t>
      </w:r>
      <w:r w:rsidR="008C0382">
        <w:rPr>
          <w:sz w:val="16"/>
        </w:rPr>
        <w:t xml:space="preserve">School of Electronics Science and Engineering, University of Electronics Science and Technology of China, Chengdu 610054, China. </w:t>
      </w:r>
    </w:p>
    <w:p w14:paraId="2A7869BD" w14:textId="7492E63B" w:rsidR="00E36048" w:rsidRPr="00E36048" w:rsidRDefault="003B0066" w:rsidP="00A220EE">
      <w:pPr>
        <w:pStyle w:val="Text"/>
        <w:ind w:firstLine="0"/>
        <w:rPr>
          <w:sz w:val="16"/>
        </w:rPr>
      </w:pPr>
      <w:r>
        <w:rPr>
          <w:sz w:val="16"/>
        </w:rPr>
        <w:tab/>
        <w:t>Color versions of one or more of the figures in this paper are available online at http://ieeeexplore.ieee.org.</w:t>
      </w:r>
    </w:p>
    <w:p w14:paraId="29C0B7C7" w14:textId="446229B3" w:rsidR="00E36048" w:rsidRDefault="003B0066" w:rsidP="00A220EE">
      <w:pPr>
        <w:pStyle w:val="Text"/>
        <w:ind w:firstLine="0"/>
        <w:rPr>
          <w:sz w:val="16"/>
        </w:rPr>
      </w:pPr>
      <w:r>
        <w:rPr>
          <w:sz w:val="16"/>
        </w:rPr>
        <w:tab/>
        <w:t xml:space="preserve">Digital Object Identifier </w:t>
      </w:r>
    </w:p>
    <w:p w14:paraId="1D8A2851" w14:textId="371AB88B" w:rsidR="003B0066" w:rsidRDefault="008C0382" w:rsidP="003B0066">
      <w:pPr>
        <w:pStyle w:val="Text"/>
        <w:ind w:firstLine="0"/>
      </w:pPr>
      <w:r>
        <w:t>resulting into new sets of</w:t>
      </w:r>
      <w:r w:rsidR="00125BF4">
        <w:t xml:space="preserve"> voltage</w:t>
      </w:r>
      <w:r>
        <w:t xml:space="preserve"> waveforms. </w:t>
      </w:r>
      <w:r w:rsidR="003B0066">
        <w:t xml:space="preserve">These waveforms engineering techniques leads to a new design space that has a </w:t>
      </w:r>
      <w:r w:rsidR="00125BF4">
        <w:t xml:space="preserve">theoretical </w:t>
      </w:r>
      <w:r w:rsidR="003B0066">
        <w:t>constant high output power (Pout) and drain efficiency (DE)</w:t>
      </w:r>
      <w:r w:rsidR="00E86570">
        <w:t xml:space="preserve"> [5]</w:t>
      </w:r>
      <w:r w:rsidR="007C48EF">
        <w:rPr>
          <w:rFonts w:ascii="Times-Roman" w:hAnsi="Times-Roman" w:cs="Times-Roman"/>
          <w:lang w:val="en-GB"/>
        </w:rPr>
        <w:t>-</w:t>
      </w:r>
      <w:r w:rsidR="00E86570">
        <w:t>[7]</w:t>
      </w:r>
      <w:r w:rsidR="003B0066">
        <w:t xml:space="preserve">. </w:t>
      </w:r>
    </w:p>
    <w:p w14:paraId="2893D896" w14:textId="6FA9859D" w:rsidR="001379E9" w:rsidRDefault="001379E9" w:rsidP="00125BF4">
      <w:pPr>
        <w:pStyle w:val="Text"/>
      </w:pPr>
      <w:r>
        <w:t xml:space="preserve">Although </w:t>
      </w:r>
      <w:r w:rsidR="00125BF4">
        <w:t>the efficiency and bandwidth of PA</w:t>
      </w:r>
      <w:r w:rsidR="00AE198E">
        <w:t>s</w:t>
      </w:r>
      <w:r w:rsidR="00125BF4">
        <w:t xml:space="preserve"> have been maximized through waveform engineering and harmonics tuning techniques, however,</w:t>
      </w:r>
      <w:r w:rsidR="00144149">
        <w:t xml:space="preserve"> </w:t>
      </w:r>
      <w:r w:rsidR="001B15EB">
        <w:t>the maximum performances can only be obtained when the PA is operated at its peak power</w:t>
      </w:r>
      <w:r w:rsidR="0023369E">
        <w:t xml:space="preserve">. </w:t>
      </w:r>
      <w:r w:rsidR="00D36907">
        <w:t>Current m</w:t>
      </w:r>
      <w:r w:rsidR="0023369E">
        <w:t xml:space="preserve">odulated signal that is used for </w:t>
      </w:r>
      <w:r w:rsidR="00AE198E">
        <w:t>mobile communication</w:t>
      </w:r>
      <w:r w:rsidR="00D36907">
        <w:t xml:space="preserve"> using LTE standards has peak-to-average-ratio</w:t>
      </w:r>
      <w:r w:rsidR="00276106">
        <w:t xml:space="preserve"> (PAPR) of signal output about 7.6 </w:t>
      </w:r>
      <w:proofErr w:type="spellStart"/>
      <w:r w:rsidR="00276106">
        <w:t>dB.</w:t>
      </w:r>
      <w:proofErr w:type="spellEnd"/>
      <w:r w:rsidR="00276106">
        <w:t xml:space="preserve"> </w:t>
      </w:r>
      <w:r w:rsidR="003A4774">
        <w:t>A</w:t>
      </w:r>
      <w:r w:rsidR="00E86570">
        <w:t xml:space="preserve"> high PAPR</w:t>
      </w:r>
      <w:r w:rsidR="00C6501E">
        <w:t xml:space="preserve"> </w:t>
      </w:r>
      <w:r w:rsidR="00112436">
        <w:t xml:space="preserve">leads to </w:t>
      </w:r>
      <w:r w:rsidR="00D25034">
        <w:t xml:space="preserve">a </w:t>
      </w:r>
      <w:r w:rsidR="009C791F">
        <w:t>lower average efficiency performance</w:t>
      </w:r>
      <w:r w:rsidR="00112436">
        <w:t xml:space="preserve"> </w:t>
      </w:r>
      <w:r w:rsidR="00D25034">
        <w:t xml:space="preserve">compared to peak efficiency measured in CW tests. </w:t>
      </w:r>
      <w:r w:rsidR="009C791F">
        <w:t xml:space="preserve">To put this into comparison, </w:t>
      </w:r>
      <w:r w:rsidR="00DD5700">
        <w:t>P</w:t>
      </w:r>
      <w:r w:rsidR="008F2058">
        <w:t>A</w:t>
      </w:r>
      <w:r w:rsidR="00DD5700">
        <w:t xml:space="preserve">s in </w:t>
      </w:r>
      <w:r w:rsidR="009C791F">
        <w:t>[</w:t>
      </w:r>
      <w:r w:rsidR="00DD5700">
        <w:t>8</w:t>
      </w:r>
      <w:r w:rsidR="008F2058">
        <w:t>],</w:t>
      </w:r>
      <w:r w:rsidR="00C362B6">
        <w:t xml:space="preserve"> </w:t>
      </w:r>
      <w:r w:rsidR="008F2058">
        <w:t xml:space="preserve">[9] and [12] </w:t>
      </w:r>
      <w:r w:rsidR="004C449C">
        <w:t xml:space="preserve">has a peak DE </w:t>
      </w:r>
      <w:r w:rsidR="00DD5700">
        <w:t>up to 83</w:t>
      </w:r>
      <w:r w:rsidR="008F2058">
        <w:t>.4</w:t>
      </w:r>
      <w:r w:rsidR="00DD5700">
        <w:t>% measured with</w:t>
      </w:r>
      <w:r w:rsidR="004C449C">
        <w:t xml:space="preserve"> CW test</w:t>
      </w:r>
      <w:r w:rsidR="006F4F26">
        <w:t>s, however the average</w:t>
      </w:r>
      <w:r w:rsidR="00DD5700">
        <w:t xml:space="preserve"> efficiency has been reduced </w:t>
      </w:r>
      <w:r w:rsidR="00AE198E">
        <w:t>to</w:t>
      </w:r>
      <w:r w:rsidR="00DD5700">
        <w:t xml:space="preserve"> </w:t>
      </w:r>
      <w:r w:rsidR="008F2058">
        <w:t>29</w:t>
      </w:r>
      <w:r w:rsidR="00DD5700">
        <w:t>-48</w:t>
      </w:r>
      <w:r w:rsidR="006F4F26">
        <w:t xml:space="preserve">% under LTE signal. </w:t>
      </w:r>
    </w:p>
    <w:p w14:paraId="66147464" w14:textId="2300BF66" w:rsidR="00A33B32" w:rsidRPr="00CF7DB8" w:rsidRDefault="002C2809" w:rsidP="00A220EE">
      <w:pPr>
        <w:pStyle w:val="Text"/>
        <w:ind w:firstLine="0"/>
        <w:rPr>
          <w:i/>
        </w:rPr>
      </w:pPr>
      <w:r>
        <w:tab/>
        <w:t>Several design techniques ha</w:t>
      </w:r>
      <w:r w:rsidR="00A709B4">
        <w:t xml:space="preserve">ve </w:t>
      </w:r>
      <w:r>
        <w:t xml:space="preserve">been </w:t>
      </w:r>
      <w:r w:rsidR="00743839">
        <w:t>described</w:t>
      </w:r>
      <w:r w:rsidR="0039467C">
        <w:t xml:space="preserve"> in [</w:t>
      </w:r>
      <w:r w:rsidR="00383454">
        <w:t>3</w:t>
      </w:r>
      <w:r w:rsidR="0039467C">
        <w:t>]</w:t>
      </w:r>
      <w:r w:rsidR="00784E75">
        <w:t xml:space="preserve"> and [4]</w:t>
      </w:r>
      <w:r w:rsidR="0039467C">
        <w:t xml:space="preserve"> </w:t>
      </w:r>
      <w:r w:rsidR="00E46350">
        <w:t xml:space="preserve">to improve back-off efficiency </w:t>
      </w:r>
      <w:r w:rsidR="00A709B4">
        <w:t xml:space="preserve">using different PA architecture </w:t>
      </w:r>
      <w:r w:rsidR="009B3400">
        <w:t xml:space="preserve">that has been recently popular to </w:t>
      </w:r>
      <w:r w:rsidR="008E382A">
        <w:t>encounter</w:t>
      </w:r>
      <w:r w:rsidR="009B3400">
        <w:t xml:space="preserve"> hi</w:t>
      </w:r>
      <w:r w:rsidR="00476399">
        <w:t>gh PAPR signal in</w:t>
      </w:r>
      <w:r w:rsidR="00383454">
        <w:t xml:space="preserve"> recent</w:t>
      </w:r>
      <w:r w:rsidR="00476399">
        <w:t xml:space="preserve"> 4G and </w:t>
      </w:r>
      <w:r w:rsidR="00383454">
        <w:t xml:space="preserve">future </w:t>
      </w:r>
      <w:r w:rsidR="00476399">
        <w:t xml:space="preserve">5G communication. Some of </w:t>
      </w:r>
      <w:r w:rsidR="00912A70">
        <w:t>these original PA architectures</w:t>
      </w:r>
      <w:r w:rsidR="00476399">
        <w:t xml:space="preserve"> in favors are </w:t>
      </w:r>
      <w:r w:rsidR="00734FEC">
        <w:t>Doherty, envelope tracking and outphasing amplifier.</w:t>
      </w:r>
      <w:r w:rsidR="00CF7DB8">
        <w:t xml:space="preserve"> In </w:t>
      </w:r>
      <w:proofErr w:type="spellStart"/>
      <w:r w:rsidR="00CF7DB8">
        <w:t>outphasing</w:t>
      </w:r>
      <w:proofErr w:type="spellEnd"/>
      <w:r w:rsidR="00CF7DB8">
        <w:t xml:space="preserve"> amplifier</w:t>
      </w:r>
      <w:r w:rsidR="00607C69">
        <w:t xml:space="preserve"> [13]-[15]</w:t>
      </w:r>
      <w:r w:rsidR="00CF7DB8">
        <w:t>,</w:t>
      </w:r>
      <w:r w:rsidR="00841600">
        <w:t xml:space="preserve"> 2 identical PAs are co</w:t>
      </w:r>
      <w:r w:rsidR="00B15C07">
        <w:t xml:space="preserve">nnected and </w:t>
      </w:r>
      <w:r w:rsidR="00841600">
        <w:t>load-pulling each other</w:t>
      </w:r>
      <w:r w:rsidR="00B15C07">
        <w:t xml:space="preserve"> through a combiner. </w:t>
      </w:r>
      <w:r w:rsidR="007852E2">
        <w:t xml:space="preserve">A trajectory of impedances </w:t>
      </w:r>
      <w:r w:rsidR="003B0066">
        <w:t>is</w:t>
      </w:r>
      <w:r w:rsidR="007852E2">
        <w:t xml:space="preserve"> presented at the </w:t>
      </w:r>
      <w:r w:rsidR="001C65EC">
        <w:t>devices through different phase of input signal applied</w:t>
      </w:r>
      <w:r w:rsidR="00E56663">
        <w:t xml:space="preserve">, creating a load modulation. </w:t>
      </w:r>
      <w:r w:rsidR="009752AC">
        <w:t>The combiner is designed such that it move</w:t>
      </w:r>
      <w:r w:rsidR="008D32C0">
        <w:t>s</w:t>
      </w:r>
      <w:r w:rsidR="009752AC">
        <w:t xml:space="preserve"> the load modulation </w:t>
      </w:r>
      <w:r w:rsidR="008D32C0">
        <w:t xml:space="preserve">trajectory </w:t>
      </w:r>
      <w:r w:rsidR="009752AC">
        <w:t xml:space="preserve">impedances </w:t>
      </w:r>
      <w:r w:rsidR="008D32C0">
        <w:t xml:space="preserve">between optimum Pout and DE impedances. </w:t>
      </w:r>
      <w:r w:rsidR="00B702D2">
        <w:t xml:space="preserve">In order to achieve </w:t>
      </w:r>
      <w:r w:rsidR="00F94DCE">
        <w:t xml:space="preserve">maximum DE at high output back-off (OPBO), </w:t>
      </w:r>
      <w:r w:rsidR="00813E32">
        <w:t>the optimum Pout and DE impedances</w:t>
      </w:r>
      <w:r w:rsidR="009853C3">
        <w:t xml:space="preserve"> from single transistor</w:t>
      </w:r>
      <w:r w:rsidR="00813E32">
        <w:t xml:space="preserve"> </w:t>
      </w:r>
      <w:r w:rsidR="000D5813">
        <w:t>must</w:t>
      </w:r>
      <w:r w:rsidR="00813E32">
        <w:t xml:space="preserve"> be separated apart</w:t>
      </w:r>
      <w:r w:rsidR="00CB7CCE">
        <w:t>.</w:t>
      </w:r>
    </w:p>
    <w:p w14:paraId="27BE3631" w14:textId="211B691C" w:rsidR="00393588" w:rsidRDefault="00733C31" w:rsidP="004A400A">
      <w:pPr>
        <w:pStyle w:val="Text"/>
        <w:ind w:firstLine="0"/>
      </w:pPr>
      <w:r>
        <w:tab/>
        <w:t xml:space="preserve">In this paper, </w:t>
      </w:r>
      <w:r w:rsidR="00737B41">
        <w:t xml:space="preserve">a new approach of </w:t>
      </w:r>
      <w:r w:rsidR="00730545">
        <w:t xml:space="preserve">emulating load-pull for CCF mode to obtained </w:t>
      </w:r>
      <w:r w:rsidR="00BD7BFF">
        <w:t xml:space="preserve">optimum Pout and DE impedances is presented. In </w:t>
      </w:r>
      <w:r w:rsidR="00FD6F45">
        <w:t>S</w:t>
      </w:r>
      <w:r w:rsidR="00BD7BFF">
        <w:t xml:space="preserve">ection II, </w:t>
      </w:r>
      <w:r w:rsidR="00930447">
        <w:t xml:space="preserve">an ideal CCF mode </w:t>
      </w:r>
      <w:r w:rsidR="009853C3">
        <w:t>is</w:t>
      </w:r>
      <w:r w:rsidR="0046299E">
        <w:t xml:space="preserve"> </w:t>
      </w:r>
      <w:r w:rsidR="009853C3">
        <w:t>reform</w:t>
      </w:r>
      <w:r w:rsidR="00C362B6">
        <w:t>ulated</w:t>
      </w:r>
      <w:r w:rsidR="00AF4D6B">
        <w:t xml:space="preserve"> to generate </w:t>
      </w:r>
      <w:r w:rsidR="00B45862">
        <w:t>power and efficiency contours through Pedro’s load line model [</w:t>
      </w:r>
      <w:r w:rsidR="00EB797B">
        <w:t>1</w:t>
      </w:r>
      <w:r w:rsidR="00B3370F">
        <w:t>6</w:t>
      </w:r>
      <w:r w:rsidR="00B45862">
        <w:t>]</w:t>
      </w:r>
      <w:r w:rsidR="00EB797B">
        <w:t xml:space="preserve"> and [1</w:t>
      </w:r>
      <w:r w:rsidR="00B3370F">
        <w:t>7</w:t>
      </w:r>
      <w:r w:rsidR="00EB797B">
        <w:t>]</w:t>
      </w:r>
      <w:r w:rsidR="009F77F1">
        <w:t>. The previous work in [12</w:t>
      </w:r>
      <w:r w:rsidR="00183956">
        <w:t xml:space="preserve">], </w:t>
      </w:r>
      <w:r w:rsidR="00102008">
        <w:t>has in</w:t>
      </w:r>
      <w:r w:rsidR="00867D70">
        <w:t>troduced I-V knee scaling on CCF mode, resulting into symmetr</w:t>
      </w:r>
      <w:r w:rsidR="00C362B6">
        <w:t>ical</w:t>
      </w:r>
      <w:r w:rsidR="00867D70">
        <w:t xml:space="preserve"> </w:t>
      </w:r>
      <w:r w:rsidR="00C362B6">
        <w:t>performances across α space. This work</w:t>
      </w:r>
      <w:r w:rsidR="00867D70">
        <w:t xml:space="preserve"> is then used to further </w:t>
      </w:r>
      <w:r w:rsidR="00371093">
        <w:t>improvise Pedro’s linear knee model to generate Pout and D</w:t>
      </w:r>
      <w:r w:rsidR="00364594">
        <w:t xml:space="preserve">E </w:t>
      </w:r>
      <w:r w:rsidR="00371093">
        <w:t>contours</w:t>
      </w:r>
      <w:r w:rsidR="00364594">
        <w:t xml:space="preserve"> by including operational knee behavior</w:t>
      </w:r>
      <w:r w:rsidR="00371093">
        <w:t>.</w:t>
      </w:r>
      <w:r w:rsidR="00364594">
        <w:t xml:space="preserve"> In </w:t>
      </w:r>
      <w:r w:rsidR="00FD6F45">
        <w:t>S</w:t>
      </w:r>
      <w:r w:rsidR="00364594">
        <w:t xml:space="preserve">ection </w:t>
      </w:r>
      <w:r w:rsidR="00F1539D">
        <w:t xml:space="preserve">III, </w:t>
      </w:r>
      <w:r w:rsidR="00EB797B">
        <w:t xml:space="preserve">verification of the new theory is </w:t>
      </w:r>
      <w:r w:rsidR="00FD6F45">
        <w:t>performed through simulation and experimental characterization on single packaged GaN device. Section IV shows the design of broadband PA using the proposed theory and finally Section V drawn the conclusion.</w:t>
      </w:r>
    </w:p>
    <w:p w14:paraId="60173597" w14:textId="016CF44C" w:rsidR="000F3E87" w:rsidRDefault="000F3E87" w:rsidP="004A400A">
      <w:pPr>
        <w:pStyle w:val="Text"/>
        <w:ind w:firstLine="0"/>
      </w:pPr>
    </w:p>
    <w:p w14:paraId="4BE4B730" w14:textId="77777777" w:rsidR="000F3E87" w:rsidRDefault="000F3E87" w:rsidP="004A400A">
      <w:pPr>
        <w:pStyle w:val="Text"/>
        <w:ind w:firstLine="0"/>
      </w:pPr>
    </w:p>
    <w:p w14:paraId="2459D618" w14:textId="53FA38CA" w:rsidR="008A3C23" w:rsidRDefault="00E4611A" w:rsidP="001F4C5C">
      <w:pPr>
        <w:pStyle w:val="Heading1"/>
      </w:pPr>
      <w:bookmarkStart w:id="2" w:name="_Ref1474882"/>
      <w:r w:rsidRPr="00E4611A">
        <w:rPr>
          <w:noProof/>
          <w:lang w:val="en-GB" w:eastAsia="en-GB"/>
        </w:rPr>
        <w:lastRenderedPageBreak/>
        <w:drawing>
          <wp:anchor distT="0" distB="0" distL="114300" distR="114300" simplePos="0" relativeHeight="251700239" behindDoc="0" locked="0" layoutInCell="1" allowOverlap="1" wp14:anchorId="72C8F60E" wp14:editId="1A90A798">
            <wp:simplePos x="0" y="0"/>
            <wp:positionH relativeFrom="column">
              <wp:posOffset>3779662</wp:posOffset>
            </wp:positionH>
            <wp:positionV relativeFrom="paragraph">
              <wp:posOffset>41275</wp:posOffset>
            </wp:positionV>
            <wp:extent cx="2381250" cy="1365885"/>
            <wp:effectExtent l="0" t="0" r="0" b="5715"/>
            <wp:wrapTopAndBottom/>
            <wp:docPr id="14" name="Picture 14" descr="C:\Users\SYED\OneDrive - Cardiff University\PhD\MATLAB\IdealCCFWave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YED\OneDrive - Cardiff University\PhD\MATLAB\IdealCCFWavefor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46BF">
        <w:t>Generating Power and Efficiency Contours for CCF Mode</w:t>
      </w:r>
    </w:p>
    <w:p w14:paraId="25772BFD" w14:textId="093E1B48" w:rsidR="00465EA1" w:rsidRDefault="00393588" w:rsidP="00393588">
      <w:pPr>
        <w:pStyle w:val="Heading2"/>
      </w:pPr>
      <w:r>
        <w:t>Ideal CCF Mode</w:t>
      </w:r>
    </w:p>
    <w:p w14:paraId="67DF5782" w14:textId="2AC1482A" w:rsidR="00393588" w:rsidRDefault="00393588" w:rsidP="00393588">
      <w:pPr>
        <w:pStyle w:val="Text"/>
        <w:ind w:firstLine="144"/>
      </w:pPr>
      <w:r>
        <w:t xml:space="preserve">The initial ideal drain voltage waveform of Class-F mode </w:t>
      </w:r>
      <w:r w:rsidR="007C48EF">
        <w:t>[1]</w:t>
      </w:r>
      <w:r w:rsidR="007C48EF" w:rsidRPr="007C48EF">
        <w:rPr>
          <w:rFonts w:ascii="Times-Roman" w:hAnsi="Times-Roman" w:cs="Times-Roman"/>
          <w:lang w:val="en-GB"/>
        </w:rPr>
        <w:t xml:space="preserve"> </w:t>
      </w:r>
      <w:r w:rsidR="007C48EF">
        <w:rPr>
          <w:rFonts w:ascii="Times-Roman" w:hAnsi="Times-Roman" w:cs="Times-Roman"/>
          <w:lang w:val="en-GB"/>
        </w:rPr>
        <w:t>-</w:t>
      </w:r>
      <w:r w:rsidR="007C48EF">
        <w:t xml:space="preserve">[4] </w:t>
      </w:r>
      <w:r>
        <w:t>in (1) is multiplied with the continuous operator (1 – α Cos(</w:t>
      </w:r>
      <m:oMath>
        <m:r>
          <w:rPr>
            <w:rFonts w:ascii="Cambria Math" w:hAnsi="Cambria Math"/>
          </w:rPr>
          <m:t>θ</m:t>
        </m:r>
      </m:oMath>
      <w:r>
        <w:t>))</w:t>
      </w:r>
      <w:r w:rsidR="007C48EF">
        <w:t xml:space="preserve"> [5]</w:t>
      </w:r>
      <w:r w:rsidR="007C48EF">
        <w:rPr>
          <w:rFonts w:ascii="Times-Roman" w:hAnsi="Times-Roman" w:cs="Times-Roman"/>
          <w:lang w:val="en-GB"/>
        </w:rPr>
        <w:t>-</w:t>
      </w:r>
      <w:r w:rsidR="007C48EF">
        <w:t>[7]</w:t>
      </w:r>
      <w:r>
        <w:t xml:space="preserve"> giving an ideal </w:t>
      </w:r>
      <w:r w:rsidR="007C48EF">
        <w:t xml:space="preserve">expanded </w:t>
      </w:r>
      <w:r>
        <w:t xml:space="preserve">voltage waveform for CCF mode </w:t>
      </w:r>
      <w:r w:rsidR="007C48EF">
        <w:t xml:space="preserve">in </w:t>
      </w:r>
      <w:r>
        <w:t xml:space="preserve">(2). The additional α term in (2) gives new set of drain voltage waveform that are only valid for range of α between -1 to +1 to keep the waveform above </w:t>
      </w:r>
      <w:r w:rsidR="00156D47">
        <w:t>zero</w:t>
      </w:r>
      <w:r>
        <w:t xml:space="preserve"> to obey the device’s physics.</w:t>
      </w:r>
    </w:p>
    <w:p w14:paraId="7E2D04D1" w14:textId="25E3258B" w:rsidR="00393588" w:rsidRDefault="00393588" w:rsidP="00393588">
      <w:pPr>
        <w:pStyle w:val="Text"/>
        <w:ind w:firstLine="0"/>
      </w:pPr>
    </w:p>
    <w:p w14:paraId="201ECA07" w14:textId="452C8E45" w:rsidR="00393588" w:rsidRDefault="00393588" w:rsidP="00393588">
      <w:pPr>
        <w:pStyle w:val="Text"/>
        <w:ind w:firstLine="144"/>
      </w:pPr>
      <w:r>
        <w:t>Ideal voltage waveform for class F mode:</w:t>
      </w:r>
    </w:p>
    <w:p w14:paraId="58392B02" w14:textId="77777777" w:rsidR="00393588" w:rsidRPr="003A1E29" w:rsidRDefault="008E3872" w:rsidP="00393588">
      <w:pPr>
        <w:pStyle w:val="Text"/>
        <w:ind w:firstLine="0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ds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=Vdc*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1-αcosθ+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231</m:t>
                  </m:r>
                </m:num>
                <m:den>
                  <m:r>
                    <w:rPr>
                      <w:rFonts w:ascii="Cambria Math" w:hAnsi="Cambria Math"/>
                    </w:rPr>
                    <m:t>200</m:t>
                  </m:r>
                </m:den>
              </m:f>
              <m:r>
                <w:rPr>
                  <w:rFonts w:ascii="Cambria Math" w:hAnsi="Cambria Math"/>
                </w:rPr>
                <m:t>sinθ+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77</m:t>
                  </m:r>
                </m:num>
                <m:den>
                  <m:r>
                    <w:rPr>
                      <w:rFonts w:ascii="Cambria Math" w:hAnsi="Cambria Math"/>
                    </w:rPr>
                    <m:t>400</m:t>
                  </m:r>
                </m:den>
              </m:f>
              <m:r>
                <w:rPr>
                  <w:rFonts w:ascii="Cambria Math" w:hAnsi="Cambria Math"/>
                </w:rPr>
                <m:t>sin3θ</m:t>
              </m:r>
            </m:e>
          </m:d>
          <m:r>
            <w:rPr>
              <w:rFonts w:ascii="Cambria Math" w:hAnsi="Cambria Math"/>
            </w:rPr>
            <m:t>(1)</m:t>
          </m:r>
        </m:oMath>
      </m:oMathPara>
    </w:p>
    <w:p w14:paraId="2433DBF9" w14:textId="77777777" w:rsidR="00393588" w:rsidRDefault="00393588" w:rsidP="00393588">
      <w:pPr>
        <w:pStyle w:val="Text"/>
        <w:ind w:firstLine="0"/>
      </w:pPr>
    </w:p>
    <w:p w14:paraId="748A96AD" w14:textId="069B21C3" w:rsidR="00393588" w:rsidRDefault="00393588" w:rsidP="00393588">
      <w:pPr>
        <w:pStyle w:val="Text"/>
        <w:ind w:firstLine="142"/>
      </w:pPr>
      <w:r>
        <w:t>Ideal voltage waveform for CCF mode:</w:t>
      </w:r>
    </w:p>
    <w:p w14:paraId="03C36609" w14:textId="77777777" w:rsidR="00393588" w:rsidRPr="00DB5067" w:rsidRDefault="008E3872" w:rsidP="00393588">
      <w:pPr>
        <w:pStyle w:val="Text"/>
        <w:ind w:firstLine="142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ds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=Vdc*</m:t>
          </m:r>
          <m:d>
            <m:dPr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1-αcosθ+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231</m:t>
                  </m:r>
                </m:num>
                <m:den>
                  <m:r>
                    <w:rPr>
                      <w:rFonts w:ascii="Cambria Math" w:hAnsi="Cambria Math"/>
                    </w:rPr>
                    <m:t>200</m:t>
                  </m:r>
                </m:den>
              </m:f>
              <m:r>
                <w:rPr>
                  <w:rFonts w:ascii="Cambria Math" w:hAnsi="Cambria Math"/>
                </w:rPr>
                <m:t>sinθ-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539</m:t>
                  </m:r>
                </m:num>
                <m:den>
                  <m:r>
                    <w:rPr>
                      <w:rFonts w:ascii="Cambria Math" w:hAnsi="Cambria Math"/>
                    </w:rPr>
                    <m:t>800</m:t>
                  </m:r>
                </m:den>
              </m:f>
              <m:r>
                <w:rPr>
                  <w:rFonts w:ascii="Cambria Math" w:hAnsi="Cambria Math"/>
                </w:rPr>
                <m:t>αsin2θ</m:t>
              </m:r>
            </m:e>
          </m:d>
        </m:oMath>
      </m:oMathPara>
    </w:p>
    <w:p w14:paraId="7A2E0C0E" w14:textId="77777777" w:rsidR="00393588" w:rsidRPr="003A1E29" w:rsidRDefault="008E3872" w:rsidP="00393588">
      <w:pPr>
        <w:jc w:val="both"/>
        <w:rPr>
          <w:rFonts w:eastAsia="SimSun"/>
        </w:rPr>
      </w:pPr>
      <m:oMathPara>
        <m:oMathParaPr>
          <m:jc m:val="right"/>
        </m:oMathParaPr>
        <m:oMath>
          <m:d>
            <m:dPr>
              <m:begChr m:val=""/>
              <m:ctrlPr>
                <w:rPr>
                  <w:rFonts w:ascii="Cambria Math" w:eastAsia="SimSun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77</m:t>
                  </m:r>
                </m:num>
                <m:den>
                  <m:r>
                    <w:rPr>
                      <w:rFonts w:ascii="Cambria Math" w:hAnsi="Cambria Math"/>
                    </w:rPr>
                    <m:t>400</m:t>
                  </m:r>
                </m:den>
              </m:f>
              <m:r>
                <w:rPr>
                  <w:rFonts w:ascii="Cambria Math" w:hAnsi="Cambria Math"/>
                </w:rPr>
                <m:t>sin3θ-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77</m:t>
                  </m:r>
                </m:num>
                <m:den>
                  <m:r>
                    <w:rPr>
                      <w:rFonts w:ascii="Cambria Math" w:hAnsi="Cambria Math"/>
                    </w:rPr>
                    <m:t>800</m:t>
                  </m:r>
                </m:den>
              </m:f>
              <m:r>
                <w:rPr>
                  <w:rFonts w:ascii="Cambria Math" w:hAnsi="Cambria Math"/>
                </w:rPr>
                <m:t>αsin4θ</m:t>
              </m:r>
            </m:e>
          </m:d>
          <m:r>
            <w:rPr>
              <w:rFonts w:ascii="Cambria Math" w:eastAsia="SimSun" w:hAnsi="Cambria Math"/>
            </w:rPr>
            <m:t xml:space="preserve">                              (2)</m:t>
          </m:r>
        </m:oMath>
      </m:oMathPara>
    </w:p>
    <w:p w14:paraId="53917C68" w14:textId="0E0052C3" w:rsidR="00393588" w:rsidRDefault="00393588" w:rsidP="00393588">
      <w:pPr>
        <w:pStyle w:val="Text"/>
        <w:ind w:firstLine="0"/>
      </w:pPr>
    </w:p>
    <w:p w14:paraId="0F5E7D6C" w14:textId="77777777" w:rsidR="00393588" w:rsidRPr="003A1E29" w:rsidRDefault="008E3872" w:rsidP="00393588">
      <w:pPr>
        <w:pStyle w:val="Tex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ds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Imax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  <m:r>
                <w:rPr>
                  <w:rFonts w:ascii="Cambria Math" w:hAnsi="Cambria Math"/>
                </w:rPr>
                <m:t>±sinθ-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  <m:r>
                <w:rPr>
                  <w:rFonts w:ascii="Cambria Math" w:hAnsi="Cambria Math"/>
                </w:rPr>
                <m:t>*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r=1</m:t>
                  </m:r>
                </m:sub>
                <m:sup>
                  <m:r>
                    <w:rPr>
                      <w:rFonts w:ascii="Cambria Math" w:hAnsi="Cambria Math"/>
                    </w:rPr>
                    <m:t>11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2rθ</m:t>
                              </m:r>
                            </m:e>
                          </m:d>
                        </m:e>
                      </m:func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den>
                  </m:f>
                </m:e>
              </m:nary>
            </m:e>
          </m:d>
          <m:r>
            <w:rPr>
              <w:rFonts w:ascii="Cambria Math" w:hAnsi="Cambria Math"/>
            </w:rPr>
            <m:t>+Idq (3)</m:t>
          </m:r>
        </m:oMath>
      </m:oMathPara>
    </w:p>
    <w:p w14:paraId="36FE5155" w14:textId="1F020AED" w:rsidR="00393588" w:rsidRDefault="00393588" w:rsidP="00393588">
      <w:pPr>
        <w:pStyle w:val="Text"/>
        <w:ind w:firstLine="144"/>
      </w:pPr>
    </w:p>
    <w:p w14:paraId="5582ED17" w14:textId="1727D6E0" w:rsidR="00393588" w:rsidRDefault="00156D47" w:rsidP="00393588">
      <w:pPr>
        <w:pStyle w:val="Text"/>
        <w:ind w:firstLine="144"/>
      </w:pPr>
      <w:r>
        <w:t>Meanwhile</w:t>
      </w:r>
      <w:r w:rsidR="00393588">
        <w:t>, the drain current waveform is a half rectified sinusoidal shape shown in (3). Both (2) and (3) represents ideal CCF mode</w:t>
      </w:r>
      <w:r>
        <w:t>, in which the minimums of the waveforms are at zero, neglecting the operational knee voltage</w:t>
      </w:r>
      <w:r w:rsidR="00B3370F">
        <w:t xml:space="preserve"> [3], [12</w:t>
      </w:r>
      <w:r w:rsidR="007C48EF">
        <w:t>]</w:t>
      </w:r>
      <w:r w:rsidR="00B3370F">
        <w:t>, and [18]-[21</w:t>
      </w:r>
      <w:r w:rsidR="007C48EF">
        <w:t>]</w:t>
      </w:r>
      <w:r w:rsidR="00393588">
        <w:t xml:space="preserve">. For plotting the current and voltage waveforms, values of a 10W </w:t>
      </w:r>
      <w:proofErr w:type="spellStart"/>
      <w:r w:rsidR="00393588">
        <w:t>GaN</w:t>
      </w:r>
      <w:proofErr w:type="spellEnd"/>
      <w:r w:rsidR="00393588">
        <w:t xml:space="preserve"> </w:t>
      </w:r>
      <w:proofErr w:type="spellStart"/>
      <w:r w:rsidR="00393588">
        <w:t>Wolfspeed</w:t>
      </w:r>
      <w:proofErr w:type="spellEnd"/>
      <w:r w:rsidR="00393588">
        <w:t xml:space="preserve"> packaged device, CGH40010F, are utilized with the Vdc and Imax values of 28V and 2.33A, respectively. Both ideal drain voltage and current waveform for CCF mode are shown in</w:t>
      </w:r>
      <w:r w:rsidR="009618A2">
        <w:t xml:space="preserve"> Fig. 1.</w:t>
      </w:r>
      <w:r w:rsidR="007C48EF">
        <w:t xml:space="preserve"> </w:t>
      </w:r>
      <w:r w:rsidR="00393588">
        <w:t>The voltage waveform varied with different values of α while the current waveform is fixed. Constant output power and drain effic</w:t>
      </w:r>
      <w:r w:rsidR="007C48EF">
        <w:t xml:space="preserve">iency is theoretically achieved </w:t>
      </w:r>
      <w:r w:rsidR="003F1B8C">
        <w:t xml:space="preserve">across α space </w:t>
      </w:r>
      <w:r w:rsidR="00393588">
        <w:t>as</w:t>
      </w:r>
      <w:r w:rsidR="003F1B8C">
        <w:t xml:space="preserve"> investigated</w:t>
      </w:r>
      <w:r w:rsidR="00393588">
        <w:t xml:space="preserve"> in </w:t>
      </w:r>
      <w:r w:rsidR="007C48EF" w:rsidRPr="007C48EF">
        <w:t>[5]-[7]</w:t>
      </w:r>
      <w:r w:rsidR="00393588" w:rsidRPr="007C48EF">
        <w:t xml:space="preserve">. </w:t>
      </w:r>
      <w:r w:rsidR="00393588">
        <w:t xml:space="preserve">These performances depend on the number of harmonics contain in the waveforms. </w:t>
      </w:r>
    </w:p>
    <w:bookmarkEnd w:id="2"/>
    <w:p w14:paraId="314E0A5A" w14:textId="78D83F70" w:rsidR="00E97B99" w:rsidRDefault="00B746BF" w:rsidP="00E97B99">
      <w:pPr>
        <w:pStyle w:val="Heading2"/>
      </w:pPr>
      <w:r>
        <w:t>Using Pedro’s Linear Knee Load-line M</w:t>
      </w:r>
      <w:r w:rsidR="007E5B41">
        <w:t>ethod</w:t>
      </w:r>
    </w:p>
    <w:p w14:paraId="193BB0C2" w14:textId="55CBA047" w:rsidR="00B938FB" w:rsidRDefault="003F1B8C" w:rsidP="009968F3">
      <w:pPr>
        <w:pStyle w:val="Text"/>
      </w:pPr>
      <w:r>
        <w:t xml:space="preserve">The optimum </w:t>
      </w:r>
      <w:r w:rsidR="00C362B6">
        <w:t xml:space="preserve">fundamental </w:t>
      </w:r>
      <w:r>
        <w:t xml:space="preserve">impedances for CCF mode based on the ideal waveforms can only be predicted </w:t>
      </w:r>
      <w:r w:rsidR="00B8218D">
        <w:t xml:space="preserve">at single impedances for each α values. In </w:t>
      </w:r>
      <w:r w:rsidR="00B3370F">
        <w:t>recent publication</w:t>
      </w:r>
      <w:r w:rsidR="00C362B6">
        <w:t xml:space="preserve">, </w:t>
      </w:r>
      <w:r w:rsidR="00B8218D">
        <w:t>the transistor has 2 optima; power and efficiency</w:t>
      </w:r>
      <w:r w:rsidR="00C362B6">
        <w:t xml:space="preserve"> [16], [17] and [21]</w:t>
      </w:r>
      <w:r>
        <w:t>.</w:t>
      </w:r>
      <w:r w:rsidR="00B8218D">
        <w:t xml:space="preserve"> </w:t>
      </w:r>
      <w:r w:rsidR="007E5B41">
        <w:t xml:space="preserve">An evaluation using Pedro’s load-line </w:t>
      </w:r>
      <w:r w:rsidR="007E5B41" w:rsidRPr="003D46C8">
        <w:t>method [</w:t>
      </w:r>
      <w:r w:rsidR="003D46C8" w:rsidRPr="003D46C8">
        <w:t>1</w:t>
      </w:r>
      <w:r w:rsidR="00B3370F">
        <w:t>6</w:t>
      </w:r>
      <w:r w:rsidR="007E5B41" w:rsidRPr="003D46C8">
        <w:t>]</w:t>
      </w:r>
      <w:r w:rsidR="003D46C8" w:rsidRPr="003D46C8">
        <w:t>-[</w:t>
      </w:r>
      <w:r w:rsidR="00B3370F">
        <w:t>17</w:t>
      </w:r>
      <w:r w:rsidR="003D46C8" w:rsidRPr="003D46C8">
        <w:t>]</w:t>
      </w:r>
      <w:r w:rsidR="007E5B41" w:rsidRPr="003D46C8">
        <w:t xml:space="preserve"> is used </w:t>
      </w:r>
      <w:r w:rsidR="007E5B41">
        <w:t xml:space="preserve">to generates power and efficiency contours for CCF mode. </w:t>
      </w:r>
      <w:r w:rsidR="007B025E">
        <w:t>This method includes the soft turn-on region of the device’s knee region</w:t>
      </w:r>
      <w:r w:rsidR="002E0B56">
        <w:t xml:space="preserve"> to </w:t>
      </w:r>
      <w:r w:rsidR="008E655E">
        <w:t>extend the original load-pull method proposed using Cripps load-</w:t>
      </w:r>
      <w:r w:rsidR="008E655E" w:rsidRPr="003D46C8">
        <w:t>line theory [</w:t>
      </w:r>
      <w:r w:rsidR="003D46C8" w:rsidRPr="003D46C8">
        <w:t>3</w:t>
      </w:r>
      <w:r w:rsidR="008E655E" w:rsidRPr="003D46C8">
        <w:t xml:space="preserve">] </w:t>
      </w:r>
      <w:r w:rsidR="00DB0912" w:rsidRPr="003D46C8">
        <w:t>that</w:t>
      </w:r>
      <w:r w:rsidR="008E655E" w:rsidRPr="003D46C8">
        <w:t xml:space="preserve"> </w:t>
      </w:r>
      <w:r w:rsidR="008E655E">
        <w:t>able to predict the optimum output power but poor prediction on the optimum efficiency</w:t>
      </w:r>
      <w:r w:rsidR="007B025E">
        <w:t>. Instead of zero knee voltage</w:t>
      </w:r>
      <w:r w:rsidR="008E655E">
        <w:t xml:space="preserve"> </w:t>
      </w:r>
      <w:r w:rsidR="00DB0912">
        <w:t xml:space="preserve">in </w:t>
      </w:r>
      <w:r w:rsidR="008E655E">
        <w:t>(</w:t>
      </w:r>
      <w:r w:rsidR="00DB0912">
        <w:t>2), the drain voltage waveform is modified into (4) to emulate the drain voltage behavior within the knee region</w:t>
      </w:r>
      <w:r w:rsidR="00AC32D6">
        <w:t>.</w:t>
      </w:r>
      <w:r w:rsidR="00385A8D">
        <w:t xml:space="preserve"> The knee voltage from the 10W device is approximately 8V</w:t>
      </w:r>
      <w:r w:rsidR="008E655E">
        <w:t xml:space="preserve"> to be used in this evaluation</w:t>
      </w:r>
      <w:r w:rsidR="00DB0912">
        <w:t xml:space="preserve"> and b</w:t>
      </w:r>
      <w:r w:rsidR="00385A8D">
        <w:t>y default</w:t>
      </w:r>
      <w:r w:rsidR="00DB0912">
        <w:t xml:space="preserve"> values</w:t>
      </w:r>
      <w:r w:rsidR="00385A8D">
        <w:t>, the minimum of the drain</w:t>
      </w:r>
      <w:r w:rsidR="00363ADF">
        <w:t xml:space="preserve"> voltage waveform in (4) is equal to the knee voltage. Load pull </w:t>
      </w:r>
    </w:p>
    <w:p w14:paraId="0F2EAF06" w14:textId="7836667E" w:rsidR="00505063" w:rsidRDefault="00505063" w:rsidP="004B3FED"/>
    <w:p w14:paraId="28067C4D" w14:textId="11F92AC0" w:rsidR="00B938FB" w:rsidRDefault="00B938FB" w:rsidP="00B938FB">
      <w:pPr>
        <w:pStyle w:val="Caption"/>
        <w:jc w:val="center"/>
      </w:pPr>
      <w:r>
        <w:t>Fig. 1.  Ideal drain waveforms for CCF mode.</w:t>
      </w:r>
    </w:p>
    <w:p w14:paraId="19EFE521" w14:textId="64F33238" w:rsidR="009968F3" w:rsidRDefault="00C362B6" w:rsidP="00363ADF">
      <w:pPr>
        <w:pStyle w:val="Text"/>
        <w:ind w:firstLine="0"/>
      </w:pPr>
      <w:r>
        <w:t xml:space="preserve">emulation is performed by </w:t>
      </w:r>
      <w:r w:rsidR="00B3370F">
        <w:t xml:space="preserve">varying the magnitude and phase of </w:t>
      </w:r>
      <w:r w:rsidR="009968F3">
        <w:t xml:space="preserve">the fundamental component of the voltage waveform in (4). For each of the voltage waveforms </w:t>
      </w:r>
      <w:r w:rsidR="00520FB2">
        <w:t>evaluated</w:t>
      </w:r>
      <w:r w:rsidR="009968F3">
        <w:t xml:space="preserve">, the drain current waveform in (3) </w:t>
      </w:r>
      <w:r w:rsidR="00520FB2">
        <w:t xml:space="preserve">is </w:t>
      </w:r>
      <w:r>
        <w:t>evaluated</w:t>
      </w:r>
      <w:r w:rsidR="009968F3">
        <w:t xml:space="preserve"> with respect to the minimum of the drain voltage waveform. These changes apply to the maximum current, Imax that depends on the minimum of voltage waveform, </w:t>
      </w:r>
      <w:proofErr w:type="spellStart"/>
      <w:r w:rsidR="009968F3">
        <w:t>Vmin</w:t>
      </w:r>
      <w:proofErr w:type="spellEnd"/>
      <w:r w:rsidR="009968F3">
        <w:t xml:space="preserve"> as simplified in 5(a) and 5(b).</w:t>
      </w:r>
    </w:p>
    <w:p w14:paraId="2335F2F0" w14:textId="102E8020" w:rsidR="00DB5067" w:rsidRDefault="00DB5067" w:rsidP="00D5448C">
      <w:pPr>
        <w:pStyle w:val="Text"/>
        <w:ind w:firstLine="0"/>
      </w:pPr>
    </w:p>
    <w:p w14:paraId="67B5B3C2" w14:textId="77777777" w:rsidR="003A1E29" w:rsidRPr="00DB5067" w:rsidRDefault="008E3872" w:rsidP="003A1E29">
      <w:pPr>
        <w:pStyle w:val="Text"/>
        <w:ind w:firstLine="142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ds,new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Vdc-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Vknee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*</m:t>
          </m:r>
          <m:d>
            <m:dPr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1-αcosθ+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231</m:t>
                  </m:r>
                </m:num>
                <m:den>
                  <m:r>
                    <w:rPr>
                      <w:rFonts w:ascii="Cambria Math" w:hAnsi="Cambria Math"/>
                    </w:rPr>
                    <m:t>200</m:t>
                  </m:r>
                </m:den>
              </m:f>
              <m:r>
                <w:rPr>
                  <w:rFonts w:ascii="Cambria Math" w:hAnsi="Cambria Math"/>
                </w:rPr>
                <m:t>sinθ</m:t>
              </m:r>
            </m:e>
          </m:d>
        </m:oMath>
      </m:oMathPara>
    </w:p>
    <w:p w14:paraId="40BDF9C2" w14:textId="77777777" w:rsidR="00AC32D6" w:rsidRPr="000E16C1" w:rsidRDefault="008E3872" w:rsidP="00AC32D6">
      <w:pPr>
        <w:jc w:val="both"/>
        <w:rPr>
          <w:rFonts w:eastAsia="SimSun"/>
        </w:rPr>
      </w:pPr>
      <m:oMathPara>
        <m:oMathParaPr>
          <m:jc m:val="right"/>
        </m:oMathParaPr>
        <m:oMath>
          <m:d>
            <m:dPr>
              <m:begChr m:val=""/>
              <m:ctrlPr>
                <w:rPr>
                  <w:rFonts w:ascii="Cambria Math" w:eastAsia="SimSun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539</m:t>
                  </m:r>
                </m:num>
                <m:den>
                  <m:r>
                    <w:rPr>
                      <w:rFonts w:ascii="Cambria Math" w:hAnsi="Cambria Math"/>
                    </w:rPr>
                    <m:t>800</m:t>
                  </m:r>
                </m:den>
              </m:f>
              <m:r>
                <w:rPr>
                  <w:rFonts w:ascii="Cambria Math" w:hAnsi="Cambria Math"/>
                </w:rPr>
                <m:t>αsin2θ+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77</m:t>
                  </m:r>
                </m:num>
                <m:den>
                  <m:r>
                    <w:rPr>
                      <w:rFonts w:ascii="Cambria Math" w:hAnsi="Cambria Math"/>
                    </w:rPr>
                    <m:t>400</m:t>
                  </m:r>
                </m:den>
              </m:f>
              <m:r>
                <w:rPr>
                  <w:rFonts w:ascii="Cambria Math" w:hAnsi="Cambria Math"/>
                </w:rPr>
                <m:t>sin3θ-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77</m:t>
                  </m:r>
                </m:num>
                <m:den>
                  <m:r>
                    <w:rPr>
                      <w:rFonts w:ascii="Cambria Math" w:hAnsi="Cambria Math"/>
                    </w:rPr>
                    <m:t>800</m:t>
                  </m:r>
                </m:den>
              </m:f>
              <m:r>
                <w:rPr>
                  <w:rFonts w:ascii="Cambria Math" w:hAnsi="Cambria Math"/>
                </w:rPr>
                <m:t>αsin4θ</m:t>
              </m:r>
            </m:e>
          </m:d>
          <m:r>
            <w:rPr>
              <w:rFonts w:ascii="Cambria Math" w:eastAsia="SimSun" w:hAnsi="Cambria Math"/>
            </w:rPr>
            <m:t>+Vknee   (4)</m:t>
          </m:r>
        </m:oMath>
      </m:oMathPara>
    </w:p>
    <w:p w14:paraId="532370FA" w14:textId="3558FD71" w:rsidR="00AC32D6" w:rsidRPr="00DB5067" w:rsidRDefault="00AC32D6" w:rsidP="00F462DA">
      <w:pPr>
        <w:pStyle w:val="Text"/>
        <w:ind w:firstLine="0"/>
      </w:pPr>
    </w:p>
    <w:p w14:paraId="11B1F712" w14:textId="48F78998" w:rsidR="00D53716" w:rsidRPr="000B625B" w:rsidRDefault="008E3872" w:rsidP="00D53716">
      <w:pPr>
        <w:pStyle w:val="Text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ds,new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Imax,new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  <m:r>
                <w:rPr>
                  <w:rFonts w:ascii="Cambria Math" w:hAnsi="Cambria Math"/>
                </w:rPr>
                <m:t>±sinθ-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4</m:t>
                  </m:r>
                </m:num>
                <m:den>
                  <m:r>
                    <w:rPr>
                      <w:rFonts w:ascii="Cambria Math" w:hAnsi="Cambria Math"/>
                    </w:rPr>
                    <m:t>π</m:t>
                  </m:r>
                </m:den>
              </m:f>
              <m:r>
                <w:rPr>
                  <w:rFonts w:ascii="Cambria Math" w:hAnsi="Cambria Math"/>
                </w:rPr>
                <m:t>*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r=1</m:t>
                  </m:r>
                </m:sub>
                <m:sup>
                  <m:r>
                    <w:rPr>
                      <w:rFonts w:ascii="Cambria Math" w:hAnsi="Cambria Math"/>
                    </w:rPr>
                    <m:t>11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2rθ</m:t>
                              </m:r>
                            </m:e>
                          </m:d>
                        </m:e>
                      </m:func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2r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den>
                  </m:f>
                </m:e>
              </m:nary>
            </m:e>
          </m:d>
          <m:r>
            <w:rPr>
              <w:rFonts w:ascii="Cambria Math" w:hAnsi="Cambria Math"/>
            </w:rPr>
            <m:t>+Idq                                                             (5a)</m:t>
          </m:r>
        </m:oMath>
      </m:oMathPara>
    </w:p>
    <w:p w14:paraId="5B667857" w14:textId="77777777" w:rsidR="000B625B" w:rsidRPr="00D53716" w:rsidRDefault="000B625B" w:rsidP="000B625B">
      <w:pPr>
        <w:pStyle w:val="Text"/>
        <w:ind w:firstLine="0"/>
      </w:pPr>
    </w:p>
    <w:p w14:paraId="7360359E" w14:textId="77777777" w:rsidR="009968F3" w:rsidRPr="003408AA" w:rsidRDefault="009968F3" w:rsidP="009968F3">
      <w:pPr>
        <w:pStyle w:val="Text"/>
      </w:pPr>
      <m:oMathPara>
        <m:oMath>
          <m:r>
            <w:rPr>
              <w:rFonts w:ascii="Cambria Math" w:hAnsi="Cambria Math"/>
            </w:rPr>
            <m:t>Imax,new=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Imax</m:t>
              </m:r>
            </m:num>
            <m:den>
              <m:r>
                <w:rPr>
                  <w:rFonts w:ascii="Cambria Math" w:hAnsi="Cambria Math"/>
                </w:rPr>
                <m:t>Vknee</m:t>
              </m:r>
            </m:den>
          </m:f>
          <m:r>
            <w:rPr>
              <w:rFonts w:ascii="Cambria Math" w:hAnsi="Cambria Math"/>
            </w:rPr>
            <m:t>*Vmin;  if   Vmin≤Vknee</m:t>
          </m:r>
        </m:oMath>
      </m:oMathPara>
    </w:p>
    <w:p w14:paraId="4CF5E48F" w14:textId="3EACE024" w:rsidR="009968F3" w:rsidRPr="00D53716" w:rsidRDefault="009968F3" w:rsidP="003A1004">
      <w:pPr>
        <w:pStyle w:val="Text"/>
        <w:ind w:firstLine="0"/>
      </w:pPr>
      <m:oMathPara>
        <m:oMathParaPr>
          <m:jc m:val="right"/>
        </m:oMathParaPr>
        <m:oMath>
          <m:r>
            <w:rPr>
              <w:rFonts w:ascii="Cambria Math" w:hAnsi="Cambria Math"/>
            </w:rPr>
            <m:t xml:space="preserve">=Imax;                  if    Vmin&gt;Vknee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5b</m:t>
              </m:r>
            </m:e>
          </m:d>
        </m:oMath>
      </m:oMathPara>
    </w:p>
    <w:p w14:paraId="104E2D06" w14:textId="4B35D04C" w:rsidR="006C4918" w:rsidRDefault="006C4918" w:rsidP="000E16C1">
      <w:pPr>
        <w:pStyle w:val="Text"/>
        <w:ind w:firstLine="0"/>
      </w:pPr>
    </w:p>
    <w:p w14:paraId="0C40057F" w14:textId="14A17A8D" w:rsidR="00520FB2" w:rsidRDefault="00520FB2" w:rsidP="00412041">
      <w:pPr>
        <w:pStyle w:val="Text"/>
        <w:ind w:firstLine="0"/>
      </w:pPr>
      <w:r>
        <w:rPr>
          <w:noProof/>
          <w:lang w:val="en-GB" w:eastAsia="en-GB"/>
        </w:rPr>
        <w:tab/>
        <w:t xml:space="preserve">Fig. </w:t>
      </w:r>
      <w:r w:rsidR="000F3390">
        <w:rPr>
          <w:noProof/>
          <w:lang w:val="en-GB" w:eastAsia="en-GB"/>
        </w:rPr>
        <w:t>2(a) and 2(b)</w:t>
      </w:r>
      <w:r>
        <w:rPr>
          <w:noProof/>
          <w:lang w:val="en-GB" w:eastAsia="en-GB"/>
        </w:rPr>
        <w:t xml:space="preserve"> shows the resulting funda</w:t>
      </w:r>
      <w:r w:rsidR="000F3E87">
        <w:rPr>
          <w:noProof/>
          <w:lang w:val="en-GB" w:eastAsia="en-GB"/>
        </w:rPr>
        <w:t>mental load-pull contours for α=</w:t>
      </w:r>
      <w:r>
        <w:rPr>
          <w:noProof/>
          <w:lang w:val="en-GB" w:eastAsia="en-GB"/>
        </w:rPr>
        <w:t>0</w:t>
      </w:r>
      <w:r w:rsidR="00F75F9E">
        <w:rPr>
          <w:noProof/>
          <w:lang w:val="en-GB" w:eastAsia="en-GB"/>
        </w:rPr>
        <w:t xml:space="preserve"> and α =-1/+1</w:t>
      </w:r>
      <w:r>
        <w:rPr>
          <w:noProof/>
          <w:lang w:val="en-GB" w:eastAsia="en-GB"/>
        </w:rPr>
        <w:t xml:space="preserve"> case</w:t>
      </w:r>
      <w:r w:rsidR="00F75F9E">
        <w:rPr>
          <w:noProof/>
          <w:lang w:val="en-GB" w:eastAsia="en-GB"/>
        </w:rPr>
        <w:t xml:space="preserve"> respectively</w:t>
      </w:r>
      <w:r>
        <w:rPr>
          <w:noProof/>
          <w:lang w:val="en-GB" w:eastAsia="en-GB"/>
        </w:rPr>
        <w:t xml:space="preserve"> using the linear knee model analysis. Pout contours are i</w:t>
      </w:r>
      <w:r w:rsidR="00F75F9E">
        <w:rPr>
          <w:noProof/>
          <w:lang w:val="en-GB" w:eastAsia="en-GB"/>
        </w:rPr>
        <w:t xml:space="preserve">n </w:t>
      </w:r>
      <w:r>
        <w:rPr>
          <w:noProof/>
          <w:lang w:val="en-GB" w:eastAsia="en-GB"/>
        </w:rPr>
        <w:t xml:space="preserve">steps of </w:t>
      </w:r>
      <w:r w:rsidR="002F5FFC">
        <w:rPr>
          <w:noProof/>
          <w:lang w:val="en-GB" w:eastAsia="en-GB"/>
        </w:rPr>
        <w:t>2</w:t>
      </w:r>
      <w:r>
        <w:rPr>
          <w:noProof/>
          <w:lang w:val="en-GB" w:eastAsia="en-GB"/>
        </w:rPr>
        <w:t xml:space="preserve"> dB while DE </w:t>
      </w:r>
      <w:r w:rsidR="00810DA0">
        <w:rPr>
          <w:noProof/>
          <w:lang w:val="en-GB" w:eastAsia="en-GB"/>
        </w:rPr>
        <w:t>c</w:t>
      </w:r>
      <w:r>
        <w:rPr>
          <w:noProof/>
          <w:lang w:val="en-GB" w:eastAsia="en-GB"/>
        </w:rPr>
        <w:t>ontour</w:t>
      </w:r>
      <w:r w:rsidR="00F75F9E">
        <w:rPr>
          <w:noProof/>
          <w:lang w:val="en-GB" w:eastAsia="en-GB"/>
        </w:rPr>
        <w:t xml:space="preserve">s are in steps of </w:t>
      </w:r>
      <w:r w:rsidR="00A82FE8">
        <w:rPr>
          <w:noProof/>
          <w:lang w:val="en-GB" w:eastAsia="en-GB"/>
        </w:rPr>
        <w:t>10</w:t>
      </w:r>
      <w:r w:rsidR="00F75F9E">
        <w:rPr>
          <w:noProof/>
          <w:lang w:val="en-GB" w:eastAsia="en-GB"/>
        </w:rPr>
        <w:t xml:space="preserve">%. </w:t>
      </w:r>
      <w:r w:rsidR="0073502D">
        <w:t>Two optimum impedances are</w:t>
      </w:r>
      <w:r w:rsidR="00F75F9E">
        <w:t xml:space="preserve"> obtained </w:t>
      </w:r>
      <w:r w:rsidR="0073502D">
        <w:t>at</w:t>
      </w:r>
      <w:r w:rsidR="00F75F9E">
        <w:t xml:space="preserve"> both maximum Pout and DE. The advantage of using Pedro’s linear knee load-line model enable the prediction of sep</w:t>
      </w:r>
      <w:r w:rsidR="00403D8C">
        <w:t>arat</w:t>
      </w:r>
      <w:r w:rsidR="00C362B6">
        <w:t xml:space="preserve">ion </w:t>
      </w:r>
      <w:r w:rsidR="00403D8C">
        <w:t>between power and</w:t>
      </w:r>
      <w:r w:rsidR="00B938FB">
        <w:t xml:space="preserve"> efficiency </w:t>
      </w:r>
      <w:r w:rsidR="00C362B6">
        <w:t xml:space="preserve">optima </w:t>
      </w:r>
      <w:r w:rsidR="00B938FB">
        <w:t xml:space="preserve">for CCF mode </w:t>
      </w:r>
      <w:r w:rsidR="00C362B6">
        <w:t>through</w:t>
      </w:r>
      <w:r w:rsidR="00B938FB">
        <w:t xml:space="preserve"> waveforms</w:t>
      </w:r>
      <w:r w:rsidR="00C362B6">
        <w:t xml:space="preserve"> engineering</w:t>
      </w:r>
      <w:r w:rsidR="00B938FB">
        <w:t xml:space="preserve"> only. Back-off efficiency is improved due to</w:t>
      </w:r>
      <w:r w:rsidR="0073502D">
        <w:t xml:space="preserve"> the</w:t>
      </w:r>
      <w:r w:rsidR="00B938FB">
        <w:t xml:space="preserve"> separation between optimum impedances of Pout and DE. </w:t>
      </w:r>
      <w:r w:rsidR="00B938FB" w:rsidRPr="00403D8C">
        <w:t>Fig</w:t>
      </w:r>
      <w:r w:rsidR="00C362B6">
        <w:t>.</w:t>
      </w:r>
      <w:r w:rsidR="00B938FB" w:rsidRPr="00403D8C">
        <w:t xml:space="preserve"> </w:t>
      </w:r>
      <w:r w:rsidR="000E4D6D">
        <w:t>3</w:t>
      </w:r>
      <w:r w:rsidR="00B938FB" w:rsidRPr="00403D8C">
        <w:t xml:space="preserve"> shows </w:t>
      </w:r>
      <w:r w:rsidR="00B938FB">
        <w:t xml:space="preserve">optimum Pout and DE impedances and DE </w:t>
      </w:r>
      <w:r w:rsidR="00170629">
        <w:t xml:space="preserve">at 8dB OPBO </w:t>
      </w:r>
      <w:r w:rsidR="00B938FB">
        <w:t xml:space="preserve">impedances for all computed values of α. These performances, as </w:t>
      </w:r>
      <w:r w:rsidR="00E37011">
        <w:t xml:space="preserve">summarized </w:t>
      </w:r>
      <w:r w:rsidR="00B938FB">
        <w:t>in Fig</w:t>
      </w:r>
      <w:r w:rsidR="00C362B6">
        <w:t>.</w:t>
      </w:r>
      <w:r w:rsidR="00B938FB">
        <w:t xml:space="preserve"> </w:t>
      </w:r>
      <w:r w:rsidR="00E37011" w:rsidRPr="00E37011">
        <w:t>7</w:t>
      </w:r>
      <w:r w:rsidR="0073502D">
        <w:t>, showing</w:t>
      </w:r>
      <w:r w:rsidR="00B938FB">
        <w:t xml:space="preserve"> th</w:t>
      </w:r>
      <w:r w:rsidR="00F14CA2">
        <w:t>e</w:t>
      </w:r>
      <w:r w:rsidR="00B938FB">
        <w:t xml:space="preserve"> maximum Pout and DE from the load-pull emulation</w:t>
      </w:r>
      <w:r w:rsidR="0073502D">
        <w:t xml:space="preserve"> computed</w:t>
      </w:r>
      <w:r w:rsidR="00B938FB">
        <w:t xml:space="preserve"> using this method are constant across α ranges, which is contradicted to the performances obtained in </w:t>
      </w:r>
      <w:r w:rsidR="0073502D">
        <w:t>[12</w:t>
      </w:r>
      <w:r w:rsidR="00B938FB" w:rsidRPr="0073502D">
        <w:t>]</w:t>
      </w:r>
      <w:r w:rsidR="00F14CA2">
        <w:t xml:space="preserve">, which </w:t>
      </w:r>
      <w:r w:rsidR="00B938FB">
        <w:t xml:space="preserve">obtained symmetrical </w:t>
      </w:r>
      <w:r w:rsidR="00F14CA2">
        <w:t xml:space="preserve">maximum </w:t>
      </w:r>
      <w:r w:rsidR="00B938FB">
        <w:t>DE across α values. Meanwhile, DE at 8dB BO varies between 61% to 65%, showing less significant changes over α values</w:t>
      </w:r>
      <w:r w:rsidR="0073502D">
        <w:t>.</w:t>
      </w:r>
    </w:p>
    <w:p w14:paraId="2863B957" w14:textId="39B1887F" w:rsidR="00B66D31" w:rsidRDefault="00B66D31" w:rsidP="00B41B81"/>
    <w:p w14:paraId="6ACE554A" w14:textId="43B4624D" w:rsidR="000F3E87" w:rsidRDefault="000F3E87" w:rsidP="00B41B81"/>
    <w:p w14:paraId="7A2BF844" w14:textId="0E2F79AB" w:rsidR="000F3E87" w:rsidRDefault="000F3E87" w:rsidP="00B41B81"/>
    <w:p w14:paraId="4E5B5542" w14:textId="210986C0" w:rsidR="000F3E87" w:rsidRDefault="000F3E87" w:rsidP="00B41B81"/>
    <w:p w14:paraId="05833431" w14:textId="57B98106" w:rsidR="000F3E87" w:rsidRDefault="000F3E87" w:rsidP="00B41B81"/>
    <w:p w14:paraId="02979E99" w14:textId="77777777" w:rsidR="000F3E87" w:rsidRDefault="000F3E87" w:rsidP="00B41B81"/>
    <w:p w14:paraId="649C430D" w14:textId="65624894" w:rsidR="001B20C0" w:rsidRDefault="00427B4E" w:rsidP="00316098">
      <w:pPr>
        <w:pStyle w:val="Caption"/>
        <w:spacing w:after="0"/>
      </w:pPr>
      <w:r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694095" behindDoc="0" locked="0" layoutInCell="1" allowOverlap="1" wp14:anchorId="06875047" wp14:editId="191A6EC7">
                <wp:simplePos x="0" y="0"/>
                <wp:positionH relativeFrom="column">
                  <wp:posOffset>51643</wp:posOffset>
                </wp:positionH>
                <wp:positionV relativeFrom="paragraph">
                  <wp:posOffset>9625</wp:posOffset>
                </wp:positionV>
                <wp:extent cx="3135381" cy="1554953"/>
                <wp:effectExtent l="0" t="0" r="8255" b="762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5381" cy="1554953"/>
                          <a:chOff x="0" y="0"/>
                          <a:chExt cx="3135381" cy="1554953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53"/>
                            <a:ext cx="1543685" cy="154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9636" y="0"/>
                            <a:ext cx="1515745" cy="153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08A67F" id="Group 4" o:spid="_x0000_s1026" style="position:absolute;margin-left:4.05pt;margin-top:.75pt;width:246.9pt;height:122.45pt;z-index:251694095" coordsize="31353,155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">
                <v:shape id="Picture 1" o:spid="_x0000_s1027" type="#_x0000_t75" style="position:absolute;top:55;width:15436;height:15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">
                  <v:imagedata r:id="rId13" o:title=""/>
                </v:shape>
                <v:shape id="Picture 2" o:spid="_x0000_s1028" type="#_x0000_t75" style="position:absolute;left:16196;width:15157;height:15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">
                  <v:imagedata r:id="rId14" o:title=""/>
                </v:shape>
                <w10:wrap type="topAndBottom"/>
              </v:group>
            </w:pict>
          </mc:Fallback>
        </mc:AlternateContent>
      </w:r>
      <w:r w:rsidR="00316098">
        <w:t xml:space="preserve">                          </w:t>
      </w:r>
      <w:r w:rsidR="006027F1">
        <w:t xml:space="preserve"> </w:t>
      </w:r>
      <w:r w:rsidR="00316098">
        <w:t xml:space="preserve">   </w:t>
      </w:r>
      <w:r w:rsidR="00316098" w:rsidRPr="00316098">
        <w:t>(a</w:t>
      </w:r>
      <w:r w:rsidR="00316098">
        <w:t xml:space="preserve">)                                                           (b)                        </w:t>
      </w:r>
    </w:p>
    <w:p w14:paraId="7DE066B1" w14:textId="77777777" w:rsidR="001B20C0" w:rsidRDefault="001B20C0" w:rsidP="00B41B81">
      <w:pPr>
        <w:pStyle w:val="Caption"/>
        <w:spacing w:after="0"/>
      </w:pPr>
    </w:p>
    <w:p w14:paraId="751C0DC6" w14:textId="5323F0B4" w:rsidR="00520FB2" w:rsidRDefault="00C65932" w:rsidP="00B938FB">
      <w:pPr>
        <w:pStyle w:val="Caption"/>
        <w:jc w:val="center"/>
      </w:pPr>
      <w:r>
        <w:rPr>
          <w:noProof/>
          <w:lang w:val="en-GB" w:eastAsia="en-GB"/>
        </w:rPr>
        <w:drawing>
          <wp:anchor distT="0" distB="0" distL="114300" distR="114300" simplePos="0" relativeHeight="251656207" behindDoc="0" locked="0" layoutInCell="1" allowOverlap="1" wp14:anchorId="1F3936B5" wp14:editId="64A2842F">
            <wp:simplePos x="0" y="0"/>
            <wp:positionH relativeFrom="column">
              <wp:posOffset>622129</wp:posOffset>
            </wp:positionH>
            <wp:positionV relativeFrom="paragraph">
              <wp:posOffset>226022</wp:posOffset>
            </wp:positionV>
            <wp:extent cx="2089785" cy="2054860"/>
            <wp:effectExtent l="0" t="0" r="5715" b="254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0FB2">
        <w:t>Fig. 2.</w:t>
      </w:r>
      <w:r w:rsidR="00846C4A">
        <w:t xml:space="preserve">  Pout and DE contours</w:t>
      </w:r>
      <w:r w:rsidR="00520FB2">
        <w:t xml:space="preserve"> </w:t>
      </w:r>
      <w:r w:rsidR="004E34FF">
        <w:t xml:space="preserve">from </w:t>
      </w:r>
      <w:r w:rsidR="00520FB2">
        <w:t>linear knee model.</w:t>
      </w:r>
    </w:p>
    <w:p w14:paraId="30784089" w14:textId="054721B2" w:rsidR="00846C4A" w:rsidRDefault="00846C4A" w:rsidP="004B3FED"/>
    <w:p w14:paraId="1050855D" w14:textId="6E49F257" w:rsidR="00846C4A" w:rsidRDefault="00846C4A" w:rsidP="00846C4A">
      <w:pPr>
        <w:pStyle w:val="Text"/>
        <w:ind w:firstLine="0"/>
      </w:pPr>
      <w:r>
        <w:rPr>
          <w:sz w:val="16"/>
        </w:rPr>
        <w:t xml:space="preserve">Fig. </w:t>
      </w:r>
      <w:r w:rsidR="006D34C9">
        <w:rPr>
          <w:sz w:val="16"/>
        </w:rPr>
        <w:t>3</w:t>
      </w:r>
      <w:r w:rsidRPr="0063434A">
        <w:rPr>
          <w:sz w:val="16"/>
        </w:rPr>
        <w:t>.  Optimum Pout, DE and DE at 8dB OPBO impedances from load-pull of CCF mode using linear knee model for -1 ≤ α ≤ +1.</w:t>
      </w:r>
    </w:p>
    <w:p w14:paraId="0B79E4E9" w14:textId="5E7DAC3E" w:rsidR="00403D8C" w:rsidRDefault="00403D8C" w:rsidP="00403D8C">
      <w:pPr>
        <w:pStyle w:val="Heading2"/>
      </w:pPr>
      <w:r>
        <w:t>Using Non-linear Knee Load-line Model</w:t>
      </w:r>
    </w:p>
    <w:p w14:paraId="53FD2F35" w14:textId="6BEE90BA" w:rsidR="00413171" w:rsidRDefault="00403D8C" w:rsidP="00FA637F">
      <w:pPr>
        <w:pStyle w:val="Text"/>
      </w:pPr>
      <w:r>
        <w:t>While the analysis of CCF mode using Pedro’s linear knee load-line method</w:t>
      </w:r>
      <w:r w:rsidR="001A198C">
        <w:t xml:space="preserve"> in previous section</w:t>
      </w:r>
      <w:r>
        <w:t xml:space="preserve"> enable</w:t>
      </w:r>
      <w:r w:rsidR="001A198C">
        <w:t>s</w:t>
      </w:r>
      <w:r>
        <w:t xml:space="preserve"> the prediction of separation between optimum Pout and DE contours </w:t>
      </w:r>
      <w:r w:rsidR="001A198C">
        <w:t>computed using</w:t>
      </w:r>
      <w:r>
        <w:t xml:space="preserve"> load-pull emulation, however, the maximum of these </w:t>
      </w:r>
      <w:r w:rsidR="00176A9A">
        <w:t>two</w:t>
      </w:r>
      <w:r>
        <w:t xml:space="preserve"> parameters across α ranges are</w:t>
      </w:r>
      <w:r w:rsidR="001A198C">
        <w:t xml:space="preserve"> almost</w:t>
      </w:r>
      <w:r>
        <w:t xml:space="preserve"> constant in contrast </w:t>
      </w:r>
      <w:r w:rsidR="001A198C">
        <w:t xml:space="preserve">to recent finding in [12]. </w:t>
      </w:r>
      <w:r w:rsidR="008C296B">
        <w:t>A</w:t>
      </w:r>
      <w:r>
        <w:t xml:space="preserve"> non-linear scaling of current waveform is introduced based </w:t>
      </w:r>
      <w:r w:rsidR="00857DA5">
        <w:t xml:space="preserve">on </w:t>
      </w:r>
      <w:r w:rsidR="007C2911">
        <w:t xml:space="preserve">the </w:t>
      </w:r>
      <w:r>
        <w:t xml:space="preserve">clipping from the </w:t>
      </w:r>
      <w:r w:rsidR="001A198C">
        <w:t xml:space="preserve">drain </w:t>
      </w:r>
      <w:r>
        <w:t>voltage waveform</w:t>
      </w:r>
      <w:r w:rsidR="001A198C">
        <w:t xml:space="preserve"> </w:t>
      </w:r>
      <w:r>
        <w:t xml:space="preserve">and knee </w:t>
      </w:r>
      <w:r w:rsidRPr="001A198C">
        <w:t>voltage [</w:t>
      </w:r>
      <w:r w:rsidR="001A198C" w:rsidRPr="001A198C">
        <w:t>3</w:t>
      </w:r>
      <w:r w:rsidRPr="001A198C">
        <w:t>]</w:t>
      </w:r>
      <w:r w:rsidR="001A198C">
        <w:t>.</w:t>
      </w:r>
      <w:r w:rsidRPr="001A198C">
        <w:t xml:space="preserve"> </w:t>
      </w:r>
      <w:r w:rsidR="001A198C">
        <w:t>The general I-V knee scaling on the drain current waveform is simplified in (6)</w:t>
      </w:r>
      <w:r w:rsidR="00DD6F43">
        <w:t xml:space="preserve"> [3]</w:t>
      </w:r>
      <w:r w:rsidR="001A198C">
        <w:t xml:space="preserve">. </w:t>
      </w:r>
      <w:r>
        <w:t xml:space="preserve">A modification in (6) is made for </w:t>
      </w:r>
      <w:r w:rsidR="001A198C">
        <w:t xml:space="preserve">the </w:t>
      </w:r>
      <w:r>
        <w:t>load-</w:t>
      </w:r>
      <w:r w:rsidR="00166EF6">
        <w:t>pull emulation by inserting the drain voltage waveforms</w:t>
      </w:r>
      <w:r w:rsidR="00FA637F">
        <w:t xml:space="preserve"> </w:t>
      </w:r>
      <w:r w:rsidR="001A198C">
        <w:t>generated in previous section into (7a).</w:t>
      </w:r>
      <w:r w:rsidR="00DD6F43">
        <w:t xml:space="preserve"> T</w:t>
      </w:r>
      <w:r>
        <w:t xml:space="preserve">he constant </w:t>
      </w:r>
      <w:proofErr w:type="spellStart"/>
      <w:r>
        <w:t>Vknee</w:t>
      </w:r>
      <w:proofErr w:type="spellEnd"/>
      <w:r>
        <w:t xml:space="preserve"> in (6) is </w:t>
      </w:r>
      <w:r w:rsidR="00DD6F43">
        <w:t>modified so that it is</w:t>
      </w:r>
      <w:r>
        <w:t xml:space="preserve"> a function of minimum of voltage waveform</w:t>
      </w:r>
      <w:r w:rsidR="00DD6F43">
        <w:t xml:space="preserve"> as</w:t>
      </w:r>
      <w:r>
        <w:t xml:space="preserve"> shown in (7b)</w:t>
      </w:r>
      <w:r w:rsidR="00DD6F43">
        <w:t>.</w:t>
      </w:r>
    </w:p>
    <w:p w14:paraId="25D1D324" w14:textId="22735A43" w:rsidR="00057111" w:rsidRDefault="00057111" w:rsidP="00FA637F">
      <w:pPr>
        <w:pStyle w:val="Text"/>
      </w:pPr>
    </w:p>
    <w:p w14:paraId="6FFC9B31" w14:textId="77777777" w:rsidR="00057111" w:rsidRPr="009B7E0F" w:rsidRDefault="008E3872" w:rsidP="00057111">
      <w:pPr>
        <w:pStyle w:val="Text"/>
        <w:ind w:firstLine="0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ds,knee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ds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Vknee</m:t>
                          </m:r>
                        </m:den>
                      </m:f>
                    </m:e>
                  </m:d>
                </m:sup>
              </m:sSup>
            </m:e>
          </m:d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ds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 xml:space="preserve">            (6)</m:t>
          </m:r>
        </m:oMath>
      </m:oMathPara>
    </w:p>
    <w:p w14:paraId="48DAA714" w14:textId="0DDC3441" w:rsidR="00057111" w:rsidRDefault="00057111" w:rsidP="00057111">
      <w:pPr>
        <w:pStyle w:val="Text"/>
      </w:pPr>
    </w:p>
    <w:p w14:paraId="074882E9" w14:textId="77777777" w:rsidR="00057111" w:rsidRPr="00C66D2D" w:rsidRDefault="008E3872" w:rsidP="00057111">
      <w:pPr>
        <w:pStyle w:val="IMSEquation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eastAsia="Times New Roman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ds,New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eastAsia="Times New Roman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p>
                <m:sSupPr>
                  <m:ctrlPr>
                    <w:rPr>
                      <w:rFonts w:ascii="Cambria Math" w:eastAsia="Times New Roman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eastAsia="Times New Roman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="Times New Roman" w:hAnsi="Cambria Math"/>
                              <w:i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Times New Roman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ds,new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e>
                          </m:d>
                        </m:num>
                        <m:den>
                          <m:r>
                            <m:rPr>
                              <m:nor/>
                            </m:rPr>
                            <m:t>γ</m:t>
                          </m:r>
                        </m:den>
                      </m:f>
                    </m:e>
                  </m:d>
                </m:sup>
              </m:sSup>
            </m:e>
          </m:d>
          <m:r>
            <w:rPr>
              <w:rFonts w:ascii="Cambria Math" w:hAnsi="Cambria Math"/>
            </w:rPr>
            <m:t>*</m:t>
          </m:r>
          <m:sSub>
            <m:sSubPr>
              <m:ctrlPr>
                <w:rPr>
                  <w:rFonts w:ascii="Cambria Math" w:eastAsia="Times New Roman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ds,new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m:rPr>
              <m:nor/>
            </m:rPr>
            <m:t xml:space="preserve">         (7a)</m:t>
          </m:r>
        </m:oMath>
      </m:oMathPara>
    </w:p>
    <w:p w14:paraId="03D2D38E" w14:textId="77777777" w:rsidR="00057111" w:rsidRPr="00262AB1" w:rsidRDefault="00057111" w:rsidP="00057111">
      <w:pPr>
        <w:pStyle w:val="IMSBodyText"/>
        <w:ind w:firstLine="0"/>
        <w:rPr>
          <w:rFonts w:eastAsia="SimSun" w:cs="Times New Roman"/>
          <w:szCs w:val="20"/>
        </w:rPr>
      </w:pPr>
      <m:oMathPara>
        <m:oMath>
          <m:r>
            <m:rPr>
              <m:nor/>
            </m:rPr>
            <w:rPr>
              <w:rFonts w:eastAsia="SimSun" w:cs="Times New Roman"/>
              <w:szCs w:val="20"/>
            </w:rPr>
            <m:t>γ</m:t>
          </m:r>
          <m:r>
            <m:rPr>
              <m:nor/>
            </m:rPr>
            <w:rPr>
              <w:rFonts w:ascii="Cambria Math" w:eastAsia="SimSun" w:cs="Times New Roman"/>
              <w:szCs w:val="20"/>
            </w:rPr>
            <m:t xml:space="preserve"> </m:t>
          </m:r>
          <m:r>
            <m:rPr>
              <m:nor/>
            </m:rPr>
            <w:rPr>
              <w:rFonts w:eastAsia="SimSun" w:cs="Times New Roman"/>
              <w:szCs w:val="20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eastAsia="SimSun" w:hAnsi="Cambria Math" w:cs="Times New Roman"/>
                  <w:szCs w:val="20"/>
                </w:rPr>
              </m:ctrlPr>
            </m:dPr>
            <m:e>
              <m:r>
                <m:rPr>
                  <m:nor/>
                </m:rPr>
                <w:rPr>
                  <w:rFonts w:eastAsia="SimSun" w:cs="Times New Roman"/>
                  <w:szCs w:val="20"/>
                </w:rPr>
                <m:t xml:space="preserve">min </m:t>
              </m:r>
              <m:d>
                <m:dPr>
                  <m:ctrlPr>
                    <w:rPr>
                      <w:rFonts w:ascii="Cambria Math" w:eastAsia="SimSun" w:hAnsi="Cambria Math" w:cs="Times New Roman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SimSun" w:hAnsi="Cambria Math" w:cs="Times New Roman"/>
                          <w:i/>
                          <w:szCs w:val="20"/>
                        </w:rPr>
                      </m:ctrlPr>
                    </m:sSubPr>
                    <m:e>
                      <m:r>
                        <m:rPr>
                          <m:nor/>
                        </m:rPr>
                        <w:rPr>
                          <w:rFonts w:cs="Times New Roman"/>
                          <w:i/>
                        </w:rPr>
                        <m:t>V</m:t>
                      </m:r>
                    </m:e>
                    <m:sub>
                      <m:r>
                        <m:rPr>
                          <m:nor/>
                        </m:rPr>
                        <w:rPr>
                          <w:rFonts w:cs="Times New Roman"/>
                          <w:i/>
                        </w:rPr>
                        <m:t>ds-new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</w:rPr>
                      </m:ctrlPr>
                    </m:dPr>
                    <m:e>
                      <m:r>
                        <m:rPr>
                          <m:nor/>
                        </m:rPr>
                        <m:t>θ</m:t>
                      </m:r>
                    </m:e>
                  </m:d>
                </m:e>
              </m:d>
              <m:r>
                <w:rPr>
                  <w:rFonts w:ascii="Cambria Math" w:eastAsia="SimSun" w:hAnsi="Cambria Math" w:cs="Times New Roman"/>
                  <w:szCs w:val="20"/>
                </w:rPr>
                <m:t xml:space="preserve"> </m:t>
              </m:r>
              <m:r>
                <m:rPr>
                  <m:nor/>
                </m:rPr>
                <w:rPr>
                  <w:rFonts w:eastAsia="SimSun" w:cs="Times New Roman"/>
                  <w:szCs w:val="20"/>
                </w:rPr>
                <m:t>-</m:t>
              </m:r>
              <m:r>
                <m:rPr>
                  <m:nor/>
                </m:rPr>
                <w:rPr>
                  <w:rFonts w:ascii="Cambria Math" w:eastAsia="SimSun" w:cs="Times New Roman"/>
                  <w:szCs w:val="20"/>
                </w:rPr>
                <m:t xml:space="preserve"> </m:t>
              </m:r>
              <m:r>
                <m:rPr>
                  <m:nor/>
                </m:rPr>
                <w:rPr>
                  <w:rFonts w:eastAsia="SimSun" w:cs="Times New Roman"/>
                  <w:i/>
                  <w:szCs w:val="20"/>
                </w:rPr>
                <m:t>Vknee</m:t>
              </m:r>
            </m:e>
          </m:d>
          <m:r>
            <m:rPr>
              <m:nor/>
            </m:rPr>
            <w:rPr>
              <w:rFonts w:eastAsia="SimSun" w:cs="Times New Roman"/>
              <w:szCs w:val="20"/>
            </w:rPr>
            <m:t xml:space="preserve"> ; </m:t>
          </m:r>
          <m:r>
            <m:rPr>
              <m:sty m:val="p"/>
            </m:rPr>
            <w:rPr>
              <w:rFonts w:ascii="Cambria Math" w:eastAsia="SimSun" w:hAnsi="Cambria Math" w:cs="Times New Roman"/>
              <w:szCs w:val="20"/>
            </w:rPr>
            <w:br/>
          </m:r>
        </m:oMath>
        <m:oMath>
          <m:r>
            <m:rPr>
              <m:nor/>
            </m:rPr>
            <w:rPr>
              <w:rFonts w:eastAsia="SimSun" w:cs="Times New Roman"/>
              <w:szCs w:val="20"/>
            </w:rPr>
            <m:t xml:space="preserve">                  if min </m:t>
          </m:r>
          <m:d>
            <m:dPr>
              <m:ctrlPr>
                <w:rPr>
                  <w:rFonts w:ascii="Cambria Math" w:eastAsia="SimSun" w:hAnsi="Cambria Math" w:cs="Times New Roman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  <w:szCs w:val="20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cs="Times New Roman"/>
                      <w:i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cs="Times New Roman"/>
                      <w:i/>
                    </w:rPr>
                    <m:t>ds-new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m:rPr>
                      <m:nor/>
                    </m:rPr>
                    <w:rPr>
                      <w:rFonts w:cs="Times New Roman"/>
                    </w:rPr>
                    <m:t>θ</m:t>
                  </m:r>
                </m:e>
              </m:d>
            </m:e>
          </m:d>
          <m:r>
            <m:rPr>
              <m:nor/>
            </m:rPr>
            <w:rPr>
              <w:rFonts w:ascii="Cambria Math" w:eastAsia="SimSun" w:cs="Times New Roman"/>
              <w:szCs w:val="20"/>
            </w:rPr>
            <m:t xml:space="preserve"> </m:t>
          </m:r>
          <m:r>
            <m:rPr>
              <m:nor/>
            </m:rPr>
            <w:rPr>
              <w:rFonts w:eastAsia="SimSun" w:cs="Times New Roman"/>
              <w:szCs w:val="20"/>
            </w:rPr>
            <m:t>&lt;</m:t>
          </m:r>
          <m:r>
            <m:rPr>
              <m:nor/>
            </m:rPr>
            <w:rPr>
              <w:rFonts w:ascii="Cambria Math" w:eastAsia="SimSun" w:cs="Times New Roman"/>
              <w:szCs w:val="20"/>
            </w:rPr>
            <m:t xml:space="preserve"> </m:t>
          </m:r>
          <w:proofErr w:type="spellStart"/>
          <m:r>
            <m:rPr>
              <m:nor/>
            </m:rPr>
            <w:rPr>
              <w:rFonts w:eastAsia="SimSun" w:cs="Times New Roman"/>
              <w:i/>
              <w:szCs w:val="20"/>
            </w:rPr>
            <m:t>Vknee</m:t>
          </m:r>
        </m:oMath>
      </m:oMathPara>
      <w:proofErr w:type="spellEnd"/>
    </w:p>
    <w:p w14:paraId="4A0A96D2" w14:textId="77777777" w:rsidR="00057111" w:rsidRPr="00813A9B" w:rsidRDefault="00057111" w:rsidP="00057111">
      <w:pPr>
        <w:pStyle w:val="IMSBodyText"/>
        <w:ind w:firstLine="0"/>
        <w:rPr>
          <w:rFonts w:eastAsiaTheme="minorEastAsia" w:cs="Times New Roman"/>
          <w:szCs w:val="20"/>
        </w:rPr>
      </w:pPr>
      <m:oMathPara>
        <m:oMathParaPr>
          <m:jc m:val="right"/>
        </m:oMathParaPr>
        <m:oMath>
          <m:r>
            <m:rPr>
              <m:nor/>
            </m:rPr>
            <w:rPr>
              <w:rFonts w:eastAsia="SimSun" w:cs="Times New Roman"/>
              <w:szCs w:val="20"/>
            </w:rPr>
            <m:t xml:space="preserve"> γ</m:t>
          </m:r>
          <m:r>
            <m:rPr>
              <m:nor/>
            </m:rPr>
            <w:rPr>
              <w:rFonts w:ascii="Cambria Math" w:eastAsia="SimSun" w:cs="Times New Roman"/>
              <w:szCs w:val="20"/>
            </w:rPr>
            <m:t xml:space="preserve"> </m:t>
          </m:r>
          <m:r>
            <m:rPr>
              <m:nor/>
            </m:rPr>
            <w:rPr>
              <w:rFonts w:eastAsia="SimSun" w:cs="Times New Roman"/>
              <w:szCs w:val="20"/>
            </w:rPr>
            <m:t>=</m:t>
          </m:r>
          <m:r>
            <m:rPr>
              <m:nor/>
            </m:rPr>
            <w:rPr>
              <w:rFonts w:ascii="Cambria Math" w:eastAsia="SimSun" w:cs="Times New Roman"/>
              <w:szCs w:val="20"/>
            </w:rPr>
            <m:t xml:space="preserve"> </m:t>
          </m:r>
          <m:r>
            <m:rPr>
              <m:nor/>
            </m:rPr>
            <w:rPr>
              <w:rFonts w:eastAsia="SimSun" w:cs="Times New Roman"/>
              <w:szCs w:val="20"/>
            </w:rPr>
            <m:t>0.01 ;</m:t>
          </m:r>
          <m:r>
            <m:rPr>
              <m:nor/>
            </m:rPr>
            <w:rPr>
              <w:rFonts w:ascii="Cambria Math" w:eastAsia="SimSun" w:cs="Times New Roman"/>
              <w:szCs w:val="20"/>
            </w:rPr>
            <m:t xml:space="preserve">   </m:t>
          </m:r>
          <m:r>
            <m:rPr>
              <m:nor/>
            </m:rPr>
            <w:rPr>
              <w:rFonts w:eastAsia="SimSun" w:cs="Times New Roman"/>
              <w:szCs w:val="20"/>
            </w:rPr>
            <m:t xml:space="preserve">if min </m:t>
          </m:r>
          <m:d>
            <m:dPr>
              <m:ctrlPr>
                <w:rPr>
                  <w:rFonts w:ascii="Cambria Math" w:eastAsia="SimSun" w:hAnsi="Cambria Math" w:cs="Times New Roman"/>
                  <w:szCs w:val="20"/>
                </w:rPr>
              </m:ctrlPr>
            </m:dPr>
            <m:e>
              <m:sSub>
                <m:sSubPr>
                  <m:ctrlPr>
                    <w:rPr>
                      <w:rFonts w:ascii="Cambria Math" w:eastAsia="SimSun" w:hAnsi="Cambria Math" w:cs="Times New Roman"/>
                      <w:i/>
                      <w:szCs w:val="20"/>
                    </w:rPr>
                  </m:ctrlPr>
                </m:sSubPr>
                <m:e>
                  <m:r>
                    <m:rPr>
                      <m:nor/>
                    </m:rPr>
                    <w:rPr>
                      <w:rFonts w:cs="Times New Roman"/>
                      <w:i/>
                    </w:rPr>
                    <m:t>V</m:t>
                  </m:r>
                </m:e>
                <m:sub>
                  <m:r>
                    <m:rPr>
                      <m:nor/>
                    </m:rPr>
                    <w:rPr>
                      <w:rFonts w:cs="Times New Roman"/>
                      <w:i/>
                    </w:rPr>
                    <m:t>ds-new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</w:rPr>
                  </m:ctrlPr>
                </m:dPr>
                <m:e>
                  <m:r>
                    <m:rPr>
                      <m:nor/>
                    </m:rPr>
                    <w:rPr>
                      <w:rFonts w:cs="Times New Roman"/>
                    </w:rPr>
                    <m:t>θ</m:t>
                  </m:r>
                </m:e>
              </m:d>
            </m:e>
          </m:d>
          <m:r>
            <m:rPr>
              <m:nor/>
            </m:rPr>
            <w:rPr>
              <w:rFonts w:eastAsia="SimSun" w:cs="Times New Roman"/>
              <w:szCs w:val="20"/>
            </w:rPr>
            <m:t xml:space="preserve"> ≥</m:t>
          </m:r>
          <m:r>
            <m:rPr>
              <m:nor/>
            </m:rPr>
            <w:rPr>
              <w:rFonts w:ascii="Cambria Math" w:eastAsia="SimSun" w:cs="Times New Roman"/>
              <w:szCs w:val="20"/>
            </w:rPr>
            <m:t xml:space="preserve"> </m:t>
          </m:r>
          <w:proofErr w:type="spellStart"/>
          <m:r>
            <m:rPr>
              <m:nor/>
            </m:rPr>
            <w:rPr>
              <w:rFonts w:eastAsia="SimSun" w:cs="Times New Roman"/>
              <w:i/>
              <w:szCs w:val="20"/>
            </w:rPr>
            <m:t>Vknee</m:t>
          </m:r>
          <w:proofErr w:type="spellEnd"/>
          <m:r>
            <m:rPr>
              <m:nor/>
            </m:rPr>
            <w:rPr>
              <w:rFonts w:eastAsia="SimSun" w:cs="Times New Roman"/>
              <w:szCs w:val="20"/>
            </w:rPr>
            <m:t xml:space="preserve">             (7b)</m:t>
          </m:r>
        </m:oMath>
      </m:oMathPara>
    </w:p>
    <w:p w14:paraId="3E5A725D" w14:textId="417365DA" w:rsidR="00057111" w:rsidRDefault="00057111" w:rsidP="00FA637F">
      <w:pPr>
        <w:pStyle w:val="Text"/>
      </w:pPr>
    </w:p>
    <w:p w14:paraId="1D962517" w14:textId="6E4778A5" w:rsidR="00057111" w:rsidRDefault="00053880" w:rsidP="006027F1">
      <w:pPr>
        <w:pStyle w:val="Caption"/>
        <w:spacing w:after="0"/>
      </w:pPr>
      <w:r>
        <w:rPr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1688975" behindDoc="0" locked="0" layoutInCell="1" allowOverlap="1" wp14:anchorId="6BE6D48B" wp14:editId="49B5F1CA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3153215" cy="1561220"/>
                <wp:effectExtent l="0" t="0" r="9525" b="1270"/>
                <wp:wrapTopAndBottom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3215" cy="1561220"/>
                          <a:chOff x="0" y="0"/>
                          <a:chExt cx="3153215" cy="156122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930"/>
                            <a:ext cx="1528445" cy="155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7785" y="0"/>
                            <a:ext cx="1535430" cy="156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B05E04" id="Group 10" o:spid="_x0000_s1026" style="position:absolute;margin-left:197.1pt;margin-top:0;width:248.3pt;height:122.95pt;z-index:251688975;mso-position-horizontal:right;mso-position-horizontal-relative:margin" coordsize="31532,15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">
                <v:shape id="Picture 3" o:spid="_x0000_s1027" type="#_x0000_t75" style="position:absolute;top:29;width:15284;height:15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">
                  <v:imagedata r:id="rId18" o:title=""/>
                </v:shape>
                <v:shape id="Picture 8" o:spid="_x0000_s1028" type="#_x0000_t75" style="position:absolute;left:16177;width:153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">
                  <v:imagedata r:id="rId19" o:title=""/>
                </v:shape>
                <w10:wrap type="topAndBottom" anchorx="margin"/>
              </v:group>
            </w:pict>
          </mc:Fallback>
        </mc:AlternateContent>
      </w:r>
      <w:r w:rsidR="006027F1">
        <w:t xml:space="preserve">                              (a)                                                           (b)             </w:t>
      </w:r>
    </w:p>
    <w:p w14:paraId="0E6BBF1D" w14:textId="446C5702" w:rsidR="006D34C9" w:rsidRDefault="006D34C9" w:rsidP="006027F1">
      <w:pPr>
        <w:pStyle w:val="Caption"/>
        <w:spacing w:after="0"/>
      </w:pPr>
    </w:p>
    <w:p w14:paraId="23E98E76" w14:textId="41A7EFA3" w:rsidR="00846C4A" w:rsidRDefault="00F41127" w:rsidP="00846C4A">
      <w:pPr>
        <w:pStyle w:val="Caption"/>
        <w:jc w:val="center"/>
      </w:pPr>
      <w:r w:rsidRPr="00F41127">
        <w:rPr>
          <w:noProof/>
          <w:lang w:val="en-GB" w:eastAsia="en-GB"/>
        </w:rPr>
        <w:drawing>
          <wp:anchor distT="0" distB="0" distL="114300" distR="114300" simplePos="0" relativeHeight="251672591" behindDoc="0" locked="0" layoutInCell="1" allowOverlap="1" wp14:anchorId="66C37228" wp14:editId="6409AFBE">
            <wp:simplePos x="0" y="0"/>
            <wp:positionH relativeFrom="column">
              <wp:posOffset>213360</wp:posOffset>
            </wp:positionH>
            <wp:positionV relativeFrom="paragraph">
              <wp:posOffset>184785</wp:posOffset>
            </wp:positionV>
            <wp:extent cx="2781300" cy="1478915"/>
            <wp:effectExtent l="0" t="0" r="0" b="6985"/>
            <wp:wrapTopAndBottom/>
            <wp:docPr id="12" name="Picture 12" descr="C:\Users\SYED\OneDrive - Cardiff University\PhD\MATLAB\Non-linear Knee CCF\BO_Comparison_a0_a1_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YED\OneDrive - Cardiff University\PhD\MATLAB\Non-linear Knee CCF\BO_Comparison_a0_a1_v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" t="3720" r="7296"/>
                    <a:stretch/>
                  </pic:blipFill>
                  <pic:spPr bwMode="auto">
                    <a:xfrm>
                      <a:off x="0" y="0"/>
                      <a:ext cx="278130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41127">
        <w:t xml:space="preserve"> </w:t>
      </w:r>
      <w:r w:rsidR="00846C4A">
        <w:t xml:space="preserve">Fig. </w:t>
      </w:r>
      <w:r w:rsidR="006D34C9">
        <w:t>4</w:t>
      </w:r>
      <w:r w:rsidR="00846C4A">
        <w:t>.  Pout and DE contours from non-linear knee model.</w:t>
      </w:r>
    </w:p>
    <w:p w14:paraId="3B2B7A69" w14:textId="4A0456DE" w:rsidR="00846C4A" w:rsidRDefault="00846C4A" w:rsidP="004B3FED"/>
    <w:p w14:paraId="132BF010" w14:textId="35C3595F" w:rsidR="00846C4A" w:rsidRDefault="00846C4A" w:rsidP="00846C4A">
      <w:pPr>
        <w:pStyle w:val="Caption"/>
      </w:pPr>
      <w:r>
        <w:t xml:space="preserve">Fig. </w:t>
      </w:r>
      <w:r w:rsidR="006D34C9">
        <w:t>5</w:t>
      </w:r>
      <w:r>
        <w:t>.  DE vs Pout from fundamental load-pull using non-linear knee model for α =0 and α = -1/+1. Higher DE at 8 dB OPBO is obtained for α = -1/+1.</w:t>
      </w:r>
    </w:p>
    <w:p w14:paraId="059E1749" w14:textId="5918C6A5" w:rsidR="00D53716" w:rsidRDefault="008C296B" w:rsidP="00846C4A">
      <w:pPr>
        <w:pStyle w:val="Text"/>
      </w:pPr>
      <w:r>
        <w:t>The contours generated from the load pull emulation of CCF mode using this non-linear knee model are shown in Fig</w:t>
      </w:r>
      <w:r w:rsidR="00C362B6">
        <w:t>.</w:t>
      </w:r>
      <w:r>
        <w:t xml:space="preserve"> </w:t>
      </w:r>
      <w:r w:rsidR="00B10749">
        <w:t xml:space="preserve">4. </w:t>
      </w:r>
      <w:r>
        <w:t xml:space="preserve">The optimum Pout ant DE </w:t>
      </w:r>
      <w:r w:rsidR="000F3E87">
        <w:t>for α=</w:t>
      </w:r>
      <w:r w:rsidR="007B37A1">
        <w:t xml:space="preserve">0 in Fig. </w:t>
      </w:r>
      <w:r w:rsidR="00B10749">
        <w:t>4(a)</w:t>
      </w:r>
      <w:r w:rsidR="007B37A1">
        <w:t xml:space="preserve"> shows a closer impedances </w:t>
      </w:r>
      <w:r w:rsidR="00C362B6">
        <w:t xml:space="preserve">separation </w:t>
      </w:r>
      <w:r w:rsidR="007B37A1">
        <w:t>compared in Fig.</w:t>
      </w:r>
      <w:r w:rsidR="00B10749">
        <w:t xml:space="preserve"> </w:t>
      </w:r>
      <w:r w:rsidR="007B37A1">
        <w:t>2</w:t>
      </w:r>
      <w:r w:rsidR="00B10749">
        <w:t>(a)</w:t>
      </w:r>
      <w:r w:rsidR="007B37A1">
        <w:t>. In contrast, the</w:t>
      </w:r>
      <w:r w:rsidR="004019FE">
        <w:t xml:space="preserve"> </w:t>
      </w:r>
      <w:r w:rsidR="007B37A1">
        <w:t>separation betw</w:t>
      </w:r>
      <w:r w:rsidR="000F3E87">
        <w:t>een optimum Pout and DE</w:t>
      </w:r>
      <w:r w:rsidR="00C362B6">
        <w:t xml:space="preserve"> impedances</w:t>
      </w:r>
      <w:r w:rsidR="000F3E87">
        <w:t xml:space="preserve"> for α =</w:t>
      </w:r>
      <w:r w:rsidR="007B37A1">
        <w:t xml:space="preserve">-1 and +1 in Fig. </w:t>
      </w:r>
      <w:r w:rsidR="008934A4">
        <w:t>4(b)</w:t>
      </w:r>
      <w:r w:rsidR="007B37A1">
        <w:t xml:space="preserve"> </w:t>
      </w:r>
      <w:r w:rsidR="00C362B6">
        <w:t>are</w:t>
      </w:r>
      <w:r w:rsidR="007B37A1">
        <w:t xml:space="preserve"> larger</w:t>
      </w:r>
      <w:r w:rsidR="00C80471">
        <w:t xml:space="preserve"> than a</w:t>
      </w:r>
      <w:r w:rsidR="000F3E87">
        <w:t>=</w:t>
      </w:r>
      <w:r w:rsidR="00C80471">
        <w:t>0 case. This indicates that the back-off efficienc</w:t>
      </w:r>
      <w:r w:rsidR="005C08C2">
        <w:t>ies</w:t>
      </w:r>
      <w:r w:rsidR="000F3E87">
        <w:t xml:space="preserve"> are much higher for α=-1/+1 compared to α=</w:t>
      </w:r>
      <w:r w:rsidR="00C80471">
        <w:t xml:space="preserve">0, as shown in Fig. </w:t>
      </w:r>
      <w:r w:rsidR="008934A4">
        <w:t>5</w:t>
      </w:r>
      <w:r w:rsidR="00C80471">
        <w:t xml:space="preserve">. The efficiency </w:t>
      </w:r>
      <w:r w:rsidR="000F3E87">
        <w:t>at 8dB OPBO are 20% higher at α=</w:t>
      </w:r>
      <w:r w:rsidR="00C80471">
        <w:t xml:space="preserve">-1/+1 compared to α =0. A higher efficiency at 8dB OPBO is obtained for these values of α </w:t>
      </w:r>
      <w:r w:rsidR="00147BE7">
        <w:t>because</w:t>
      </w:r>
      <w:r w:rsidR="00C80471">
        <w:t xml:space="preserve"> </w:t>
      </w:r>
      <w:r w:rsidR="00147BE7">
        <w:t>these</w:t>
      </w:r>
      <w:r w:rsidR="00C80471">
        <w:t xml:space="preserve"> impedances are the same as the max DE impedances, shown in Fig. </w:t>
      </w:r>
      <w:r w:rsidR="005C08C2">
        <w:t>6</w:t>
      </w:r>
      <w:r w:rsidR="00C80471">
        <w:t>.</w:t>
      </w:r>
    </w:p>
    <w:p w14:paraId="1442B09D" w14:textId="0BA80370" w:rsidR="00846C4A" w:rsidRDefault="009F4EDC" w:rsidP="00E23783">
      <w:pPr>
        <w:pStyle w:val="Text"/>
      </w:pPr>
      <w:r>
        <w:t xml:space="preserve">Fig. </w:t>
      </w:r>
      <w:r w:rsidR="00147BE7">
        <w:t>7</w:t>
      </w:r>
      <w:r>
        <w:t xml:space="preserve"> shows the comparisons for max Pout, DE and DE at 8dB OPBO between emulation of CCF mode using linear knee and non-linear knee model. </w:t>
      </w:r>
      <w:r w:rsidR="00B20CA0">
        <w:t xml:space="preserve">A symmetrical max DE are </w:t>
      </w:r>
      <w:r w:rsidR="00BC26B6">
        <w:t>obtained as investigated in [12], with</w:t>
      </w:r>
      <w:r w:rsidR="00B20CA0">
        <w:t xml:space="preserve"> the </w:t>
      </w:r>
      <w:r w:rsidR="00BC26B6">
        <w:t xml:space="preserve">lowest </w:t>
      </w:r>
      <w:r w:rsidR="000F3E87">
        <w:t>max DE of 71.3% calculated at α</w:t>
      </w:r>
      <w:r w:rsidR="00BC26B6">
        <w:t>=</w:t>
      </w:r>
      <w:r w:rsidR="002D6CE3">
        <w:t>0 and</w:t>
      </w:r>
      <w:r w:rsidR="000F3E87">
        <w:t xml:space="preserve"> increases to 84.8% at α =</w:t>
      </w:r>
      <w:r w:rsidR="00BC26B6">
        <w:t xml:space="preserve">-1/+1. </w:t>
      </w:r>
      <w:r w:rsidR="00012984">
        <w:t xml:space="preserve">The </w:t>
      </w:r>
      <w:r w:rsidR="00C6320A">
        <w:t xml:space="preserve">efficiency at 8dB OPBO </w:t>
      </w:r>
      <w:r w:rsidR="003F773B">
        <w:t>also vari</w:t>
      </w:r>
      <w:r w:rsidR="00CB1990">
        <w:t xml:space="preserve">ed symmetrically with the lowest </w:t>
      </w:r>
      <w:r w:rsidR="00C362B6">
        <w:t xml:space="preserve">value </w:t>
      </w:r>
      <w:r w:rsidR="00CB1990">
        <w:t>of 6</w:t>
      </w:r>
      <w:r w:rsidR="000F3E87">
        <w:t xml:space="preserve">3.1% </w:t>
      </w:r>
      <w:r w:rsidR="00C362B6">
        <w:t xml:space="preserve">obtained </w:t>
      </w:r>
      <w:r w:rsidR="000F3E87">
        <w:t>at α=</w:t>
      </w:r>
      <w:r w:rsidR="00051820">
        <w:t xml:space="preserve">0. </w:t>
      </w:r>
      <w:r w:rsidR="00D025A9">
        <w:t>This efficiency increases as α value decreases or increases to -1</w:t>
      </w:r>
      <w:r w:rsidR="00987163">
        <w:t xml:space="preserve"> and +1 resp</w:t>
      </w:r>
      <w:r w:rsidR="000F3E87">
        <w:t>ectively, peaking at 84.4% at α=</w:t>
      </w:r>
      <w:r w:rsidR="00987163">
        <w:t xml:space="preserve">-1/+1. </w:t>
      </w:r>
    </w:p>
    <w:p w14:paraId="5E8EE325" w14:textId="77777777" w:rsidR="00E23783" w:rsidRDefault="00E23783" w:rsidP="00E23783">
      <w:pPr>
        <w:pStyle w:val="Heading1"/>
      </w:pPr>
      <w:r>
        <w:t>Experimental Verifications</w:t>
      </w:r>
    </w:p>
    <w:p w14:paraId="2AACEF64" w14:textId="77777777" w:rsidR="00E23783" w:rsidRDefault="00E23783" w:rsidP="00E23783">
      <w:pPr>
        <w:pStyle w:val="Heading2"/>
      </w:pPr>
      <w:r>
        <w:t>Simulation</w:t>
      </w:r>
    </w:p>
    <w:p w14:paraId="2D71A3B0" w14:textId="5A96B247" w:rsidR="00F66918" w:rsidRDefault="00E23783" w:rsidP="009C692F">
      <w:pPr>
        <w:ind w:firstLine="202"/>
        <w:jc w:val="both"/>
      </w:pPr>
      <w:r>
        <w:t xml:space="preserve">The new reformulation of CCF mode theory presented in previous section is verified through GaN </w:t>
      </w:r>
      <w:r w:rsidR="00C362B6">
        <w:t xml:space="preserve">HEMT </w:t>
      </w:r>
      <w:r>
        <w:t xml:space="preserve">device (10W CGH40010) simulation using available non-linear device model from </w:t>
      </w:r>
      <w:proofErr w:type="spellStart"/>
      <w:r>
        <w:t>Wolfspeed</w:t>
      </w:r>
      <w:proofErr w:type="spellEnd"/>
      <w:r>
        <w:t>. The simulation is set up as follows. The device is biased with 28 V at drain and deep Class-AB (10mA) at the gate with frequency of operation of 915 MHz. Load</w:t>
      </w:r>
      <w:r w:rsidR="00EC5960">
        <w:t xml:space="preserve"> </w:t>
      </w:r>
      <w:r w:rsidR="006E0A55">
        <w:t xml:space="preserve"> </w:t>
      </w:r>
      <w:bookmarkStart w:id="3" w:name="_GoBack"/>
      <w:bookmarkEnd w:id="3"/>
    </w:p>
    <w:p w14:paraId="27164B42" w14:textId="3BBED918" w:rsidR="00E23783" w:rsidRDefault="000E6CBD" w:rsidP="00F66918">
      <w:r w:rsidRPr="000E6CBD">
        <w:rPr>
          <w:noProof/>
          <w:lang w:val="en-GB" w:eastAsia="en-GB"/>
        </w:rPr>
        <w:lastRenderedPageBreak/>
        <w:drawing>
          <wp:anchor distT="0" distB="0" distL="114300" distR="114300" simplePos="0" relativeHeight="251703311" behindDoc="0" locked="0" layoutInCell="1" allowOverlap="1" wp14:anchorId="5672BDF0" wp14:editId="212CD0B5">
            <wp:simplePos x="0" y="0"/>
            <wp:positionH relativeFrom="margin">
              <wp:posOffset>667551</wp:posOffset>
            </wp:positionH>
            <wp:positionV relativeFrom="paragraph">
              <wp:posOffset>0</wp:posOffset>
            </wp:positionV>
            <wp:extent cx="1908175" cy="1875790"/>
            <wp:effectExtent l="0" t="0" r="0" b="0"/>
            <wp:wrapTopAndBottom/>
            <wp:docPr id="19" name="Picture 19" descr="C:\Users\SYED\OneDrive - Cardiff University\PhD\MATLAB\Non-linear Knee CCF\impedances 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YED\OneDrive - Cardiff University\PhD\MATLAB\Non-linear Knee CCF\impedances plo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175" cy="187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E4436" w14:textId="05D7A4C5" w:rsidR="00846C4A" w:rsidRDefault="00607C69" w:rsidP="00846C4A">
      <w:pPr>
        <w:pStyle w:val="Caption"/>
      </w:pPr>
      <w:r w:rsidRPr="00142802">
        <w:rPr>
          <w:noProof/>
          <w:lang w:val="en-GB" w:eastAsia="en-GB"/>
        </w:rPr>
        <w:drawing>
          <wp:anchor distT="0" distB="0" distL="114300" distR="114300" simplePos="0" relativeHeight="251701263" behindDoc="0" locked="0" layoutInCell="1" allowOverlap="1" wp14:anchorId="33A6CFEA" wp14:editId="1894757C">
            <wp:simplePos x="0" y="0"/>
            <wp:positionH relativeFrom="column">
              <wp:posOffset>3475990</wp:posOffset>
            </wp:positionH>
            <wp:positionV relativeFrom="paragraph">
              <wp:posOffset>357505</wp:posOffset>
            </wp:positionV>
            <wp:extent cx="3028950" cy="1772920"/>
            <wp:effectExtent l="0" t="0" r="0" b="0"/>
            <wp:wrapTopAndBottom/>
            <wp:docPr id="17" name="Picture 17" descr="C:\Users\SYED\OneDrive - Cardiff University\PhD\MATLAB\ADS Simulation\Max_performances_915MHz_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YED\OneDrive - Cardiff University\PhD\MATLAB\ADS Simulation\Max_performances_915MHz_v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7DF3">
        <w:rPr>
          <w:noProof/>
          <w:lang w:val="en-GB" w:eastAsia="en-GB"/>
        </w:rPr>
        <w:drawing>
          <wp:anchor distT="0" distB="0" distL="114300" distR="114300" simplePos="0" relativeHeight="251698191" behindDoc="0" locked="0" layoutInCell="1" allowOverlap="1" wp14:anchorId="003BFA8F" wp14:editId="2C4B782B">
            <wp:simplePos x="0" y="0"/>
            <wp:positionH relativeFrom="margin">
              <wp:posOffset>186055</wp:posOffset>
            </wp:positionH>
            <wp:positionV relativeFrom="paragraph">
              <wp:posOffset>353072</wp:posOffset>
            </wp:positionV>
            <wp:extent cx="2860040" cy="1801495"/>
            <wp:effectExtent l="0" t="0" r="0" b="825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C4A">
        <w:t xml:space="preserve">Fig. </w:t>
      </w:r>
      <w:r w:rsidR="006D34C9">
        <w:t>6</w:t>
      </w:r>
      <w:r w:rsidR="00846C4A">
        <w:t xml:space="preserve">.  Optimum Pout, DE and max DE at 8dB OPBO impedances from load-pull of CCF mode using non-linear knee model </w:t>
      </w:r>
      <w:r w:rsidR="00846C4A" w:rsidRPr="0063434A">
        <w:t>for -1 ≤ α ≤ +1</w:t>
      </w:r>
      <w:r w:rsidR="00846C4A">
        <w:t xml:space="preserve">. </w:t>
      </w:r>
    </w:p>
    <w:p w14:paraId="7233437E" w14:textId="4C105D5A" w:rsidR="00846C4A" w:rsidRDefault="00846C4A" w:rsidP="004B3FED"/>
    <w:p w14:paraId="0EF58946" w14:textId="048C443F" w:rsidR="00846C4A" w:rsidRDefault="00846C4A" w:rsidP="00846C4A">
      <w:pPr>
        <w:pStyle w:val="Caption"/>
      </w:pPr>
      <w:r>
        <w:t xml:space="preserve">Fig. </w:t>
      </w:r>
      <w:r w:rsidR="006D34C9">
        <w:t>7</w:t>
      </w:r>
      <w:r>
        <w:t>.  Comparisons for max Pout, DE and DE at 8dB OPBO from load-pull emulation of CCF mode using Pedro’s linear knee (dotted lines) and non-linear knee (solid lines) model.</w:t>
      </w:r>
    </w:p>
    <w:p w14:paraId="091BC23C" w14:textId="72144518" w:rsidR="006F2B35" w:rsidRDefault="00933833" w:rsidP="00933833">
      <w:pPr>
        <w:jc w:val="both"/>
      </w:pPr>
      <w:r>
        <w:t>plane by de-embedding the device’s output parasitic.</w:t>
      </w:r>
      <w:r w:rsidR="00754409">
        <w:t xml:space="preserve"> </w:t>
      </w:r>
      <w:r w:rsidR="00483B37">
        <w:t>Fundamental load pull is performed while sweeping phase of 2</w:t>
      </w:r>
      <w:r w:rsidR="00483B37" w:rsidRPr="00483B37">
        <w:rPr>
          <w:vertAlign w:val="superscript"/>
        </w:rPr>
        <w:t>nd</w:t>
      </w:r>
      <w:r w:rsidR="00483B37">
        <w:t xml:space="preserve"> harmonic impedances along the edge of Smith Chart. </w:t>
      </w:r>
      <w:r w:rsidR="00065146">
        <w:t>The input power</w:t>
      </w:r>
      <w:r w:rsidR="00C362B6">
        <w:t xml:space="preserve"> from signal generator</w:t>
      </w:r>
      <w:r w:rsidR="00065146">
        <w:t xml:space="preserve"> is set to </w:t>
      </w:r>
      <w:r w:rsidR="00902A11">
        <w:t>26</w:t>
      </w:r>
      <w:r w:rsidR="0051032F">
        <w:t xml:space="preserve"> dBm </w:t>
      </w:r>
      <w:r w:rsidR="00C362B6">
        <w:t>with</w:t>
      </w:r>
      <w:r w:rsidR="009C1902">
        <w:t xml:space="preserve"> 50Ω characteristic impedance. </w:t>
      </w:r>
    </w:p>
    <w:p w14:paraId="3B3D0041" w14:textId="7E07EB0E" w:rsidR="00D677F9" w:rsidRDefault="00E26B9A" w:rsidP="00B05FA5">
      <w:pPr>
        <w:jc w:val="both"/>
      </w:pPr>
      <w:r>
        <w:tab/>
        <w:t xml:space="preserve">Fig. </w:t>
      </w:r>
      <w:r w:rsidR="00912D5F">
        <w:t>8</w:t>
      </w:r>
      <w:r>
        <w:t xml:space="preserve"> shows the max Pout, DE and </w:t>
      </w:r>
      <w:r w:rsidR="00833BBC">
        <w:t xml:space="preserve">DE at 8dB OPBO impedances </w:t>
      </w:r>
      <w:r w:rsidR="00DC0E11">
        <w:t xml:space="preserve">from </w:t>
      </w:r>
      <w:r w:rsidR="002836ED">
        <w:t xml:space="preserve">the </w:t>
      </w:r>
      <w:r w:rsidR="00DC0E11">
        <w:t xml:space="preserve">fundamental load pull </w:t>
      </w:r>
      <w:r w:rsidR="002836ED">
        <w:t xml:space="preserve">for </w:t>
      </w:r>
      <w:r w:rsidR="00C362B6">
        <w:t xml:space="preserve">various </w:t>
      </w:r>
      <w:r w:rsidR="00AD0CEB">
        <w:t>phase of 2</w:t>
      </w:r>
      <w:r w:rsidR="00AD0CEB" w:rsidRPr="00AD0CEB">
        <w:rPr>
          <w:vertAlign w:val="superscript"/>
        </w:rPr>
        <w:t>nd</w:t>
      </w:r>
      <w:r w:rsidR="00AD0CEB">
        <w:t xml:space="preserve"> harmonic impedances</w:t>
      </w:r>
      <w:r w:rsidR="00C362B6">
        <w:t xml:space="preserve">. </w:t>
      </w:r>
      <w:r w:rsidR="00DD61DA">
        <w:t>The 2</w:t>
      </w:r>
      <w:r w:rsidR="00DD61DA" w:rsidRPr="00DD61DA">
        <w:rPr>
          <w:vertAlign w:val="superscript"/>
        </w:rPr>
        <w:t>nd</w:t>
      </w:r>
      <w:r w:rsidR="00DD61DA">
        <w:t xml:space="preserve"> harmonic impedance is shorted at 180° phase, </w:t>
      </w:r>
      <w:r w:rsidR="0079266F">
        <w:t xml:space="preserve">indicating that the device is operating in Class-F mode. The optimum impedances for both Pout and DE </w:t>
      </w:r>
      <w:r w:rsidR="00F62BC3">
        <w:t>are closed to the real axis of the Smith Chart. The separation between the optimum Pout and DE also closer</w:t>
      </w:r>
      <w:r w:rsidR="004848C3">
        <w:t xml:space="preserve"> </w:t>
      </w:r>
      <w:r w:rsidR="001E20B7">
        <w:t>when 2</w:t>
      </w:r>
      <w:r w:rsidR="001E20B7" w:rsidRPr="001E20B7">
        <w:rPr>
          <w:vertAlign w:val="superscript"/>
        </w:rPr>
        <w:t>nd</w:t>
      </w:r>
      <w:r w:rsidR="001E20B7">
        <w:t xml:space="preserve"> harmonic </w:t>
      </w:r>
      <w:r w:rsidR="002836ED">
        <w:t>impedance</w:t>
      </w:r>
      <w:r w:rsidR="001E20B7">
        <w:t xml:space="preserve"> is shorted, similar to </w:t>
      </w:r>
      <w:r w:rsidR="0019314A">
        <w:t>previous emulation for α</w:t>
      </w:r>
      <w:r w:rsidR="000F3E87">
        <w:t>=</w:t>
      </w:r>
      <w:r w:rsidR="0019314A">
        <w:t>0. This separation increases as the phase of 2</w:t>
      </w:r>
      <w:r w:rsidR="0019314A" w:rsidRPr="0019314A">
        <w:rPr>
          <w:vertAlign w:val="superscript"/>
        </w:rPr>
        <w:t>nd</w:t>
      </w:r>
      <w:r w:rsidR="0019314A">
        <w:t xml:space="preserve"> harmonic is moved </w:t>
      </w:r>
      <w:r w:rsidR="002836ED">
        <w:t>further from short to</w:t>
      </w:r>
      <w:r w:rsidR="0019314A">
        <w:t xml:space="preserve"> </w:t>
      </w:r>
      <w:r w:rsidR="00B05FA5">
        <w:t xml:space="preserve">open circuit, either through capacitive or inductive region. </w:t>
      </w:r>
    </w:p>
    <w:p w14:paraId="160FC2E7" w14:textId="4B17D33F" w:rsidR="009C6747" w:rsidRDefault="004B3FED" w:rsidP="00C13641">
      <w:pPr>
        <w:ind w:firstLine="202"/>
        <w:jc w:val="both"/>
      </w:pPr>
      <w:r>
        <w:t xml:space="preserve">Fig. </w:t>
      </w:r>
      <w:r w:rsidR="00CD0DF8">
        <w:t>9</w:t>
      </w:r>
      <w:r>
        <w:t xml:space="preserve"> shows the performances obtained from the load-pull simulation of 10W device for full range of 2</w:t>
      </w:r>
      <w:r w:rsidRPr="004F01ED">
        <w:rPr>
          <w:vertAlign w:val="superscript"/>
        </w:rPr>
        <w:t>nd</w:t>
      </w:r>
      <w:r>
        <w:t xml:space="preserve"> harmonic impedances rotation along Smith Chart. Both max DE and DE at 8dB OPBO varies symmetrically with the lowest value obtained when 2</w:t>
      </w:r>
      <w:r w:rsidRPr="00BE0705">
        <w:rPr>
          <w:vertAlign w:val="superscript"/>
        </w:rPr>
        <w:t>nd</w:t>
      </w:r>
      <w:r>
        <w:t xml:space="preserve"> harmonic is shorted as expected from previous emulation. Max DE varies from 7</w:t>
      </w:r>
      <w:r w:rsidR="00C362B6">
        <w:t>4.5</w:t>
      </w:r>
      <w:r>
        <w:t xml:space="preserve">% to </w:t>
      </w:r>
      <w:r w:rsidR="00C362B6">
        <w:t>89.1</w:t>
      </w:r>
      <w:r>
        <w:t>% while max DE at 8dB OPBO varies from 44.</w:t>
      </w:r>
      <w:r w:rsidR="00C362B6">
        <w:t>7</w:t>
      </w:r>
      <w:r>
        <w:t xml:space="preserve">% to </w:t>
      </w:r>
      <w:r w:rsidR="00C362B6">
        <w:t>89</w:t>
      </w:r>
      <w:r>
        <w:t>% at different phase of 2</w:t>
      </w:r>
      <w:r w:rsidRPr="004F01ED">
        <w:rPr>
          <w:vertAlign w:val="superscript"/>
        </w:rPr>
        <w:t>nd</w:t>
      </w:r>
      <w:r>
        <w:t xml:space="preserve"> harmonic impedances setting. However, the back-off efficiency is simulated lower than in previous calculation</w:t>
      </w:r>
      <w:r w:rsidR="00C13641">
        <w:t xml:space="preserve"> </w:t>
      </w:r>
      <w:r w:rsidR="000F3E87">
        <w:t>for α=</w:t>
      </w:r>
      <w:r>
        <w:t xml:space="preserve">0 case, indicating that the separation between optimum </w:t>
      </w:r>
    </w:p>
    <w:p w14:paraId="0BD80862" w14:textId="7048C16B" w:rsidR="005B2F78" w:rsidRPr="009C6747" w:rsidRDefault="009B30B3" w:rsidP="009C6747">
      <w:r w:rsidRPr="009B30B3">
        <w:rPr>
          <w:noProof/>
          <w:lang w:val="en-GB" w:eastAsia="en-GB"/>
        </w:rPr>
        <w:drawing>
          <wp:anchor distT="0" distB="0" distL="114300" distR="114300" simplePos="0" relativeHeight="251702287" behindDoc="0" locked="0" layoutInCell="1" allowOverlap="1" wp14:anchorId="4C1A4442" wp14:editId="2825B857">
            <wp:simplePos x="0" y="0"/>
            <wp:positionH relativeFrom="column">
              <wp:posOffset>124654</wp:posOffset>
            </wp:positionH>
            <wp:positionV relativeFrom="paragraph">
              <wp:posOffset>51463</wp:posOffset>
            </wp:positionV>
            <wp:extent cx="2945765" cy="1764665"/>
            <wp:effectExtent l="0" t="0" r="6985" b="6985"/>
            <wp:wrapTopAndBottom/>
            <wp:docPr id="18" name="Picture 18" descr="C:\Users\SYED\OneDrive - Cardiff University\PhD\MATLAB\ADS Simulation\Max_Opt_915MHz_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YED\OneDrive - Cardiff University\PhD\MATLAB\ADS Simulation\Max_Opt_915MHz_v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76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79A28" w14:textId="65645246" w:rsidR="00987097" w:rsidRDefault="000F71DD" w:rsidP="000F71DD">
      <w:pPr>
        <w:pStyle w:val="Caption"/>
      </w:pPr>
      <w:r>
        <w:t xml:space="preserve">Fig. </w:t>
      </w:r>
      <w:r w:rsidR="006D34C9">
        <w:t>8</w:t>
      </w:r>
      <w:r>
        <w:t>.  Simulated max DE, Pout and DE at 8dB OPBO impedances from fundamental load-pull with sweep phase of 2</w:t>
      </w:r>
      <w:r w:rsidRPr="000F71DD">
        <w:rPr>
          <w:vertAlign w:val="superscript"/>
        </w:rPr>
        <w:t>nd</w:t>
      </w:r>
      <w:r>
        <w:t xml:space="preserve"> harmonic impedances presented on device’s current generator plane. </w:t>
      </w:r>
    </w:p>
    <w:p w14:paraId="66EA9EBE" w14:textId="3FAD334E" w:rsidR="00D677F9" w:rsidRDefault="00D677F9" w:rsidP="004B3FED"/>
    <w:p w14:paraId="5FDEEC47" w14:textId="31BB6914" w:rsidR="00A645EA" w:rsidRPr="00A645EA" w:rsidRDefault="00C34014" w:rsidP="00A645EA">
      <w:pPr>
        <w:pStyle w:val="Caption"/>
      </w:pPr>
      <w:r>
        <w:t xml:space="preserve">Fig. </w:t>
      </w:r>
      <w:r w:rsidR="006D34C9">
        <w:t>9</w:t>
      </w:r>
      <w:r w:rsidR="00A645EA">
        <w:t>.  Simulated max DE, Pout at DE at 8dB OPBO from fundamental load-pull with different phase of 2</w:t>
      </w:r>
      <w:r w:rsidR="00A645EA" w:rsidRPr="00A645EA">
        <w:rPr>
          <w:vertAlign w:val="superscript"/>
        </w:rPr>
        <w:t>nd</w:t>
      </w:r>
      <w:r w:rsidR="00A645EA">
        <w:t xml:space="preserve"> harmonic impedances termination on device’s current generator plane.</w:t>
      </w:r>
    </w:p>
    <w:p w14:paraId="66B4D083" w14:textId="7CC17ACD" w:rsidR="00E44D03" w:rsidRDefault="00C362B6" w:rsidP="004C6053">
      <w:pPr>
        <w:jc w:val="both"/>
      </w:pPr>
      <w:r>
        <w:t>Pout and DE is closer when actual device model is used. DE at 8dB OPBO increases almost symmetrically when 2</w:t>
      </w:r>
      <w:r w:rsidRPr="007D5744">
        <w:rPr>
          <w:vertAlign w:val="superscript"/>
        </w:rPr>
        <w:t>nd</w:t>
      </w:r>
      <w:r>
        <w:t xml:space="preserve"> harmonic </w:t>
      </w:r>
      <w:r w:rsidR="007D5744">
        <w:t>impedance is moved closer to open circuit, reaching almost similar value to the max DE.</w:t>
      </w:r>
      <w:r w:rsidR="00D1681A">
        <w:t xml:space="preserve"> On the other hand, the max Pout stays relatively constant </w:t>
      </w:r>
      <w:r w:rsidR="004F01ED">
        <w:t xml:space="preserve">above </w:t>
      </w:r>
      <w:r>
        <w:t>40.6</w:t>
      </w:r>
      <w:r w:rsidR="004F01ED">
        <w:t xml:space="preserve"> dBm </w:t>
      </w:r>
      <w:r w:rsidR="00D1681A">
        <w:t>across all sweep phase of 2</w:t>
      </w:r>
      <w:r w:rsidR="00D1681A" w:rsidRPr="00D1681A">
        <w:rPr>
          <w:vertAlign w:val="superscript"/>
        </w:rPr>
        <w:t>nd</w:t>
      </w:r>
      <w:r w:rsidR="00D1681A">
        <w:t xml:space="preserve"> harmonic impedances. </w:t>
      </w:r>
    </w:p>
    <w:p w14:paraId="6C67E28D" w14:textId="17DA8C2B" w:rsidR="00E97B99" w:rsidRDefault="00E44D03" w:rsidP="00E97B99">
      <w:pPr>
        <w:pStyle w:val="Heading2"/>
      </w:pPr>
      <w:r>
        <w:t>Load-pull Measurement</w:t>
      </w:r>
    </w:p>
    <w:p w14:paraId="744936B9" w14:textId="6338F9DF" w:rsidR="00150D8F" w:rsidRPr="00150D8F" w:rsidRDefault="00925B16" w:rsidP="005669B2">
      <w:pPr>
        <w:pStyle w:val="Text"/>
        <w:rPr>
          <w:sz w:val="16"/>
        </w:rPr>
      </w:pPr>
      <w:r>
        <w:t xml:space="preserve">The same device is measured </w:t>
      </w:r>
      <w:r w:rsidR="0005749A">
        <w:t>using</w:t>
      </w:r>
      <w:r>
        <w:t xml:space="preserve"> active load-pull system </w:t>
      </w:r>
      <w:r w:rsidR="007E4A89">
        <w:t xml:space="preserve">on a test fixture with the same bias and frequency of operation. </w:t>
      </w:r>
      <w:r w:rsidR="00AC60DD">
        <w:t xml:space="preserve">Two signal generators are used at the device’s </w:t>
      </w:r>
      <w:r w:rsidR="009372BB">
        <w:t>output to</w:t>
      </w:r>
      <w:r w:rsidR="00AC60DD">
        <w:t xml:space="preserve"> gen</w:t>
      </w:r>
      <w:r w:rsidR="009372BB">
        <w:t>erate fundamental impedances</w:t>
      </w:r>
      <w:r w:rsidR="00AC60DD">
        <w:t xml:space="preserve"> while controlling the 2</w:t>
      </w:r>
      <w:r w:rsidR="00AC60DD" w:rsidRPr="00AC60DD">
        <w:rPr>
          <w:vertAlign w:val="superscript"/>
        </w:rPr>
        <w:t>nd</w:t>
      </w:r>
      <w:r w:rsidR="00AC60DD">
        <w:t xml:space="preserve"> harmonic impedances. </w:t>
      </w:r>
      <w:r w:rsidR="004D668D">
        <w:t xml:space="preserve">Another signal generator is used </w:t>
      </w:r>
      <w:r w:rsidR="00B10BFC">
        <w:t xml:space="preserve">as a source signal </w:t>
      </w:r>
      <w:r w:rsidR="00F115E4">
        <w:t>that is connected</w:t>
      </w:r>
      <w:r w:rsidR="002836ED" w:rsidRPr="002836ED">
        <w:t xml:space="preserve"> </w:t>
      </w:r>
      <w:r w:rsidR="002836ED">
        <w:t xml:space="preserve">through a driver amplifier into the device’s </w:t>
      </w:r>
      <w:r w:rsidR="00595D4A">
        <w:t xml:space="preserve">input to generate constant input power available to the device (25.5 dBm) </w:t>
      </w:r>
      <w:r w:rsidR="00BF4F22">
        <w:t xml:space="preserve">to drive the device </w:t>
      </w:r>
      <w:r w:rsidR="00595D4A">
        <w:t>up to 3 dB compression</w:t>
      </w:r>
      <w:r w:rsidR="00E0615B">
        <w:t xml:space="preserve"> at optimum Pout</w:t>
      </w:r>
      <w:r w:rsidR="00BB036E">
        <w:t xml:space="preserve"> impedance</w:t>
      </w:r>
      <w:r w:rsidR="00595D4A">
        <w:t>. Bias tees are used</w:t>
      </w:r>
      <w:r w:rsidR="004B3FED">
        <w:t xml:space="preserve"> for both input and output of the device to provide isolation </w:t>
      </w:r>
      <w:r w:rsidR="00C362B6">
        <w:t>for</w:t>
      </w:r>
      <w:r w:rsidR="004B3FED">
        <w:t xml:space="preserve"> RF signal into the DC </w:t>
      </w:r>
      <w:r w:rsidR="00482D64">
        <w:t>supply</w:t>
      </w:r>
      <w:r w:rsidR="00BB036E">
        <w:t xml:space="preserve"> while blocking DC into input and output RF signal generator</w:t>
      </w:r>
      <w:r w:rsidR="004B3FED">
        <w:t xml:space="preserve">. Two couplers are used </w:t>
      </w:r>
      <w:r w:rsidR="00254231">
        <w:t xml:space="preserve">at both </w:t>
      </w:r>
      <w:r w:rsidR="00DB4305">
        <w:t xml:space="preserve">test set’s </w:t>
      </w:r>
      <w:r w:rsidR="00254231">
        <w:t>input and output</w:t>
      </w:r>
      <w:r w:rsidR="00DB4305">
        <w:t xml:space="preserve"> terminal</w:t>
      </w:r>
      <w:r w:rsidR="00254231">
        <w:t xml:space="preserve"> </w:t>
      </w:r>
      <w:r w:rsidR="004B3FED">
        <w:t xml:space="preserve">to measure the input and output’s impedances and </w:t>
      </w:r>
      <w:r w:rsidR="004F224F">
        <w:t>power</w:t>
      </w:r>
      <w:r w:rsidR="00C33BC0">
        <w:t xml:space="preserve"> level</w:t>
      </w:r>
      <w:r w:rsidR="004B3FED">
        <w:t xml:space="preserve"> </w:t>
      </w:r>
      <w:r w:rsidR="00C33BC0">
        <w:t>using a</w:t>
      </w:r>
      <w:r w:rsidR="004B3FED">
        <w:t xml:space="preserve"> PN</w:t>
      </w:r>
      <w:r w:rsidR="00C33BC0">
        <w:t>A</w:t>
      </w:r>
      <w:r w:rsidR="004B3FED">
        <w:t>. The test set is de-embedded to present the fundamental and load impedances at the device’s package pl</w:t>
      </w:r>
      <w:r w:rsidR="000902BA">
        <w:t>ane. As this measurement is not de-embedded to</w:t>
      </w:r>
      <w:r w:rsidR="004B3FED">
        <w:t xml:space="preserve"> the device’s current generator plane, the </w:t>
      </w:r>
      <w:r w:rsidR="00482D64">
        <w:t xml:space="preserve">required </w:t>
      </w:r>
      <w:r w:rsidR="004B3FED">
        <w:t>phase of 2</w:t>
      </w:r>
      <w:r w:rsidR="004B3FED" w:rsidRPr="006622E0">
        <w:rPr>
          <w:vertAlign w:val="superscript"/>
        </w:rPr>
        <w:t>nd</w:t>
      </w:r>
      <w:r w:rsidR="004B3FED">
        <w:t xml:space="preserve"> harmonic impedances are shifted from the </w:t>
      </w:r>
      <w:r w:rsidR="00EB5DD1">
        <w:br/>
      </w:r>
      <w:r w:rsidR="00EB5DD1"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677711" behindDoc="0" locked="0" layoutInCell="1" allowOverlap="1" wp14:anchorId="72917833" wp14:editId="3E4A184F">
                <wp:simplePos x="0" y="0"/>
                <wp:positionH relativeFrom="column">
                  <wp:align>right</wp:align>
                </wp:positionH>
                <wp:positionV relativeFrom="paragraph">
                  <wp:posOffset>0</wp:posOffset>
                </wp:positionV>
                <wp:extent cx="3195320" cy="1558290"/>
                <wp:effectExtent l="0" t="0" r="5080" b="3810"/>
                <wp:wrapTopAndBottom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5320" cy="1558290"/>
                          <a:chOff x="0" y="0"/>
                          <a:chExt cx="3195320" cy="1558290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700"/>
                            <a:ext cx="1559560" cy="154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33220" y="0"/>
                            <a:ext cx="1562100" cy="155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B73826" id="Group 42" o:spid="_x0000_s1026" style="position:absolute;margin-left:200.4pt;margin-top:0;width:251.6pt;height:122.7pt;z-index:251677711;mso-position-horizontal:right" coordsize="31953,15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">
                <v:shape id="Picture 39" o:spid="_x0000_s1027" type="#_x0000_t75" style="position:absolute;top:127;width:15595;height:15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">
                  <v:imagedata r:id="rId29" o:title=""/>
                </v:shape>
                <v:shape id="Picture 41" o:spid="_x0000_s1028" type="#_x0000_t75" style="position:absolute;left:16332;width:15621;height:15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">
                  <v:imagedata r:id="rId30" o:title=""/>
                </v:shape>
                <w10:wrap type="topAndBottom"/>
              </v:group>
            </w:pict>
          </mc:Fallback>
        </mc:AlternateContent>
      </w:r>
      <w:r w:rsidR="00150D8F">
        <w:t xml:space="preserve">                       </w:t>
      </w:r>
      <w:r w:rsidR="00150D8F">
        <w:rPr>
          <w:sz w:val="16"/>
        </w:rPr>
        <w:t xml:space="preserve">(a)                                                            (b)                        </w:t>
      </w:r>
    </w:p>
    <w:p w14:paraId="78376571" w14:textId="1A7E9819" w:rsidR="00FC0973" w:rsidRDefault="00954543" w:rsidP="00FC0973">
      <w:pPr>
        <w:pStyle w:val="Caption"/>
        <w:jc w:val="center"/>
      </w:pPr>
      <w:r>
        <w:rPr>
          <w:noProof/>
          <w:lang w:val="en-GB" w:eastAsia="en-GB"/>
        </w:rPr>
        <w:drawing>
          <wp:anchor distT="0" distB="0" distL="114300" distR="114300" simplePos="0" relativeHeight="251699215" behindDoc="0" locked="0" layoutInCell="1" allowOverlap="1" wp14:anchorId="6896C00F" wp14:editId="21C1657C">
            <wp:simplePos x="0" y="0"/>
            <wp:positionH relativeFrom="margin">
              <wp:posOffset>320675</wp:posOffset>
            </wp:positionH>
            <wp:positionV relativeFrom="paragraph">
              <wp:posOffset>319405</wp:posOffset>
            </wp:positionV>
            <wp:extent cx="2531110" cy="1590040"/>
            <wp:effectExtent l="0" t="0" r="254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973">
        <w:t>Fig. 1</w:t>
      </w:r>
      <w:r w:rsidR="006D34C9">
        <w:t>0</w:t>
      </w:r>
      <w:r w:rsidR="00FC0973">
        <w:t xml:space="preserve">.  Simulated and measured Pout and DE contours for </w:t>
      </w:r>
      <w:r w:rsidR="00232E1D">
        <w:t>(</w:t>
      </w:r>
      <w:r w:rsidR="00DD468D">
        <w:t>a)</w:t>
      </w:r>
      <w:r w:rsidR="00232E1D">
        <w:t xml:space="preserve"> </w:t>
      </w:r>
      <w:r w:rsidR="00FC0973">
        <w:t>α = 0</w:t>
      </w:r>
      <w:r w:rsidR="00C20BDE">
        <w:t xml:space="preserve"> and</w:t>
      </w:r>
      <w:r w:rsidR="00232E1D">
        <w:t xml:space="preserve"> (b) </w:t>
      </w:r>
      <w:r w:rsidR="00232E1D">
        <w:br/>
        <w:t xml:space="preserve">α = </w:t>
      </w:r>
      <w:r w:rsidR="00881772">
        <w:t>-</w:t>
      </w:r>
      <w:r w:rsidR="00C20BDE">
        <w:t>1</w:t>
      </w:r>
      <w:r w:rsidR="00FC0973">
        <w:t>.</w:t>
      </w:r>
    </w:p>
    <w:p w14:paraId="1ECFD6AE" w14:textId="57C16BA3" w:rsidR="00C20BDE" w:rsidRPr="00301BFA" w:rsidRDefault="00C20BDE" w:rsidP="004B3FED"/>
    <w:p w14:paraId="266B82F7" w14:textId="1431DE43" w:rsidR="00C20BDE" w:rsidRDefault="00C20BDE" w:rsidP="00C20BDE">
      <w:pPr>
        <w:pStyle w:val="Caption"/>
        <w:jc w:val="center"/>
      </w:pPr>
      <w:r>
        <w:t>Fig. 1</w:t>
      </w:r>
      <w:r w:rsidR="006D34C9">
        <w:t>1</w:t>
      </w:r>
      <w:r>
        <w:t xml:space="preserve">. </w:t>
      </w:r>
      <w:r w:rsidR="00977BFE">
        <w:t xml:space="preserve"> M</w:t>
      </w:r>
      <w:r>
        <w:t>easured max DE trajectory for α = 0</w:t>
      </w:r>
      <w:r w:rsidR="00052FF2">
        <w:t xml:space="preserve"> and </w:t>
      </w:r>
      <w:r w:rsidR="00881772">
        <w:t>-</w:t>
      </w:r>
      <w:r w:rsidR="00052FF2">
        <w:t>1</w:t>
      </w:r>
      <w:r>
        <w:t>.</w:t>
      </w:r>
    </w:p>
    <w:p w14:paraId="60888DA4" w14:textId="4F2A8461" w:rsidR="00F8530F" w:rsidRDefault="00482D64" w:rsidP="002B47DA">
      <w:pPr>
        <w:jc w:val="both"/>
      </w:pPr>
      <w:r>
        <w:t xml:space="preserve">previous </w:t>
      </w:r>
      <w:r w:rsidR="00C362B6">
        <w:t>simulation. By using the available device’s model, it is found that the phase of 2</w:t>
      </w:r>
      <w:r w:rsidR="00C362B6" w:rsidRPr="009D1CBA">
        <w:rPr>
          <w:vertAlign w:val="superscript"/>
        </w:rPr>
        <w:t>nd</w:t>
      </w:r>
      <w:r w:rsidR="00C362B6">
        <w:t xml:space="preserve"> harmonic impedances needed to present </w:t>
      </w:r>
      <w:r>
        <w:t xml:space="preserve">α=0 </w:t>
      </w:r>
      <w:r w:rsidR="00EB5DD1">
        <w:t xml:space="preserve">at the </w:t>
      </w:r>
      <w:r w:rsidR="004636D7">
        <w:t>device’s package</w:t>
      </w:r>
      <w:r w:rsidR="000902BA">
        <w:t xml:space="preserve"> plane is 20</w:t>
      </w:r>
      <w:r w:rsidR="00EB5DD1">
        <w:t>0°</w:t>
      </w:r>
      <w:r w:rsidR="000F3E87">
        <w:t>, that is equal to</w:t>
      </w:r>
      <w:r>
        <w:t xml:space="preserve"> presenting short circuit at CGP</w:t>
      </w:r>
      <w:r w:rsidR="00EB5DD1">
        <w:t>.</w:t>
      </w:r>
      <w:r w:rsidR="0093212A">
        <w:t xml:space="preserve"> </w:t>
      </w:r>
      <w:r w:rsidR="00774FF6">
        <w:t>Meanwhile, ph</w:t>
      </w:r>
      <w:r w:rsidR="00057C20">
        <w:t>ase of 2</w:t>
      </w:r>
      <w:r w:rsidR="00057C20" w:rsidRPr="00057C20">
        <w:rPr>
          <w:vertAlign w:val="superscript"/>
        </w:rPr>
        <w:t>nd</w:t>
      </w:r>
      <w:r w:rsidR="00057C20">
        <w:t xml:space="preserve"> harmonic impedance needed for</w:t>
      </w:r>
      <w:r w:rsidR="0093212A">
        <w:t xml:space="preserve"> </w:t>
      </w:r>
      <w:r w:rsidR="000F3E87">
        <w:t>α=</w:t>
      </w:r>
      <w:r w:rsidR="00881772">
        <w:t>-</w:t>
      </w:r>
      <w:r w:rsidR="00CF27BC">
        <w:t xml:space="preserve">1 at device’s package plane </w:t>
      </w:r>
      <w:r w:rsidR="004636D7">
        <w:t xml:space="preserve">is </w:t>
      </w:r>
      <w:r w:rsidR="00881772" w:rsidRPr="00881772">
        <w:t>4</w:t>
      </w:r>
      <w:r w:rsidR="00A22A7C" w:rsidRPr="00881772">
        <w:t>0</w:t>
      </w:r>
      <w:r w:rsidR="004636D7">
        <w:t xml:space="preserve">°. </w:t>
      </w:r>
      <w:r w:rsidR="00BE4D55">
        <w:t xml:space="preserve">Fundamental load-pull measurements are performed on the device by setting the </w:t>
      </w:r>
      <w:r w:rsidR="00A43E3C">
        <w:t>magnitude of 2</w:t>
      </w:r>
      <w:r w:rsidR="00A43E3C" w:rsidRPr="00A43E3C">
        <w:rPr>
          <w:vertAlign w:val="superscript"/>
        </w:rPr>
        <w:t>nd</w:t>
      </w:r>
      <w:r w:rsidR="00A43E3C">
        <w:t xml:space="preserve"> harmonic impedance to 0.98 while the phase</w:t>
      </w:r>
      <w:r w:rsidR="00F40A59">
        <w:t>s</w:t>
      </w:r>
      <w:r w:rsidR="00A43E3C">
        <w:t xml:space="preserve"> </w:t>
      </w:r>
      <w:r w:rsidR="00F40A59">
        <w:t xml:space="preserve">are </w:t>
      </w:r>
      <w:r w:rsidR="005A695B">
        <w:t xml:space="preserve">set </w:t>
      </w:r>
      <w:r w:rsidR="007D535A">
        <w:t>to the aforementioned values</w:t>
      </w:r>
      <w:r w:rsidR="006C3581">
        <w:t xml:space="preserve">. </w:t>
      </w:r>
    </w:p>
    <w:p w14:paraId="001C0B8F" w14:textId="16E3BEB1" w:rsidR="004B3FED" w:rsidRDefault="002B47DA" w:rsidP="00686F45">
      <w:pPr>
        <w:jc w:val="both"/>
      </w:pPr>
      <w:r>
        <w:tab/>
        <w:t>Fig. 10</w:t>
      </w:r>
      <w:r w:rsidR="00ED6516">
        <w:t xml:space="preserve"> shows </w:t>
      </w:r>
      <w:r w:rsidR="00DD468D">
        <w:t xml:space="preserve">comparison of Pout and DE contours </w:t>
      </w:r>
      <w:r w:rsidR="00686F45">
        <w:t>b</w:t>
      </w:r>
      <w:r w:rsidR="00B45E7B">
        <w:t xml:space="preserve">etween measurement and simulation for </w:t>
      </w:r>
      <w:r w:rsidR="00686F45">
        <w:t xml:space="preserve">2 cases of α values. </w:t>
      </w:r>
      <w:r w:rsidR="006A03E8">
        <w:t>Optimum Pout and DE contours are much closer for α=0</w:t>
      </w:r>
      <w:r w:rsidR="009C4F34">
        <w:t xml:space="preserve"> while it largely separated </w:t>
      </w:r>
      <w:r w:rsidR="00977BFE">
        <w:t>for α=</w:t>
      </w:r>
      <w:r w:rsidR="00881772">
        <w:t>-</w:t>
      </w:r>
      <w:r w:rsidR="00977BFE">
        <w:t xml:space="preserve">1. Fig.11 shows the </w:t>
      </w:r>
      <w:r w:rsidR="00E44EAA">
        <w:t>max DE trajectory</w:t>
      </w:r>
      <w:r w:rsidR="00977BFE">
        <w:t xml:space="preserve"> </w:t>
      </w:r>
      <w:r w:rsidR="00375262">
        <w:t>between the 2 measured case</w:t>
      </w:r>
      <w:r w:rsidR="00E44EAA">
        <w:t xml:space="preserve"> </w:t>
      </w:r>
      <w:r w:rsidR="0049379B">
        <w:t xml:space="preserve">obtained when DE is plotted against normalized Pout. </w:t>
      </w:r>
      <w:r w:rsidR="00A503C8">
        <w:t xml:space="preserve">Max DE measured for α=0 is up to </w:t>
      </w:r>
      <w:r w:rsidR="009120D1">
        <w:t>70</w:t>
      </w:r>
      <w:r w:rsidR="00C93F4E">
        <w:t>.</w:t>
      </w:r>
      <w:r w:rsidR="009120D1">
        <w:t xml:space="preserve">6% while </w:t>
      </w:r>
      <w:r w:rsidR="00C93F4E">
        <w:t>the value increased by 13% to 83.5% for α=</w:t>
      </w:r>
      <w:r w:rsidR="00881772">
        <w:t>-</w:t>
      </w:r>
      <w:r w:rsidR="00C93F4E">
        <w:t xml:space="preserve">1. </w:t>
      </w:r>
      <w:r w:rsidR="003D0A51">
        <w:t xml:space="preserve">Maximum </w:t>
      </w:r>
      <w:r w:rsidR="009E7C79">
        <w:t xml:space="preserve">DE at </w:t>
      </w:r>
      <w:r w:rsidR="00616D9C">
        <w:t xml:space="preserve">8dB OPBO </w:t>
      </w:r>
      <w:r w:rsidR="003D0A51">
        <w:t xml:space="preserve">measured for α=0 is </w:t>
      </w:r>
      <w:r w:rsidR="00444E32">
        <w:t>45.3% while the value increased by almost 40% for α=</w:t>
      </w:r>
      <w:r w:rsidR="00881772">
        <w:t>-</w:t>
      </w:r>
      <w:r w:rsidR="00444E32">
        <w:t xml:space="preserve">1 at 7.6 dB OPBO. </w:t>
      </w:r>
      <w:r w:rsidR="000E35CA">
        <w:t>Although</w:t>
      </w:r>
      <w:r w:rsidR="000D0F7A">
        <w:t xml:space="preserve"> the max DE at 8dB OPBO for α=0 is significantly lower than the emulated </w:t>
      </w:r>
      <w:r w:rsidR="000E35CA">
        <w:t xml:space="preserve">calculation result, however, the measured value </w:t>
      </w:r>
      <w:r w:rsidR="0035504A">
        <w:t>corresponds</w:t>
      </w:r>
      <w:r w:rsidR="005E4D2F">
        <w:t xml:space="preserve"> </w:t>
      </w:r>
      <w:r w:rsidR="00482D64">
        <w:t xml:space="preserve">well </w:t>
      </w:r>
      <w:r w:rsidR="005E4D2F">
        <w:t>with the device</w:t>
      </w:r>
      <w:r w:rsidR="0035504A">
        <w:t xml:space="preserve"> simulation. </w:t>
      </w:r>
    </w:p>
    <w:p w14:paraId="57F1098A" w14:textId="7424CB0B" w:rsidR="00D82142" w:rsidRDefault="00D82142" w:rsidP="00686F45">
      <w:pPr>
        <w:jc w:val="both"/>
      </w:pPr>
    </w:p>
    <w:p w14:paraId="72D6489B" w14:textId="77777777" w:rsidR="00555189" w:rsidRDefault="00555189" w:rsidP="00686F45">
      <w:pPr>
        <w:jc w:val="both"/>
      </w:pPr>
    </w:p>
    <w:p w14:paraId="30A0860B" w14:textId="77777777" w:rsidR="004B3FED" w:rsidRDefault="004B3FED" w:rsidP="004B3FED">
      <w:pPr>
        <w:pStyle w:val="Heading1"/>
      </w:pPr>
      <w:r>
        <w:t>Design of Broadband PA with Restricted 2</w:t>
      </w:r>
      <w:r w:rsidRPr="001B76BC">
        <w:rPr>
          <w:vertAlign w:val="superscript"/>
        </w:rPr>
        <w:t>nd</w:t>
      </w:r>
      <w:r>
        <w:t xml:space="preserve"> Harmonic Phase Rotation</w:t>
      </w:r>
    </w:p>
    <w:p w14:paraId="0280E4EA" w14:textId="148BD4EA" w:rsidR="00D82142" w:rsidRDefault="004B3FED" w:rsidP="00482D64">
      <w:pPr>
        <w:ind w:firstLine="202"/>
        <w:jc w:val="both"/>
      </w:pPr>
      <w:r>
        <w:t xml:space="preserve">New theoretical and experimental analysis of CCF mode in the previous section shows that the peak efficiencies at max </w:t>
      </w:r>
      <w:r w:rsidR="000F3E87">
        <w:t>Pout and OPBO are reached for α=</w:t>
      </w:r>
      <w:r>
        <w:t xml:space="preserve">-1/+1 when it is operated in the non-linear knee region. </w:t>
      </w:r>
      <w:r w:rsidR="004C1597">
        <w:t>Therefore, l</w:t>
      </w:r>
      <w:r>
        <w:t xml:space="preserve">imiting the α space to maintain the high efficiencies </w:t>
      </w:r>
      <w:r w:rsidR="000561F0">
        <w:t xml:space="preserve">at max Pout and OPBO </w:t>
      </w:r>
      <w:r>
        <w:t xml:space="preserve">is an attractive design approach. A similar 10W GaN device (CG2H40010F) is used to a design broadband PA by </w:t>
      </w:r>
      <w:r w:rsidR="00482D64">
        <w:t>exploiting</w:t>
      </w:r>
    </w:p>
    <w:p w14:paraId="777450E5" w14:textId="3EE56C84" w:rsidR="00FC7966" w:rsidRDefault="004B3FED" w:rsidP="00D82142">
      <w:pPr>
        <w:jc w:val="both"/>
      </w:pPr>
      <w:r w:rsidRPr="000C334D">
        <w:rPr>
          <w:noProof/>
          <w:lang w:val="en-GB" w:eastAsia="en-GB"/>
        </w:rPr>
        <w:drawing>
          <wp:anchor distT="0" distB="0" distL="114300" distR="114300" simplePos="0" relativeHeight="251640847" behindDoc="0" locked="0" layoutInCell="1" allowOverlap="1" wp14:anchorId="14E37946" wp14:editId="1041A479">
            <wp:simplePos x="0" y="0"/>
            <wp:positionH relativeFrom="column">
              <wp:posOffset>494509</wp:posOffset>
            </wp:positionH>
            <wp:positionV relativeFrom="paragraph">
              <wp:posOffset>623</wp:posOffset>
            </wp:positionV>
            <wp:extent cx="2289810" cy="1567180"/>
            <wp:effectExtent l="0" t="0" r="0" b="0"/>
            <wp:wrapTopAndBottom/>
            <wp:docPr id="15" name="Picture 15" descr="C:\Users\SYED\OneDrive - Cardiff University\PhD\Work\10W CCF\CG2H40010 Design\CG2H40010 PA 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YED\OneDrive - Cardiff University\PhD\Work\10W CCF\CG2H40010 Design\CG2H40010 PA image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A2F26" w14:textId="118C6492" w:rsidR="006F3241" w:rsidRDefault="007E56CA" w:rsidP="006F3241">
      <w:pPr>
        <w:pStyle w:val="Caption"/>
        <w:jc w:val="center"/>
      </w:pPr>
      <w:r>
        <w:rPr>
          <w:noProof/>
          <w:lang w:val="en-GB" w:eastAsia="en-GB"/>
        </w:rPr>
        <w:drawing>
          <wp:anchor distT="0" distB="0" distL="114300" distR="114300" simplePos="0" relativeHeight="251695119" behindDoc="0" locked="0" layoutInCell="1" allowOverlap="1" wp14:anchorId="1671708D" wp14:editId="4870914A">
            <wp:simplePos x="0" y="0"/>
            <wp:positionH relativeFrom="column">
              <wp:posOffset>654685</wp:posOffset>
            </wp:positionH>
            <wp:positionV relativeFrom="paragraph">
              <wp:posOffset>223975</wp:posOffset>
            </wp:positionV>
            <wp:extent cx="1843405" cy="1861820"/>
            <wp:effectExtent l="0" t="0" r="4445" b="508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405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241">
        <w:t>Fig. 1</w:t>
      </w:r>
      <w:r w:rsidR="006D34C9">
        <w:t>2</w:t>
      </w:r>
      <w:r w:rsidR="006F3241">
        <w:t>.  Fabricated 10W broadband GaN (CG2H40010F) PA circuit</w:t>
      </w:r>
    </w:p>
    <w:p w14:paraId="034AC664" w14:textId="6710FB7A" w:rsidR="005F6002" w:rsidRDefault="005F6002" w:rsidP="004B3FED"/>
    <w:p w14:paraId="66A98FCA" w14:textId="059151A6" w:rsidR="005F6002" w:rsidRDefault="00EB48A9" w:rsidP="005F6002">
      <w:pPr>
        <w:pStyle w:val="Caption"/>
        <w:jc w:val="center"/>
      </w:pPr>
      <w:r>
        <w:rPr>
          <w:noProof/>
          <w:lang w:val="en-GB" w:eastAsia="en-GB"/>
        </w:rPr>
        <w:drawing>
          <wp:anchor distT="0" distB="0" distL="114300" distR="114300" simplePos="0" relativeHeight="251673615" behindDoc="0" locked="0" layoutInCell="1" allowOverlap="1" wp14:anchorId="6C206D14" wp14:editId="30A0A89E">
            <wp:simplePos x="0" y="0"/>
            <wp:positionH relativeFrom="column">
              <wp:posOffset>683895</wp:posOffset>
            </wp:positionH>
            <wp:positionV relativeFrom="paragraph">
              <wp:posOffset>218907</wp:posOffset>
            </wp:positionV>
            <wp:extent cx="1828800" cy="187071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002">
        <w:t>Fig. 1</w:t>
      </w:r>
      <w:r w:rsidR="006D34C9">
        <w:t>3</w:t>
      </w:r>
      <w:r w:rsidR="005F6002">
        <w:t>.  Simulated impedances presented at the device across bandwidth.</w:t>
      </w:r>
    </w:p>
    <w:p w14:paraId="50130E52" w14:textId="446C309A" w:rsidR="004B3FED" w:rsidRDefault="004B3FED" w:rsidP="004B3FED">
      <w:pPr>
        <w:jc w:val="both"/>
      </w:pPr>
    </w:p>
    <w:p w14:paraId="227AFC81" w14:textId="42F8198B" w:rsidR="004B3FED" w:rsidRDefault="004B3FED" w:rsidP="004B3FED">
      <w:pPr>
        <w:pStyle w:val="Caption"/>
      </w:pPr>
      <w:r>
        <w:t>Fig. 14.  Simulated and measured Pout and DE contours from load-pulling 10W PA at 2.0 GHz</w:t>
      </w:r>
    </w:p>
    <w:p w14:paraId="0E4D1A8D" w14:textId="7B6F12A5" w:rsidR="00AD52FA" w:rsidRDefault="00C72FBE" w:rsidP="004B3FED">
      <w:pPr>
        <w:jc w:val="both"/>
      </w:pPr>
      <w:r>
        <w:t>CCF mode with a restricted 2</w:t>
      </w:r>
      <w:r w:rsidRPr="0035278B">
        <w:rPr>
          <w:vertAlign w:val="superscript"/>
        </w:rPr>
        <w:t>nd</w:t>
      </w:r>
      <w:r>
        <w:t xml:space="preserve"> harmonic </w:t>
      </w:r>
      <w:r w:rsidR="00224550">
        <w:t>impedance rotation to keep the efficienc</w:t>
      </w:r>
      <w:r w:rsidR="00720291">
        <w:t>ies</w:t>
      </w:r>
      <w:r w:rsidR="00224550">
        <w:t xml:space="preserve"> high. Fig. 1</w:t>
      </w:r>
      <w:r w:rsidR="00720291">
        <w:t>2</w:t>
      </w:r>
      <w:r w:rsidR="00224550">
        <w:t xml:space="preserve"> shows </w:t>
      </w:r>
      <w:r w:rsidR="002B7121">
        <w:t>the fabricated PA circuit layout. The design of this circuit focuses on controlling the fundamental and 2</w:t>
      </w:r>
      <w:r w:rsidR="002B7121" w:rsidRPr="0035278B">
        <w:rPr>
          <w:vertAlign w:val="superscript"/>
        </w:rPr>
        <w:t>nd</w:t>
      </w:r>
      <w:r w:rsidR="002B7121">
        <w:t xml:space="preserve"> harmonic impedances to be </w:t>
      </w:r>
      <w:r w:rsidR="0024762B">
        <w:t>within</w:t>
      </w:r>
      <w:r w:rsidR="000F3E87">
        <w:t xml:space="preserve"> the optimum α=</w:t>
      </w:r>
      <w:r w:rsidR="002B7121">
        <w:t>-1 throughout the bandwidth. Fig. 1</w:t>
      </w:r>
      <w:r w:rsidR="0024762B">
        <w:t>3</w:t>
      </w:r>
      <w:r w:rsidR="002B7121">
        <w:t xml:space="preserve"> shows the simulated fundamental (1.7-2.7 GHz) and 2</w:t>
      </w:r>
      <w:r w:rsidR="002B7121" w:rsidRPr="0035278B">
        <w:rPr>
          <w:vertAlign w:val="superscript"/>
        </w:rPr>
        <w:t>nd</w:t>
      </w:r>
      <w:r w:rsidR="002B7121">
        <w:t xml:space="preserve"> harmonic impedances (3.4-5.4 GHz) presented at the package and current generator plane of the device. The impedances at </w:t>
      </w:r>
      <w:r w:rsidR="005760C6">
        <w:t>CGP</w:t>
      </w:r>
      <w:r w:rsidR="002B7121">
        <w:t xml:space="preserve"> are obtained from available voltage and current nodes at the intrinsic plane provided </w:t>
      </w:r>
      <w:r w:rsidR="00534EF8">
        <w:t>within</w:t>
      </w:r>
      <w:r w:rsidR="002B7121">
        <w:t xml:space="preserve"> the device’s model.</w:t>
      </w:r>
      <w:r w:rsidR="005760C6">
        <w:t xml:space="preserve"> The rotation of 2</w:t>
      </w:r>
      <w:r w:rsidR="005760C6" w:rsidRPr="005760C6">
        <w:rPr>
          <w:vertAlign w:val="superscript"/>
        </w:rPr>
        <w:t>nd</w:t>
      </w:r>
      <w:r w:rsidR="005760C6">
        <w:t xml:space="preserve"> harmonic impedances at CGP </w:t>
      </w:r>
      <w:r w:rsidR="006E299D">
        <w:t xml:space="preserve">are within α=-1 across design bandwidth. </w:t>
      </w:r>
    </w:p>
    <w:p w14:paraId="73402F24" w14:textId="657E6E25" w:rsidR="001B76BC" w:rsidRDefault="005C3C22" w:rsidP="00D24787">
      <w:pPr>
        <w:jc w:val="both"/>
      </w:pPr>
      <w:r>
        <w:tab/>
      </w:r>
      <w:r w:rsidR="00C72FBE">
        <w:t>The PA is biased with 28V at the drain and -3V at the gate, drawing 10mA</w:t>
      </w:r>
      <w:r w:rsidR="00F4644F">
        <w:t xml:space="preserve"> current. </w:t>
      </w:r>
      <w:r w:rsidR="00852CD1">
        <w:t xml:space="preserve">A CW measurement is performed on the PA at 2.0 GHz </w:t>
      </w:r>
      <w:r w:rsidR="002A1C04">
        <w:t>and the max P</w:t>
      </w:r>
      <w:r w:rsidR="00DC4705">
        <w:t xml:space="preserve">out obtained at 3dB </w:t>
      </w:r>
    </w:p>
    <w:p w14:paraId="3DA131AD" w14:textId="0184A138" w:rsidR="00FC63D5" w:rsidRDefault="00C714C9" w:rsidP="004B3FED"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97167" behindDoc="0" locked="0" layoutInCell="1" allowOverlap="1" wp14:anchorId="2EB749A9" wp14:editId="5CCE17F2">
            <wp:simplePos x="0" y="0"/>
            <wp:positionH relativeFrom="margin">
              <wp:posOffset>255569</wp:posOffset>
            </wp:positionH>
            <wp:positionV relativeFrom="paragraph">
              <wp:posOffset>455</wp:posOffset>
            </wp:positionV>
            <wp:extent cx="2661920" cy="1680845"/>
            <wp:effectExtent l="0" t="0" r="508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92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BD1E8" w14:textId="18563205" w:rsidR="00FC63D5" w:rsidRDefault="001C0FC7" w:rsidP="00A52C7E">
      <w:pPr>
        <w:pStyle w:val="Caption"/>
      </w:pPr>
      <w:r>
        <w:t>Fig. 1</w:t>
      </w:r>
      <w:r w:rsidR="006D34C9">
        <w:t>5</w:t>
      </w:r>
      <w:r>
        <w:t xml:space="preserve">.  </w:t>
      </w:r>
      <w:r w:rsidR="00A52C7E">
        <w:t>Simulated and measured max DE trajectory from load-pulling 10W PA at 2.0 GHz</w:t>
      </w:r>
    </w:p>
    <w:p w14:paraId="7DD2C99C" w14:textId="2E6042C0" w:rsidR="004E475A" w:rsidRDefault="00F4644F" w:rsidP="004E475A">
      <w:pPr>
        <w:jc w:val="both"/>
      </w:pPr>
      <w:r>
        <w:t xml:space="preserve">compression is 15.6W with 73.4% DE. Next, the input power at these performances is fixed </w:t>
      </w:r>
      <w:r w:rsidR="00B050CC">
        <w:t>while fundamental load-pull measurement is performed at the 50Ω load</w:t>
      </w:r>
      <w:r w:rsidR="00EC4DF5">
        <w:t xml:space="preserve"> using </w:t>
      </w:r>
      <w:r w:rsidR="000D38B4">
        <w:t>an active l</w:t>
      </w:r>
      <w:r w:rsidR="00825BE1">
        <w:t>oad-pull system.</w:t>
      </w:r>
      <w:r w:rsidR="00A62E37">
        <w:t xml:space="preserve"> </w:t>
      </w:r>
      <w:r w:rsidR="00BA7428">
        <w:t>In Fig. 13, the</w:t>
      </w:r>
      <w:r w:rsidR="00A62E37">
        <w:t xml:space="preserve"> </w:t>
      </w:r>
      <w:r w:rsidR="006A1471">
        <w:t>termination of 2</w:t>
      </w:r>
      <w:r w:rsidR="006A1471" w:rsidRPr="006A1471">
        <w:rPr>
          <w:vertAlign w:val="superscript"/>
        </w:rPr>
        <w:t>nd</w:t>
      </w:r>
      <w:r w:rsidR="006A1471">
        <w:t xml:space="preserve"> harmonic impedance in the output matching network at 2</w:t>
      </w:r>
      <w:r w:rsidR="00756F55">
        <w:t>GHz is closed to α=-1 region</w:t>
      </w:r>
      <w:r w:rsidR="00BA7428">
        <w:t xml:space="preserve">, resulting into large separation between Pout and DE contours </w:t>
      </w:r>
      <w:r w:rsidR="00921D68">
        <w:t xml:space="preserve">from the load-pull measurement shown in Fig. 14. </w:t>
      </w:r>
      <w:r w:rsidR="00670A45">
        <w:t xml:space="preserve">A comparison is made between simulation and measurement </w:t>
      </w:r>
      <w:r w:rsidR="00460A36">
        <w:t xml:space="preserve">result by keeping the max Pout at the same value. </w:t>
      </w:r>
      <w:r w:rsidR="001E467A">
        <w:t xml:space="preserve">Fig. 15 shows comparison of the max DE trajectory between simulation and measurement. Interestingly, the </w:t>
      </w:r>
      <w:r w:rsidR="00935B8E">
        <w:t xml:space="preserve">measured efficiency performances </w:t>
      </w:r>
      <w:r w:rsidR="00BC5F82">
        <w:t>are</w:t>
      </w:r>
      <w:r w:rsidR="00935B8E">
        <w:t xml:space="preserve"> less </w:t>
      </w:r>
      <w:r w:rsidR="00BC5F82">
        <w:t>than simulated values</w:t>
      </w:r>
      <w:r w:rsidR="00506539">
        <w:t xml:space="preserve">, </w:t>
      </w:r>
      <w:r w:rsidR="003D60A3">
        <w:t>that is 9% less at 8dB OPBO</w:t>
      </w:r>
      <w:r w:rsidR="00BC5F82">
        <w:t xml:space="preserve">. This is due to power losses within the </w:t>
      </w:r>
      <w:r w:rsidR="00956314">
        <w:t xml:space="preserve">PA circuit, which is found to be </w:t>
      </w:r>
      <w:r w:rsidR="007B6277">
        <w:t>approximately -0.3dB. Nevertheless,</w:t>
      </w:r>
      <w:r w:rsidR="001B29D3">
        <w:t xml:space="preserve"> </w:t>
      </w:r>
      <w:r w:rsidR="00496B28">
        <w:t xml:space="preserve">the </w:t>
      </w:r>
      <w:r w:rsidR="000201E6">
        <w:t xml:space="preserve">measured </w:t>
      </w:r>
      <w:r w:rsidR="00946E67">
        <w:t xml:space="preserve">max DE </w:t>
      </w:r>
      <w:r w:rsidR="00E30EFC">
        <w:t>is &gt;60% and &gt;</w:t>
      </w:r>
      <w:r w:rsidR="000201E6">
        <w:t xml:space="preserve">70% at 8dB and </w:t>
      </w:r>
      <w:r w:rsidR="00DC023A">
        <w:t xml:space="preserve">6dB OPBO. </w:t>
      </w:r>
    </w:p>
    <w:p w14:paraId="6DEDA2DE" w14:textId="6332DA48" w:rsidR="001B76BC" w:rsidRDefault="001B76BC" w:rsidP="00D24787">
      <w:pPr>
        <w:jc w:val="both"/>
      </w:pPr>
    </w:p>
    <w:p w14:paraId="1C60A3D3" w14:textId="6AE2ADC0" w:rsidR="001B76BC" w:rsidRDefault="001B76BC" w:rsidP="00D24787">
      <w:pPr>
        <w:jc w:val="both"/>
      </w:pPr>
    </w:p>
    <w:p w14:paraId="622E9B7B" w14:textId="77D68E03" w:rsidR="001B76BC" w:rsidRDefault="001B76BC" w:rsidP="00D24787">
      <w:pPr>
        <w:jc w:val="both"/>
      </w:pPr>
    </w:p>
    <w:p w14:paraId="7D13132E" w14:textId="4E2AC53A" w:rsidR="001B76BC" w:rsidRDefault="001B76BC" w:rsidP="00D24787">
      <w:pPr>
        <w:jc w:val="both"/>
      </w:pPr>
    </w:p>
    <w:p w14:paraId="20582872" w14:textId="6F2AB872" w:rsidR="005D72BB" w:rsidRDefault="00342573" w:rsidP="005D72BB">
      <w:pPr>
        <w:pStyle w:val="Heading1"/>
      </w:pPr>
      <w:r>
        <w:t>Conclusion</w:t>
      </w:r>
    </w:p>
    <w:p w14:paraId="0D594A8D" w14:textId="109D9C06" w:rsidR="005D72BB" w:rsidRDefault="00DD5A2B" w:rsidP="00967E69">
      <w:pPr>
        <w:pStyle w:val="Text"/>
      </w:pPr>
      <w:r>
        <w:t xml:space="preserve">New reformulation of CCF mode shows a </w:t>
      </w:r>
      <w:r w:rsidR="0091240E">
        <w:t xml:space="preserve">significant </w:t>
      </w:r>
      <w:r w:rsidR="00237822">
        <w:t>improvement of</w:t>
      </w:r>
      <w:r w:rsidR="00967E69">
        <w:t xml:space="preserve"> device’s performances by including non-linear I-V knee relationship to the waveform theory. </w:t>
      </w:r>
      <w:r w:rsidR="0091240E">
        <w:t xml:space="preserve">Optimum Pout and DE impedances are </w:t>
      </w:r>
      <w:r w:rsidR="00834890">
        <w:t xml:space="preserve">closer together for α=0 </w:t>
      </w:r>
      <w:r w:rsidR="0076436C">
        <w:t xml:space="preserve">showing poor DE at OPBO. </w:t>
      </w:r>
      <w:r w:rsidR="00D078A1">
        <w:t>In contrast, these impedances are largely separated for α=-1/+1</w:t>
      </w:r>
      <w:r w:rsidR="003C29E7">
        <w:t xml:space="preserve"> resulting into improvement of </w:t>
      </w:r>
      <w:r w:rsidR="00DB7B36">
        <w:t xml:space="preserve">max </w:t>
      </w:r>
      <w:r w:rsidR="003C29E7">
        <w:t xml:space="preserve">DE at OPBO. </w:t>
      </w:r>
      <w:r w:rsidR="00AE444B">
        <w:t>The similarities between the emulation using waveform theory and device simula</w:t>
      </w:r>
      <w:r w:rsidR="00AD79E7">
        <w:t>tion and measurement have been verified</w:t>
      </w:r>
      <w:r w:rsidR="00E01CA7">
        <w:t>,</w:t>
      </w:r>
      <w:r w:rsidR="00A8169A">
        <w:t xml:space="preserve"> showing a good agreement</w:t>
      </w:r>
      <w:r w:rsidR="00AD79E7">
        <w:t xml:space="preserve">. </w:t>
      </w:r>
      <w:r w:rsidR="00E431DE">
        <w:t>It has been demonstrated that a broadband si</w:t>
      </w:r>
      <w:r w:rsidR="00393783">
        <w:t>ngle stage PA with restricted 2</w:t>
      </w:r>
      <w:r w:rsidR="00393783" w:rsidRPr="00393783">
        <w:rPr>
          <w:vertAlign w:val="superscript"/>
        </w:rPr>
        <w:t>nd</w:t>
      </w:r>
      <w:r w:rsidR="00393783">
        <w:t xml:space="preserve"> harmonic impedance rotation within α=-1 </w:t>
      </w:r>
      <w:r w:rsidR="00694C9A">
        <w:t>resulted into high DE at OPBO</w:t>
      </w:r>
      <w:r w:rsidR="00CF054C">
        <w:t xml:space="preserve">. This design </w:t>
      </w:r>
      <w:r w:rsidR="002B02DD">
        <w:t xml:space="preserve">theory </w:t>
      </w:r>
      <w:r w:rsidR="00CF054C">
        <w:t xml:space="preserve">is useful for PA designer </w:t>
      </w:r>
      <w:r w:rsidR="00674CA9">
        <w:t xml:space="preserve">to design high efficiency PA using </w:t>
      </w:r>
      <w:r w:rsidR="00B5507B">
        <w:t xml:space="preserve">Doherty or </w:t>
      </w:r>
      <w:proofErr w:type="spellStart"/>
      <w:r w:rsidR="00B5507B">
        <w:t>outphasing</w:t>
      </w:r>
      <w:proofErr w:type="spellEnd"/>
      <w:r w:rsidR="00B5507B">
        <w:t xml:space="preserve"> architecture</w:t>
      </w:r>
      <w:r w:rsidR="002D2570">
        <w:t xml:space="preserve"> by specifically </w:t>
      </w:r>
      <w:r w:rsidR="001926FC">
        <w:t>tuning the harmonic terminations</w:t>
      </w:r>
      <w:r w:rsidR="00B5507B">
        <w:t xml:space="preserve">. </w:t>
      </w:r>
    </w:p>
    <w:p w14:paraId="7E438DF8" w14:textId="4BA342B8" w:rsidR="000046A5" w:rsidRDefault="000046A5" w:rsidP="005D72BB">
      <w:pPr>
        <w:pStyle w:val="Text"/>
        <w:ind w:firstLine="0"/>
      </w:pPr>
    </w:p>
    <w:p w14:paraId="6FA1C9AA" w14:textId="15069732" w:rsidR="008B019B" w:rsidRDefault="008B019B" w:rsidP="005D72BB">
      <w:pPr>
        <w:pStyle w:val="Text"/>
        <w:ind w:firstLine="0"/>
      </w:pPr>
    </w:p>
    <w:p w14:paraId="38602539" w14:textId="043B0912" w:rsidR="008B019B" w:rsidRDefault="008B019B" w:rsidP="005D72BB">
      <w:pPr>
        <w:pStyle w:val="Text"/>
        <w:ind w:firstLine="0"/>
      </w:pPr>
    </w:p>
    <w:p w14:paraId="59F7BCCD" w14:textId="4A03FBBF" w:rsidR="008B019B" w:rsidRDefault="008B019B" w:rsidP="005D72BB">
      <w:pPr>
        <w:pStyle w:val="Text"/>
        <w:ind w:firstLine="0"/>
      </w:pPr>
    </w:p>
    <w:p w14:paraId="3F9C8C96" w14:textId="45344695" w:rsidR="008B019B" w:rsidRDefault="008B019B" w:rsidP="005D72BB">
      <w:pPr>
        <w:pStyle w:val="Text"/>
        <w:ind w:firstLine="0"/>
      </w:pPr>
    </w:p>
    <w:p w14:paraId="2FF1CFF0" w14:textId="6AC2FE54" w:rsidR="008B019B" w:rsidRDefault="008B019B" w:rsidP="005D72BB">
      <w:pPr>
        <w:pStyle w:val="Text"/>
        <w:ind w:firstLine="0"/>
      </w:pPr>
    </w:p>
    <w:p w14:paraId="7041F6AB" w14:textId="1A650150" w:rsidR="008B019B" w:rsidRDefault="008B019B" w:rsidP="005D72BB">
      <w:pPr>
        <w:pStyle w:val="Text"/>
        <w:ind w:firstLine="0"/>
      </w:pPr>
    </w:p>
    <w:p w14:paraId="2CE05E11" w14:textId="45486EC7" w:rsidR="008B019B" w:rsidRDefault="008B019B" w:rsidP="005D72BB">
      <w:pPr>
        <w:pStyle w:val="Text"/>
        <w:ind w:firstLine="0"/>
      </w:pPr>
    </w:p>
    <w:p w14:paraId="7DC5C138" w14:textId="1A35EDD7" w:rsidR="00342573" w:rsidRDefault="00342573" w:rsidP="00342573">
      <w:pPr>
        <w:pStyle w:val="ReferenceHead"/>
      </w:pPr>
      <w:r>
        <w:t>Acknowledgement</w:t>
      </w:r>
      <w:r w:rsidR="001F2CE1">
        <w:t>s</w:t>
      </w:r>
    </w:p>
    <w:p w14:paraId="4C71F7F9" w14:textId="77777777" w:rsidR="00D84E19" w:rsidRPr="00A123C0" w:rsidRDefault="00D84E19" w:rsidP="00D84E19">
      <w:pPr>
        <w:pStyle w:val="IMSParagraph"/>
        <w:rPr>
          <w:lang w:val="en-GB"/>
        </w:rPr>
      </w:pPr>
      <w:r w:rsidRPr="00A123C0">
        <w:rPr>
          <w:lang w:val="en-GB"/>
        </w:rPr>
        <w:t xml:space="preserve">This work is funded by </w:t>
      </w:r>
      <w:proofErr w:type="spellStart"/>
      <w:r w:rsidRPr="00A123C0">
        <w:rPr>
          <w:lang w:val="en-GB"/>
        </w:rPr>
        <w:t>Futurewei</w:t>
      </w:r>
      <w:proofErr w:type="spellEnd"/>
      <w:r w:rsidRPr="00A123C0">
        <w:rPr>
          <w:lang w:val="en-GB"/>
        </w:rPr>
        <w:t xml:space="preserve"> Technologies R&amp;D (USA). The authors would like to thank </w:t>
      </w:r>
      <w:proofErr w:type="spellStart"/>
      <w:r w:rsidRPr="00A123C0">
        <w:rPr>
          <w:lang w:val="en-GB"/>
        </w:rPr>
        <w:t>Wolfspeed</w:t>
      </w:r>
      <w:proofErr w:type="spellEnd"/>
      <w:r w:rsidRPr="00A123C0">
        <w:rPr>
          <w:lang w:val="en-GB"/>
        </w:rPr>
        <w:t xml:space="preserve"> Inc. for supplying large signal transistor model.</w:t>
      </w:r>
    </w:p>
    <w:p w14:paraId="358DC1A4" w14:textId="77777777" w:rsidR="00E97402" w:rsidRDefault="00E97402">
      <w:pPr>
        <w:pStyle w:val="ReferenceHead"/>
      </w:pPr>
      <w:r>
        <w:t>References</w:t>
      </w:r>
    </w:p>
    <w:p w14:paraId="1A4A6FD2" w14:textId="77777777" w:rsidR="0076355A" w:rsidRPr="0076355A" w:rsidRDefault="0076355A" w:rsidP="0076355A">
      <w:pPr>
        <w:shd w:val="clear" w:color="auto" w:fill="FFFFFF"/>
        <w:spacing w:line="276" w:lineRule="auto"/>
        <w:rPr>
          <w:color w:val="222222"/>
          <w:sz w:val="16"/>
          <w:szCs w:val="16"/>
        </w:rPr>
      </w:pPr>
    </w:p>
    <w:p w14:paraId="2E5A2F23" w14:textId="3A7E20BC" w:rsidR="00DB5965" w:rsidRDefault="00DB5965" w:rsidP="00DB5965">
      <w:pPr>
        <w:pStyle w:val="References"/>
        <w:tabs>
          <w:tab w:val="clear" w:pos="1170"/>
        </w:tabs>
        <w:ind w:left="426"/>
      </w:pPr>
      <w:bookmarkStart w:id="4" w:name="_Ref4082081"/>
      <w:r>
        <w:t xml:space="preserve">F. H. </w:t>
      </w:r>
      <w:proofErr w:type="spellStart"/>
      <w:r>
        <w:t>Raab</w:t>
      </w:r>
      <w:proofErr w:type="spellEnd"/>
      <w:r>
        <w:t xml:space="preserve">, “Maximum efficiency and output of class-F power amplifiers, </w:t>
      </w:r>
      <w:r>
        <w:rPr>
          <w:rFonts w:ascii="Times-Italic" w:hAnsi="Times-Italic" w:cs="Times-Italic"/>
          <w:i/>
          <w:iCs/>
        </w:rPr>
        <w:t xml:space="preserve">IEEE Trans. </w:t>
      </w:r>
      <w:proofErr w:type="spellStart"/>
      <w:r>
        <w:rPr>
          <w:rFonts w:ascii="Times-Italic" w:hAnsi="Times-Italic" w:cs="Times-Italic"/>
          <w:i/>
          <w:iCs/>
        </w:rPr>
        <w:t>Microw</w:t>
      </w:r>
      <w:proofErr w:type="spellEnd"/>
      <w:r>
        <w:rPr>
          <w:rFonts w:ascii="Times-Italic" w:hAnsi="Times-Italic" w:cs="Times-Italic"/>
          <w:i/>
          <w:iCs/>
        </w:rPr>
        <w:t xml:space="preserve">. Theory </w:t>
      </w:r>
      <w:proofErr w:type="spellStart"/>
      <w:r>
        <w:rPr>
          <w:rFonts w:ascii="Times-Italic" w:hAnsi="Times-Italic" w:cs="Times-Italic"/>
          <w:i/>
          <w:iCs/>
        </w:rPr>
        <w:t>Techn</w:t>
      </w:r>
      <w:proofErr w:type="spellEnd"/>
      <w:r>
        <w:rPr>
          <w:rFonts w:ascii="Times-Italic" w:hAnsi="Times-Italic" w:cs="Times-Italic"/>
          <w:i/>
          <w:iCs/>
        </w:rPr>
        <w:t>.</w:t>
      </w:r>
      <w:r>
        <w:t>, vol. 49, no. 6, pp. 1162–1166, Jun</w:t>
      </w:r>
      <w:r w:rsidR="00E86570">
        <w:t>e</w:t>
      </w:r>
      <w:r>
        <w:t xml:space="preserve"> 2001.</w:t>
      </w:r>
      <w:bookmarkEnd w:id="4"/>
    </w:p>
    <w:p w14:paraId="7559FB24" w14:textId="77777777" w:rsidR="009B481A" w:rsidRPr="00770BB1" w:rsidRDefault="009B481A" w:rsidP="009B481A">
      <w:pPr>
        <w:pStyle w:val="References"/>
        <w:tabs>
          <w:tab w:val="clear" w:pos="1170"/>
        </w:tabs>
        <w:ind w:left="426"/>
        <w:rPr>
          <w:rFonts w:eastAsia="MS Mincho"/>
        </w:rPr>
      </w:pPr>
      <w:bookmarkStart w:id="5" w:name="_Ref4082141"/>
      <w:r>
        <w:t xml:space="preserve">P. </w:t>
      </w:r>
      <w:proofErr w:type="spellStart"/>
      <w:r>
        <w:t>Colantonio</w:t>
      </w:r>
      <w:proofErr w:type="spellEnd"/>
      <w:r>
        <w:t xml:space="preserve">, F. Giannini, E. </w:t>
      </w:r>
      <w:proofErr w:type="spellStart"/>
      <w:r>
        <w:t>Limiti</w:t>
      </w:r>
      <w:proofErr w:type="spellEnd"/>
      <w:r>
        <w:t xml:space="preserve">, and V. </w:t>
      </w:r>
      <w:proofErr w:type="spellStart"/>
      <w:r>
        <w:t>Teppati</w:t>
      </w:r>
      <w:proofErr w:type="spellEnd"/>
      <w:r>
        <w:t xml:space="preserve">, “An approach to harmonic load– and source–pull measurements for high-efficiency PA design,” </w:t>
      </w:r>
      <w:r>
        <w:rPr>
          <w:rFonts w:ascii="Times-Italic" w:hAnsi="Times-Italic" w:cs="Times-Italic"/>
          <w:i/>
          <w:iCs/>
        </w:rPr>
        <w:t xml:space="preserve">IEEE Trans. </w:t>
      </w:r>
      <w:proofErr w:type="spellStart"/>
      <w:r>
        <w:rPr>
          <w:rFonts w:ascii="Times-Italic" w:hAnsi="Times-Italic" w:cs="Times-Italic"/>
          <w:i/>
          <w:iCs/>
        </w:rPr>
        <w:t>Microw</w:t>
      </w:r>
      <w:proofErr w:type="spellEnd"/>
      <w:r>
        <w:rPr>
          <w:rFonts w:ascii="Times-Italic" w:hAnsi="Times-Italic" w:cs="Times-Italic"/>
          <w:i/>
          <w:iCs/>
        </w:rPr>
        <w:t xml:space="preserve">. Theory </w:t>
      </w:r>
      <w:proofErr w:type="spellStart"/>
      <w:r>
        <w:rPr>
          <w:rFonts w:ascii="Times-Italic" w:hAnsi="Times-Italic" w:cs="Times-Italic"/>
          <w:i/>
          <w:iCs/>
        </w:rPr>
        <w:t>Techn</w:t>
      </w:r>
      <w:proofErr w:type="spellEnd"/>
      <w:r>
        <w:rPr>
          <w:rFonts w:ascii="Times-Italic" w:hAnsi="Times-Italic" w:cs="Times-Italic"/>
          <w:i/>
          <w:iCs/>
        </w:rPr>
        <w:t>.</w:t>
      </w:r>
      <w:r>
        <w:t>, vol. 52, no. 1, pp. 191–198, Jan. 2004.</w:t>
      </w:r>
      <w:bookmarkEnd w:id="5"/>
    </w:p>
    <w:p w14:paraId="6DDB6F65" w14:textId="77777777" w:rsidR="009B481A" w:rsidRDefault="009B481A" w:rsidP="009B481A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rPr>
          <w:rFonts w:eastAsia="MS Mincho"/>
        </w:rPr>
        <w:t xml:space="preserve">S. C. Cripps, </w:t>
      </w:r>
      <w:r w:rsidRPr="00CF4D46">
        <w:rPr>
          <w:rFonts w:eastAsia="MS Mincho"/>
          <w:i/>
        </w:rPr>
        <w:t>RF Power Amplifier for Wireless Communication</w:t>
      </w:r>
      <w:r>
        <w:rPr>
          <w:rFonts w:eastAsia="MS Mincho"/>
        </w:rPr>
        <w:t>, 2</w:t>
      </w:r>
      <w:r w:rsidRPr="00837FAF">
        <w:rPr>
          <w:rFonts w:eastAsia="MS Mincho"/>
          <w:vertAlign w:val="superscript"/>
        </w:rPr>
        <w:t>nd</w:t>
      </w:r>
      <w:r>
        <w:rPr>
          <w:rFonts w:eastAsia="MS Mincho"/>
        </w:rPr>
        <w:t xml:space="preserve"> ed. Norwood, MA: Artech House, 2006.</w:t>
      </w:r>
    </w:p>
    <w:p w14:paraId="4EE7F577" w14:textId="5AA9CC51" w:rsidR="00770BB1" w:rsidRDefault="00770BB1" w:rsidP="00770BB1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rPr>
          <w:rFonts w:eastAsia="MS Mincho"/>
        </w:rPr>
        <w:t xml:space="preserve">P. </w:t>
      </w:r>
      <w:proofErr w:type="spellStart"/>
      <w:r>
        <w:rPr>
          <w:rFonts w:eastAsia="MS Mincho"/>
        </w:rPr>
        <w:t>Colantonio</w:t>
      </w:r>
      <w:proofErr w:type="spellEnd"/>
      <w:r>
        <w:rPr>
          <w:rFonts w:eastAsia="MS Mincho"/>
        </w:rPr>
        <w:t xml:space="preserve">, F. Giannini, and E. </w:t>
      </w:r>
      <w:proofErr w:type="spellStart"/>
      <w:r>
        <w:rPr>
          <w:rFonts w:eastAsia="MS Mincho"/>
        </w:rPr>
        <w:t>Limiti</w:t>
      </w:r>
      <w:proofErr w:type="spellEnd"/>
      <w:r>
        <w:rPr>
          <w:rFonts w:eastAsia="MS Mincho"/>
        </w:rPr>
        <w:t xml:space="preserve">, </w:t>
      </w:r>
      <w:r w:rsidRPr="00D34A83">
        <w:rPr>
          <w:rFonts w:eastAsia="MS Mincho"/>
          <w:i/>
        </w:rPr>
        <w:t>High Efficiency RF and Microwave Solid State Power Amplifiers</w:t>
      </w:r>
      <w:r>
        <w:rPr>
          <w:rFonts w:eastAsia="MS Mincho"/>
        </w:rPr>
        <w:t>, London, U.K.: Wiley, 2009.</w:t>
      </w:r>
    </w:p>
    <w:p w14:paraId="3BDE849F" w14:textId="77777777" w:rsidR="00DB5965" w:rsidRDefault="00DB5965" w:rsidP="00770BB1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t xml:space="preserve">S. C. Cripps, P. J. Tasker, A. L. Clarke, J. Lees, and J. Benedikt, “On the continuity of high efficiency modes in linear RF power amplifiers,” </w:t>
      </w:r>
      <w:r>
        <w:rPr>
          <w:rFonts w:ascii="Times-Italic" w:hAnsi="Times-Italic" w:cs="Times-Italic"/>
          <w:i/>
          <w:iCs/>
        </w:rPr>
        <w:t xml:space="preserve">IEEE </w:t>
      </w:r>
      <w:proofErr w:type="spellStart"/>
      <w:r>
        <w:rPr>
          <w:rFonts w:ascii="Times-Italic" w:hAnsi="Times-Italic" w:cs="Times-Italic"/>
          <w:i/>
          <w:iCs/>
        </w:rPr>
        <w:t>Microw</w:t>
      </w:r>
      <w:proofErr w:type="spellEnd"/>
      <w:r>
        <w:rPr>
          <w:rFonts w:ascii="Times-Italic" w:hAnsi="Times-Italic" w:cs="Times-Italic"/>
          <w:i/>
          <w:iCs/>
        </w:rPr>
        <w:t xml:space="preserve">. Wireless </w:t>
      </w:r>
      <w:proofErr w:type="spellStart"/>
      <w:r>
        <w:rPr>
          <w:rFonts w:ascii="Times-Italic" w:hAnsi="Times-Italic" w:cs="Times-Italic"/>
          <w:i/>
          <w:iCs/>
        </w:rPr>
        <w:t>Compon</w:t>
      </w:r>
      <w:proofErr w:type="spellEnd"/>
      <w:r>
        <w:rPr>
          <w:rFonts w:ascii="Times-Italic" w:hAnsi="Times-Italic" w:cs="Times-Italic"/>
          <w:i/>
          <w:iCs/>
        </w:rPr>
        <w:t>. Lett.</w:t>
      </w:r>
      <w:r>
        <w:t>, vol. 19, no. 10, pp. 665–667, Oct. 2009.</w:t>
      </w:r>
    </w:p>
    <w:p w14:paraId="10BF796E" w14:textId="77777777" w:rsidR="00DB5965" w:rsidRDefault="00DB5965" w:rsidP="00770BB1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rPr>
          <w:rFonts w:eastAsia="MS Mincho"/>
        </w:rPr>
        <w:t xml:space="preserve">V. </w:t>
      </w:r>
      <w:proofErr w:type="spellStart"/>
      <w:r>
        <w:rPr>
          <w:rFonts w:eastAsia="MS Mincho"/>
        </w:rPr>
        <w:t>Carrubba</w:t>
      </w:r>
      <w:proofErr w:type="spellEnd"/>
      <w:r>
        <w:rPr>
          <w:rFonts w:eastAsia="MS Mincho"/>
        </w:rPr>
        <w:t xml:space="preserve">, A. L. Clarke, M. Akmal, J. Lees, J. Benedikt, P. J. Tasker, and S. C. Cripps, “On the extension of the continuous class-F mode power amplifier,” </w:t>
      </w:r>
      <w:r w:rsidRPr="00CF4D46">
        <w:rPr>
          <w:rFonts w:eastAsia="MS Mincho"/>
          <w:i/>
        </w:rPr>
        <w:t xml:space="preserve">IEEE Trans </w:t>
      </w:r>
      <w:proofErr w:type="spellStart"/>
      <w:r w:rsidRPr="00CF4D46">
        <w:rPr>
          <w:rFonts w:eastAsia="MS Mincho"/>
          <w:i/>
        </w:rPr>
        <w:t>Microw</w:t>
      </w:r>
      <w:proofErr w:type="spellEnd"/>
      <w:r w:rsidRPr="00CF4D46">
        <w:rPr>
          <w:rFonts w:eastAsia="MS Mincho"/>
          <w:i/>
        </w:rPr>
        <w:t xml:space="preserve">. Theory </w:t>
      </w:r>
      <w:r>
        <w:rPr>
          <w:rFonts w:eastAsia="MS Mincho"/>
          <w:i/>
        </w:rPr>
        <w:t xml:space="preserve">and </w:t>
      </w:r>
      <w:r w:rsidRPr="00CF4D46">
        <w:rPr>
          <w:rFonts w:eastAsia="MS Mincho"/>
          <w:i/>
        </w:rPr>
        <w:t>Tech</w:t>
      </w:r>
      <w:r>
        <w:rPr>
          <w:rFonts w:eastAsia="MS Mincho"/>
        </w:rPr>
        <w:t>., vol. 59, no. 5, pp. 1294-1303, May 2011.</w:t>
      </w:r>
    </w:p>
    <w:p w14:paraId="0715A782" w14:textId="51DFE609" w:rsidR="00DB5965" w:rsidRDefault="00DB5965" w:rsidP="00770BB1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rPr>
          <w:rFonts w:eastAsia="MS Mincho"/>
        </w:rPr>
        <w:t xml:space="preserve">V. </w:t>
      </w:r>
      <w:proofErr w:type="spellStart"/>
      <w:r>
        <w:rPr>
          <w:rFonts w:eastAsia="MS Mincho"/>
        </w:rPr>
        <w:t>Carrubba</w:t>
      </w:r>
      <w:proofErr w:type="spellEnd"/>
      <w:r>
        <w:rPr>
          <w:rFonts w:eastAsia="MS Mincho"/>
        </w:rPr>
        <w:t>, J. Lees, J. Benedik</w:t>
      </w:r>
      <w:r w:rsidR="00A06820">
        <w:rPr>
          <w:rFonts w:eastAsia="MS Mincho"/>
        </w:rPr>
        <w:t xml:space="preserve">t, P. J. Tasker, S. C. Cripps, </w:t>
      </w:r>
      <w:r>
        <w:rPr>
          <w:rFonts w:eastAsia="MS Mincho"/>
        </w:rPr>
        <w:t>“A novel highly efficient broadband continuous class-F RFPA delivering 74% average efficiency for an octave bandwidth</w:t>
      </w:r>
      <w:r w:rsidRPr="00A2613E">
        <w:rPr>
          <w:rFonts w:eastAsia="MS Mincho"/>
          <w:i/>
        </w:rPr>
        <w:t>,</w:t>
      </w:r>
      <w:r>
        <w:rPr>
          <w:rFonts w:eastAsia="MS Mincho"/>
        </w:rPr>
        <w:t>”</w:t>
      </w:r>
      <w:r w:rsidRPr="00A2613E">
        <w:rPr>
          <w:rFonts w:eastAsia="MS Mincho"/>
          <w:i/>
        </w:rPr>
        <w:t xml:space="preserve"> IEEE MTT-S Int. </w:t>
      </w:r>
      <w:proofErr w:type="spellStart"/>
      <w:r w:rsidRPr="00A2613E">
        <w:rPr>
          <w:rFonts w:eastAsia="MS Mincho"/>
          <w:i/>
        </w:rPr>
        <w:t>Microw</w:t>
      </w:r>
      <w:proofErr w:type="spellEnd"/>
      <w:r w:rsidRPr="00A2613E">
        <w:rPr>
          <w:rFonts w:eastAsia="MS Mincho"/>
          <w:i/>
        </w:rPr>
        <w:t>.</w:t>
      </w:r>
      <w:r>
        <w:rPr>
          <w:rFonts w:eastAsia="MS Mincho"/>
          <w:i/>
        </w:rPr>
        <w:t xml:space="preserve"> </w:t>
      </w:r>
      <w:proofErr w:type="spellStart"/>
      <w:r w:rsidRPr="00A2613E">
        <w:rPr>
          <w:rFonts w:eastAsia="MS Mincho"/>
          <w:i/>
        </w:rPr>
        <w:t>Symp</w:t>
      </w:r>
      <w:proofErr w:type="spellEnd"/>
      <w:r w:rsidRPr="00A2613E">
        <w:rPr>
          <w:rFonts w:eastAsia="MS Mincho"/>
          <w:i/>
        </w:rPr>
        <w:t>. Dig.</w:t>
      </w:r>
      <w:r>
        <w:rPr>
          <w:rFonts w:eastAsia="MS Mincho"/>
        </w:rPr>
        <w:t>, pp. 1-4, Jun</w:t>
      </w:r>
      <w:r w:rsidR="00EF3A28">
        <w:rPr>
          <w:rFonts w:eastAsia="MS Mincho"/>
        </w:rPr>
        <w:t>e</w:t>
      </w:r>
      <w:r>
        <w:rPr>
          <w:rFonts w:eastAsia="MS Mincho"/>
        </w:rPr>
        <w:t xml:space="preserve"> 2-10, 2011.</w:t>
      </w:r>
    </w:p>
    <w:p w14:paraId="2F4DF188" w14:textId="051E99D5" w:rsidR="00DB5965" w:rsidRDefault="00DB5965" w:rsidP="00770BB1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rPr>
          <w:rFonts w:eastAsia="MS Mincho"/>
        </w:rPr>
        <w:t xml:space="preserve">N. </w:t>
      </w:r>
      <w:proofErr w:type="spellStart"/>
      <w:r>
        <w:rPr>
          <w:rFonts w:eastAsia="MS Mincho"/>
        </w:rPr>
        <w:t>Tuffy</w:t>
      </w:r>
      <w:proofErr w:type="spellEnd"/>
      <w:r>
        <w:rPr>
          <w:rFonts w:eastAsia="MS Mincho"/>
        </w:rPr>
        <w:t xml:space="preserve">, L. Guan, A. Zhu, and T. J. Brazil, “A simplified broadband design methodology for linearized high-efficiency continuous class-F power amplifiers,” </w:t>
      </w:r>
      <w:r w:rsidRPr="006072E7">
        <w:rPr>
          <w:rFonts w:eastAsia="MS Mincho"/>
          <w:i/>
        </w:rPr>
        <w:t xml:space="preserve">IEEE Trans. on </w:t>
      </w:r>
      <w:proofErr w:type="spellStart"/>
      <w:r w:rsidRPr="006072E7">
        <w:rPr>
          <w:rFonts w:eastAsia="MS Mincho"/>
          <w:i/>
        </w:rPr>
        <w:t>Microw</w:t>
      </w:r>
      <w:proofErr w:type="spellEnd"/>
      <w:r w:rsidRPr="006072E7">
        <w:rPr>
          <w:rFonts w:eastAsia="MS Mincho"/>
          <w:i/>
        </w:rPr>
        <w:t>. Theory and Tech.</w:t>
      </w:r>
      <w:r>
        <w:rPr>
          <w:rFonts w:eastAsia="MS Mincho"/>
        </w:rPr>
        <w:t xml:space="preserve">, vol. 60, no.6, pp. 1952-1963, </w:t>
      </w:r>
      <w:r w:rsidR="009B481A">
        <w:rPr>
          <w:rFonts w:eastAsia="MS Mincho"/>
        </w:rPr>
        <w:t xml:space="preserve">June </w:t>
      </w:r>
      <w:r>
        <w:rPr>
          <w:rFonts w:eastAsia="MS Mincho"/>
        </w:rPr>
        <w:t>2012.</w:t>
      </w:r>
    </w:p>
    <w:p w14:paraId="268D934C" w14:textId="6C8A19E8" w:rsidR="009B481A" w:rsidRDefault="009B481A" w:rsidP="009B481A">
      <w:pPr>
        <w:pStyle w:val="References"/>
        <w:tabs>
          <w:tab w:val="clear" w:pos="1170"/>
        </w:tabs>
        <w:ind w:left="426"/>
        <w:rPr>
          <w:rFonts w:eastAsia="MS Mincho"/>
        </w:rPr>
      </w:pPr>
      <w:r w:rsidRPr="00DB71CE">
        <w:rPr>
          <w:rFonts w:eastAsia="MS Mincho"/>
        </w:rPr>
        <w:t xml:space="preserve">K. Chen and D. </w:t>
      </w:r>
      <w:proofErr w:type="spellStart"/>
      <w:r w:rsidRPr="00DB71CE">
        <w:rPr>
          <w:rFonts w:eastAsia="MS Mincho"/>
        </w:rPr>
        <w:t>Peroulis</w:t>
      </w:r>
      <w:proofErr w:type="spellEnd"/>
      <w:r w:rsidRPr="00DB71CE">
        <w:rPr>
          <w:rFonts w:eastAsia="MS Mincho"/>
        </w:rPr>
        <w:t xml:space="preserve">, “Design of broadband highly efficient harmonic-tuned power amplifier using in-band continuous class-F-1/F mode transferring,” </w:t>
      </w:r>
      <w:r w:rsidRPr="00086F82">
        <w:rPr>
          <w:rFonts w:eastAsia="MS Mincho"/>
          <w:i/>
        </w:rPr>
        <w:t xml:space="preserve">IEEE Trans </w:t>
      </w:r>
      <w:proofErr w:type="spellStart"/>
      <w:r w:rsidRPr="00086F82">
        <w:rPr>
          <w:rFonts w:eastAsia="MS Mincho"/>
          <w:i/>
        </w:rPr>
        <w:t>Microw</w:t>
      </w:r>
      <w:proofErr w:type="spellEnd"/>
      <w:r w:rsidRPr="00086F82">
        <w:rPr>
          <w:rFonts w:eastAsia="MS Mincho"/>
          <w:i/>
        </w:rPr>
        <w:t>. Theory Tech.</w:t>
      </w:r>
      <w:r w:rsidRPr="00DB71CE">
        <w:rPr>
          <w:rFonts w:eastAsia="MS Mincho"/>
        </w:rPr>
        <w:t xml:space="preserve">, vol. 60, no. 12, pp. 4107-4116, Dec. 2012. </w:t>
      </w:r>
    </w:p>
    <w:p w14:paraId="3DAF29DD" w14:textId="77777777" w:rsidR="00770BB1" w:rsidRDefault="00770BB1" w:rsidP="00770BB1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rPr>
          <w:rFonts w:eastAsia="MS Mincho"/>
        </w:rPr>
        <w:t xml:space="preserve">J. Chen, S. He, F. You, R. Tong, and R. Peng, “Design of broadband high-efficiency power amplifiers based on a series of continuous modes,” </w:t>
      </w:r>
      <w:r w:rsidRPr="00B4023D">
        <w:rPr>
          <w:rFonts w:eastAsia="MS Mincho"/>
          <w:i/>
        </w:rPr>
        <w:t xml:space="preserve">IEEE </w:t>
      </w:r>
      <w:proofErr w:type="spellStart"/>
      <w:r w:rsidRPr="00B4023D">
        <w:rPr>
          <w:rFonts w:eastAsia="MS Mincho"/>
          <w:i/>
        </w:rPr>
        <w:t>M</w:t>
      </w:r>
      <w:r>
        <w:rPr>
          <w:rFonts w:eastAsia="MS Mincho"/>
          <w:i/>
        </w:rPr>
        <w:t>i</w:t>
      </w:r>
      <w:r w:rsidRPr="00B4023D">
        <w:rPr>
          <w:rFonts w:eastAsia="MS Mincho"/>
          <w:i/>
        </w:rPr>
        <w:t>crow</w:t>
      </w:r>
      <w:proofErr w:type="spellEnd"/>
      <w:r w:rsidRPr="00B4023D">
        <w:rPr>
          <w:rFonts w:eastAsia="MS Mincho"/>
          <w:i/>
        </w:rPr>
        <w:t>. Comp. Lett.</w:t>
      </w:r>
      <w:r>
        <w:rPr>
          <w:rFonts w:eastAsia="MS Mincho"/>
        </w:rPr>
        <w:t>, vol. 24, no. 9, pp. 631-633, Sep. 2014.</w:t>
      </w:r>
    </w:p>
    <w:p w14:paraId="017956E4" w14:textId="6272B8A3" w:rsidR="00770BB1" w:rsidRDefault="00770BB1" w:rsidP="00770BB1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rPr>
          <w:rFonts w:eastAsia="MS Mincho"/>
        </w:rPr>
        <w:t xml:space="preserve">S. Saxena, K. </w:t>
      </w:r>
      <w:proofErr w:type="spellStart"/>
      <w:r>
        <w:rPr>
          <w:rFonts w:eastAsia="MS Mincho"/>
        </w:rPr>
        <w:t>Rawatt</w:t>
      </w:r>
      <w:proofErr w:type="spellEnd"/>
      <w:r>
        <w:rPr>
          <w:rFonts w:eastAsia="MS Mincho"/>
        </w:rPr>
        <w:t xml:space="preserve">, and P. Roblin, “Continuous class-B/J power amplifier using a nonlinear embedding technique,” </w:t>
      </w:r>
      <w:r w:rsidRPr="00234781">
        <w:rPr>
          <w:rFonts w:eastAsia="MS Mincho"/>
          <w:i/>
        </w:rPr>
        <w:t>IEEE Trans. on Circuits an</w:t>
      </w:r>
      <w:r>
        <w:rPr>
          <w:rFonts w:eastAsia="MS Mincho"/>
          <w:i/>
        </w:rPr>
        <w:t>d</w:t>
      </w:r>
      <w:r w:rsidRPr="00234781">
        <w:rPr>
          <w:rFonts w:eastAsia="MS Mincho"/>
          <w:i/>
        </w:rPr>
        <w:t xml:space="preserve"> Systems</w:t>
      </w:r>
      <w:r>
        <w:rPr>
          <w:rFonts w:eastAsia="MS Mincho"/>
        </w:rPr>
        <w:t>, vol. 64, no. 7. Pp. 837-841, Nov. 2016.</w:t>
      </w:r>
    </w:p>
    <w:p w14:paraId="016C0E7E" w14:textId="7FA13F0D" w:rsidR="00784E75" w:rsidRPr="00B3370F" w:rsidRDefault="00784E75" w:rsidP="000046A5">
      <w:pPr>
        <w:pStyle w:val="References"/>
        <w:tabs>
          <w:tab w:val="clear" w:pos="1170"/>
        </w:tabs>
        <w:ind w:left="426"/>
      </w:pPr>
      <w:r w:rsidRPr="00784E75">
        <w:rPr>
          <w:rFonts w:eastAsia="MS Mincho"/>
        </w:rPr>
        <w:t xml:space="preserve">S. M. H. Syed Anera, T. Husseini, S. Alsahali, J. J. Bell, R. Quaglia, M. Kermalli, P. J. Tasker and J. Benedikt, “High-efficiency broadband PA design based on continuous class-F mode with compression,” to be published in </w:t>
      </w:r>
      <w:r w:rsidRPr="00784E75">
        <w:rPr>
          <w:rFonts w:eastAsia="MS Mincho"/>
          <w:i/>
        </w:rPr>
        <w:t>IEEE MTT-S</w:t>
      </w:r>
      <w:r w:rsidRPr="00784E75">
        <w:rPr>
          <w:rFonts w:eastAsia="MS Mincho"/>
        </w:rPr>
        <w:t xml:space="preserve"> </w:t>
      </w:r>
      <w:r w:rsidRPr="00784E75">
        <w:rPr>
          <w:rFonts w:eastAsia="MS Mincho"/>
          <w:i/>
        </w:rPr>
        <w:t xml:space="preserve">Int. </w:t>
      </w:r>
      <w:proofErr w:type="spellStart"/>
      <w:r w:rsidRPr="00784E75">
        <w:rPr>
          <w:rFonts w:eastAsia="MS Mincho"/>
          <w:i/>
        </w:rPr>
        <w:t>Microw</w:t>
      </w:r>
      <w:proofErr w:type="spellEnd"/>
      <w:r w:rsidRPr="00784E75">
        <w:rPr>
          <w:rFonts w:eastAsia="MS Mincho"/>
          <w:i/>
        </w:rPr>
        <w:t xml:space="preserve">. </w:t>
      </w:r>
      <w:proofErr w:type="spellStart"/>
      <w:r w:rsidRPr="00784E75">
        <w:rPr>
          <w:rFonts w:eastAsia="MS Mincho"/>
          <w:i/>
        </w:rPr>
        <w:t>Symp</w:t>
      </w:r>
      <w:proofErr w:type="spellEnd"/>
      <w:r w:rsidRPr="00784E75">
        <w:rPr>
          <w:rFonts w:eastAsia="MS Mincho"/>
          <w:i/>
        </w:rPr>
        <w:t>. 2019</w:t>
      </w:r>
      <w:r w:rsidRPr="00784E75">
        <w:rPr>
          <w:rFonts w:eastAsia="MS Mincho"/>
        </w:rPr>
        <w:t xml:space="preserve">, June 2019. </w:t>
      </w:r>
    </w:p>
    <w:p w14:paraId="409D555A" w14:textId="77777777" w:rsidR="00B3370F" w:rsidRDefault="00B3370F" w:rsidP="00B3370F">
      <w:pPr>
        <w:pStyle w:val="References"/>
        <w:tabs>
          <w:tab w:val="clear" w:pos="1170"/>
        </w:tabs>
        <w:ind w:left="426"/>
      </w:pPr>
      <w:r>
        <w:t xml:space="preserve">K. </w:t>
      </w:r>
      <w:proofErr w:type="spellStart"/>
      <w:r>
        <w:t>Mimis</w:t>
      </w:r>
      <w:proofErr w:type="spellEnd"/>
      <w:r>
        <w:t xml:space="preserve">, G. T. Watkins, A. Yamaoka, and K. Yamaguchi, “Output harmonic </w:t>
      </w:r>
      <w:proofErr w:type="spellStart"/>
      <w:r>
        <w:t>optimisation</w:t>
      </w:r>
      <w:proofErr w:type="spellEnd"/>
      <w:r>
        <w:t xml:space="preserve"> of dynamically load modulated power amplifiers,” in </w:t>
      </w:r>
      <w:r w:rsidRPr="00784E75">
        <w:rPr>
          <w:rFonts w:ascii="Times-Italic" w:hAnsi="Times-Italic" w:cs="Times-Italic"/>
          <w:i/>
          <w:iCs/>
        </w:rPr>
        <w:t xml:space="preserve">Proc. Eur. </w:t>
      </w:r>
      <w:proofErr w:type="spellStart"/>
      <w:r w:rsidRPr="00784E75">
        <w:rPr>
          <w:rFonts w:ascii="Times-Italic" w:hAnsi="Times-Italic" w:cs="Times-Italic"/>
          <w:i/>
          <w:iCs/>
        </w:rPr>
        <w:t>Microw</w:t>
      </w:r>
      <w:proofErr w:type="spellEnd"/>
      <w:r w:rsidRPr="00784E75">
        <w:rPr>
          <w:rFonts w:ascii="Times-Italic" w:hAnsi="Times-Italic" w:cs="Times-Italic"/>
          <w:i/>
          <w:iCs/>
        </w:rPr>
        <w:t>. Conf.</w:t>
      </w:r>
      <w:r>
        <w:t>, Oct. 2016, pp. 1071–1074.</w:t>
      </w:r>
    </w:p>
    <w:p w14:paraId="6EE0458B" w14:textId="77777777" w:rsidR="00B3370F" w:rsidRDefault="00B3370F" w:rsidP="00B3370F">
      <w:pPr>
        <w:pStyle w:val="References"/>
        <w:tabs>
          <w:tab w:val="clear" w:pos="1170"/>
        </w:tabs>
        <w:ind w:left="426"/>
      </w:pPr>
      <w:r>
        <w:t xml:space="preserve">P. E. de Falco, K. </w:t>
      </w:r>
      <w:proofErr w:type="spellStart"/>
      <w:r>
        <w:t>Mimis</w:t>
      </w:r>
      <w:proofErr w:type="spellEnd"/>
      <w:r>
        <w:t xml:space="preserve">, G. T. Watkins, A. Yamaoka and K. Yamaguchi, </w:t>
      </w:r>
      <w:r w:rsidRPr="001D2EA2">
        <w:t>“Load modulation of harmonically tuned amplifiers</w:t>
      </w:r>
      <w:r>
        <w:t xml:space="preserve"> </w:t>
      </w:r>
      <w:r w:rsidRPr="001D2EA2">
        <w:t xml:space="preserve">and application to </w:t>
      </w:r>
      <w:proofErr w:type="spellStart"/>
      <w:r w:rsidRPr="001D2EA2">
        <w:t>outphasing</w:t>
      </w:r>
      <w:proofErr w:type="spellEnd"/>
      <w:r w:rsidRPr="001D2EA2">
        <w:t xml:space="preserve"> systems,” Trans. </w:t>
      </w:r>
      <w:proofErr w:type="spellStart"/>
      <w:r w:rsidRPr="001D2EA2">
        <w:t>Microw</w:t>
      </w:r>
      <w:proofErr w:type="spellEnd"/>
      <w:r w:rsidRPr="001D2EA2">
        <w:t>. Theory</w:t>
      </w:r>
      <w:r>
        <w:t xml:space="preserve"> </w:t>
      </w:r>
      <w:proofErr w:type="spellStart"/>
      <w:r w:rsidRPr="001D2EA2">
        <w:t>Techn</w:t>
      </w:r>
      <w:proofErr w:type="spellEnd"/>
      <w:r w:rsidRPr="001D2EA2">
        <w:t>.,</w:t>
      </w:r>
      <w:r>
        <w:t xml:space="preserve"> </w:t>
      </w:r>
      <w:r w:rsidRPr="001D2EA2">
        <w:t>vol. 65, no. 10, pp. 3596–3612, Oct 2017.</w:t>
      </w:r>
    </w:p>
    <w:p w14:paraId="2CD8DC42" w14:textId="77777777" w:rsidR="00B3370F" w:rsidRDefault="00B3370F" w:rsidP="00B3370F">
      <w:pPr>
        <w:pStyle w:val="References"/>
        <w:tabs>
          <w:tab w:val="clear" w:pos="1170"/>
        </w:tabs>
        <w:ind w:left="426"/>
      </w:pPr>
      <w:r>
        <w:t xml:space="preserve">P. E. de Falco, K. </w:t>
      </w:r>
      <w:proofErr w:type="spellStart"/>
      <w:r>
        <w:t>Mimis</w:t>
      </w:r>
      <w:proofErr w:type="spellEnd"/>
      <w:r>
        <w:t>, S. Ben-</w:t>
      </w:r>
      <w:proofErr w:type="spellStart"/>
      <w:r>
        <w:t>Smida</w:t>
      </w:r>
      <w:proofErr w:type="spellEnd"/>
      <w:r>
        <w:t xml:space="preserve">, K. Morris, G. Watkins, A. Yamaoka and K. Yamaguchi, “Single-ended branch PA </w:t>
      </w:r>
      <w:proofErr w:type="spellStart"/>
      <w:r>
        <w:t>characterisation</w:t>
      </w:r>
      <w:proofErr w:type="spellEnd"/>
      <w:r>
        <w:t xml:space="preserve"> for </w:t>
      </w:r>
      <w:proofErr w:type="spellStart"/>
      <w:r>
        <w:t>outphasing</w:t>
      </w:r>
      <w:proofErr w:type="spellEnd"/>
      <w:r>
        <w:t xml:space="preserve"> amplifiers,” in </w:t>
      </w:r>
      <w:r w:rsidRPr="00A5565C">
        <w:rPr>
          <w:i/>
        </w:rPr>
        <w:t xml:space="preserve">Proc. Eur. </w:t>
      </w:r>
      <w:proofErr w:type="spellStart"/>
      <w:r w:rsidRPr="00A5565C">
        <w:rPr>
          <w:i/>
        </w:rPr>
        <w:t>Microw</w:t>
      </w:r>
      <w:proofErr w:type="spellEnd"/>
      <w:r w:rsidRPr="00A5565C">
        <w:rPr>
          <w:i/>
        </w:rPr>
        <w:t>.</w:t>
      </w:r>
      <w:r>
        <w:rPr>
          <w:i/>
        </w:rPr>
        <w:t xml:space="preserve"> Integrated Circuit</w:t>
      </w:r>
      <w:r w:rsidRPr="00A5565C">
        <w:rPr>
          <w:i/>
        </w:rPr>
        <w:t xml:space="preserve"> Conf.</w:t>
      </w:r>
      <w:r>
        <w:t>, Sept. 2018, pp. 178–181.</w:t>
      </w:r>
    </w:p>
    <w:p w14:paraId="2333CA8B" w14:textId="77777777" w:rsidR="00B3370F" w:rsidRDefault="00B3370F" w:rsidP="00B3370F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rPr>
          <w:rFonts w:eastAsia="MS Mincho"/>
        </w:rPr>
        <w:t xml:space="preserve">J. C. Pedro, L C. Nunes, and P. M. Cabral, “A simple method to estimate the output power and efficiency load-pull contours of class-B power amplifiers,” </w:t>
      </w:r>
      <w:r w:rsidRPr="008C21E6">
        <w:rPr>
          <w:rFonts w:eastAsia="MS Mincho"/>
          <w:i/>
        </w:rPr>
        <w:t xml:space="preserve">IEEE Trans. on </w:t>
      </w:r>
      <w:proofErr w:type="spellStart"/>
      <w:r w:rsidRPr="008C21E6">
        <w:rPr>
          <w:rFonts w:eastAsia="MS Mincho"/>
          <w:i/>
        </w:rPr>
        <w:t>Microw</w:t>
      </w:r>
      <w:proofErr w:type="spellEnd"/>
      <w:r w:rsidRPr="008C21E6">
        <w:rPr>
          <w:rFonts w:eastAsia="MS Mincho"/>
          <w:i/>
        </w:rPr>
        <w:t>. Theory and Tech.</w:t>
      </w:r>
      <w:r>
        <w:rPr>
          <w:rFonts w:eastAsia="MS Mincho"/>
        </w:rPr>
        <w:t>, vol. 63, no. 4, pp.1239-1249, April 2015.</w:t>
      </w:r>
    </w:p>
    <w:p w14:paraId="14EDFD4E" w14:textId="77777777" w:rsidR="00B3370F" w:rsidRDefault="00B3370F" w:rsidP="00B3370F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rPr>
          <w:rFonts w:eastAsia="MS Mincho"/>
        </w:rPr>
        <w:t xml:space="preserve">X. Du, C. J. You, X. Li, M. </w:t>
      </w:r>
      <w:proofErr w:type="spellStart"/>
      <w:r>
        <w:rPr>
          <w:rFonts w:eastAsia="MS Mincho"/>
        </w:rPr>
        <w:t>Helaoui</w:t>
      </w:r>
      <w:proofErr w:type="spellEnd"/>
      <w:r>
        <w:rPr>
          <w:rFonts w:eastAsia="MS Mincho"/>
        </w:rPr>
        <w:t xml:space="preserve">, J. Cai and F. M. Ghannouchi, “Evaluation of knee voltage effect and soft turn-on characteristic on the load modulated continuous class-B/J power amplifier,” IEEE MTT-S Int. Wireless </w:t>
      </w:r>
      <w:proofErr w:type="spellStart"/>
      <w:r>
        <w:rPr>
          <w:rFonts w:eastAsia="MS Mincho"/>
        </w:rPr>
        <w:t>Symp</w:t>
      </w:r>
      <w:proofErr w:type="spellEnd"/>
      <w:r>
        <w:rPr>
          <w:rFonts w:eastAsia="MS Mincho"/>
        </w:rPr>
        <w:t>., May 6-10, 2018.</w:t>
      </w:r>
    </w:p>
    <w:p w14:paraId="6BD90C55" w14:textId="77777777" w:rsidR="00B3370F" w:rsidRDefault="00B3370F" w:rsidP="00B3370F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rPr>
          <w:rFonts w:eastAsia="MS Mincho"/>
        </w:rPr>
        <w:t xml:space="preserve">F. You and J. Benedikt, “An optimized-load-impedance calculation and mining method based on I-V curves: using broadband class-E power amplifier as example,” </w:t>
      </w:r>
      <w:r>
        <w:rPr>
          <w:rFonts w:eastAsia="MS Mincho"/>
          <w:i/>
        </w:rPr>
        <w:t>IEEE Trans on Industrial Electronics</w:t>
      </w:r>
      <w:r>
        <w:rPr>
          <w:rFonts w:eastAsia="MS Mincho"/>
        </w:rPr>
        <w:t xml:space="preserve">, vol. 66, no. 7, pp. 5254-5263, July 2019. </w:t>
      </w:r>
    </w:p>
    <w:p w14:paraId="00BB1317" w14:textId="77777777" w:rsidR="00B3370F" w:rsidRDefault="00B3370F" w:rsidP="00B3370F">
      <w:pPr>
        <w:pStyle w:val="References"/>
        <w:tabs>
          <w:tab w:val="clear" w:pos="1170"/>
        </w:tabs>
        <w:ind w:left="426"/>
      </w:pPr>
      <w:r w:rsidRPr="006C4BB2">
        <w:lastRenderedPageBreak/>
        <w:t xml:space="preserve">R. Quaglia, D. J. </w:t>
      </w:r>
      <w:proofErr w:type="spellStart"/>
      <w:r w:rsidRPr="006C4BB2">
        <w:t>Shepphard</w:t>
      </w:r>
      <w:proofErr w:type="spellEnd"/>
      <w:r w:rsidRPr="006C4BB2">
        <w:t xml:space="preserve">, and S. Cripps, “A reappraisal of optimum output matching conditions in microwave power transistors,” </w:t>
      </w:r>
      <w:r w:rsidRPr="006C4BB2">
        <w:rPr>
          <w:i/>
          <w:iCs/>
        </w:rPr>
        <w:t xml:space="preserve">IEEE Trans. </w:t>
      </w:r>
      <w:proofErr w:type="spellStart"/>
      <w:r w:rsidRPr="006C4BB2">
        <w:rPr>
          <w:i/>
          <w:iCs/>
        </w:rPr>
        <w:t>Microw</w:t>
      </w:r>
      <w:proofErr w:type="spellEnd"/>
      <w:r w:rsidRPr="006C4BB2">
        <w:rPr>
          <w:i/>
          <w:iCs/>
        </w:rPr>
        <w:t xml:space="preserve">. Theory </w:t>
      </w:r>
      <w:proofErr w:type="spellStart"/>
      <w:r w:rsidRPr="006C4BB2">
        <w:rPr>
          <w:i/>
          <w:iCs/>
        </w:rPr>
        <w:t>Techn</w:t>
      </w:r>
      <w:proofErr w:type="spellEnd"/>
      <w:r w:rsidRPr="006C4BB2">
        <w:rPr>
          <w:i/>
          <w:iCs/>
        </w:rPr>
        <w:t>.</w:t>
      </w:r>
      <w:r w:rsidRPr="006C4BB2">
        <w:t>, vol. 65, no. 3, pp. 838–845, Mar. 2017.</w:t>
      </w:r>
    </w:p>
    <w:p w14:paraId="23D816B9" w14:textId="77777777" w:rsidR="00B3370F" w:rsidRDefault="00B3370F" w:rsidP="00B3370F">
      <w:pPr>
        <w:pStyle w:val="References"/>
        <w:tabs>
          <w:tab w:val="clear" w:pos="1170"/>
        </w:tabs>
        <w:ind w:left="426"/>
        <w:rPr>
          <w:rFonts w:eastAsia="MS Mincho"/>
        </w:rPr>
      </w:pPr>
      <w:r>
        <w:rPr>
          <w:rFonts w:eastAsia="MS Mincho"/>
        </w:rPr>
        <w:t>R. Quaglia, J. J. Bell, S. C. Cripps</w:t>
      </w:r>
      <w:r w:rsidRPr="00AC534C">
        <w:rPr>
          <w:rFonts w:eastAsia="MS Mincho"/>
        </w:rPr>
        <w:t>, “</w:t>
      </w:r>
      <w:r>
        <w:rPr>
          <w:rFonts w:eastAsia="MS Mincho"/>
        </w:rPr>
        <w:t>New general formulation and experimental verification of harmonic clipping contours in high frequency high power devices</w:t>
      </w:r>
      <w:r w:rsidRPr="00AC534C">
        <w:rPr>
          <w:rFonts w:eastAsia="MS Mincho"/>
        </w:rPr>
        <w:t xml:space="preserve">,” </w:t>
      </w:r>
      <w:r w:rsidRPr="00B8396F">
        <w:rPr>
          <w:rFonts w:eastAsia="MS Mincho"/>
          <w:i/>
        </w:rPr>
        <w:t xml:space="preserve">IEEE Trans </w:t>
      </w:r>
      <w:proofErr w:type="spellStart"/>
      <w:r w:rsidRPr="00B8396F">
        <w:rPr>
          <w:rFonts w:eastAsia="MS Mincho"/>
          <w:i/>
        </w:rPr>
        <w:t>Microw</w:t>
      </w:r>
      <w:proofErr w:type="spellEnd"/>
      <w:r w:rsidRPr="00B8396F">
        <w:rPr>
          <w:rFonts w:eastAsia="MS Mincho"/>
          <w:i/>
        </w:rPr>
        <w:t>. Theory and Tech.</w:t>
      </w:r>
      <w:r>
        <w:rPr>
          <w:rFonts w:eastAsia="MS Mincho"/>
        </w:rPr>
        <w:t>, vol. 65, no. 10, pp. 3903-3909, Oct. 2017.</w:t>
      </w:r>
    </w:p>
    <w:p w14:paraId="22BD7A0F" w14:textId="50854139" w:rsidR="00770BB1" w:rsidRDefault="00B3370F" w:rsidP="00B3370F">
      <w:pPr>
        <w:pStyle w:val="References"/>
        <w:tabs>
          <w:tab w:val="clear" w:pos="1170"/>
        </w:tabs>
        <w:ind w:left="426"/>
      </w:pPr>
      <w:r w:rsidRPr="00A5565C">
        <w:t>A.</w:t>
      </w:r>
      <w:r>
        <w:t xml:space="preserve"> </w:t>
      </w:r>
      <w:proofErr w:type="spellStart"/>
      <w:r>
        <w:t>Bogusz</w:t>
      </w:r>
      <w:proofErr w:type="spellEnd"/>
      <w:r>
        <w:t xml:space="preserve">, Z. Costello, R. Quaglia, J. Bell, J. Lees, P. Tasker and S. Cripps, “Power and efficiency continuous modes in saturated GaN HEMT devices,” in </w:t>
      </w:r>
      <w:r w:rsidRPr="006C4BB2">
        <w:rPr>
          <w:i/>
        </w:rPr>
        <w:t>Int. Workshop on Integrated Nonlinear Microwave and Millimeter-wave Circuits</w:t>
      </w:r>
      <w:r>
        <w:t>, July 2018.</w:t>
      </w:r>
    </w:p>
    <w:p w14:paraId="67E656E5" w14:textId="3D7F9698" w:rsidR="00607C69" w:rsidRDefault="00607C69" w:rsidP="00B3370F">
      <w:pPr>
        <w:pStyle w:val="References"/>
        <w:numPr>
          <w:ilvl w:val="0"/>
          <w:numId w:val="0"/>
        </w:numPr>
      </w:pPr>
    </w:p>
    <w:p w14:paraId="64A42C67" w14:textId="77777777" w:rsidR="00607C69" w:rsidRDefault="00607C69" w:rsidP="00B3370F">
      <w:pPr>
        <w:pStyle w:val="References"/>
        <w:numPr>
          <w:ilvl w:val="0"/>
          <w:numId w:val="0"/>
        </w:numPr>
        <w:rPr>
          <w:rFonts w:eastAsia="MS Mincho"/>
        </w:rPr>
      </w:pPr>
    </w:p>
    <w:p w14:paraId="7F300D36" w14:textId="5FA374CA" w:rsidR="001F2CE1" w:rsidRDefault="001F2CE1">
      <w:pPr>
        <w:pStyle w:val="FigureCaption"/>
        <w:rPr>
          <w:b/>
          <w:bCs/>
        </w:rPr>
      </w:pPr>
    </w:p>
    <w:p w14:paraId="1CC461B9" w14:textId="74EADF82" w:rsidR="00E70102" w:rsidRDefault="00E70102">
      <w:pPr>
        <w:pStyle w:val="FigureCaption"/>
        <w:rPr>
          <w:b/>
          <w:bCs/>
        </w:rPr>
      </w:pPr>
    </w:p>
    <w:p w14:paraId="718D756F" w14:textId="77777777" w:rsidR="00E70102" w:rsidRDefault="00E70102">
      <w:pPr>
        <w:pStyle w:val="FigureCaption"/>
        <w:rPr>
          <w:b/>
          <w:bCs/>
        </w:rPr>
      </w:pPr>
    </w:p>
    <w:p w14:paraId="193480D6" w14:textId="0E3A42C4" w:rsidR="001F2CE1" w:rsidRDefault="001F2CE1">
      <w:pPr>
        <w:pStyle w:val="FigureCaption"/>
        <w:rPr>
          <w:b/>
          <w:bCs/>
        </w:rPr>
      </w:pPr>
    </w:p>
    <w:p w14:paraId="6C2012AC" w14:textId="5CC53526" w:rsidR="002356B3" w:rsidRDefault="002356B3">
      <w:pPr>
        <w:pStyle w:val="FigureCaption"/>
        <w:rPr>
          <w:b/>
          <w:bCs/>
        </w:rPr>
      </w:pPr>
    </w:p>
    <w:p w14:paraId="1494D2CA" w14:textId="77777777" w:rsidR="003C69D7" w:rsidRDefault="003C69D7">
      <w:pPr>
        <w:pStyle w:val="FigureCaption"/>
        <w:rPr>
          <w:b/>
          <w:bCs/>
        </w:rPr>
      </w:pPr>
    </w:p>
    <w:p w14:paraId="362E0EE5" w14:textId="1FFE3AF7" w:rsidR="002356B3" w:rsidRDefault="002356B3">
      <w:pPr>
        <w:pStyle w:val="FigureCaption"/>
        <w:rPr>
          <w:b/>
          <w:bCs/>
        </w:rPr>
      </w:pPr>
    </w:p>
    <w:p w14:paraId="7728CC0D" w14:textId="73290302" w:rsidR="002356B3" w:rsidRDefault="002356B3">
      <w:pPr>
        <w:pStyle w:val="FigureCaption"/>
        <w:rPr>
          <w:b/>
          <w:bCs/>
        </w:rPr>
      </w:pPr>
    </w:p>
    <w:p w14:paraId="07656056" w14:textId="3B4310CD" w:rsidR="002356B3" w:rsidRDefault="002356B3">
      <w:pPr>
        <w:pStyle w:val="FigureCaption"/>
        <w:rPr>
          <w:b/>
          <w:bCs/>
        </w:rPr>
      </w:pPr>
    </w:p>
    <w:p w14:paraId="16E855BA" w14:textId="2CC259E3" w:rsidR="00B3370F" w:rsidRDefault="00B3370F">
      <w:pPr>
        <w:pStyle w:val="FigureCaption"/>
        <w:rPr>
          <w:b/>
          <w:bCs/>
        </w:rPr>
      </w:pPr>
    </w:p>
    <w:p w14:paraId="36FF34CE" w14:textId="17211682" w:rsidR="00B3370F" w:rsidRDefault="00B3370F">
      <w:pPr>
        <w:pStyle w:val="FigureCaption"/>
        <w:rPr>
          <w:b/>
          <w:bCs/>
        </w:rPr>
      </w:pPr>
    </w:p>
    <w:p w14:paraId="6B693A69" w14:textId="77777777" w:rsidR="00B3370F" w:rsidRDefault="00B3370F">
      <w:pPr>
        <w:pStyle w:val="FigureCaption"/>
        <w:rPr>
          <w:b/>
          <w:bCs/>
        </w:rPr>
      </w:pPr>
    </w:p>
    <w:p w14:paraId="6FFB0650" w14:textId="2ED7F7D2" w:rsidR="001F2CE1" w:rsidRDefault="001F2CE1">
      <w:pPr>
        <w:pStyle w:val="FigureCaption"/>
        <w:rPr>
          <w:b/>
          <w:bCs/>
        </w:rPr>
      </w:pPr>
    </w:p>
    <w:p w14:paraId="34AC5B33" w14:textId="2E4AF946" w:rsidR="00C378A1" w:rsidRPr="00CD684F" w:rsidRDefault="00D7421C" w:rsidP="00C378A1">
      <w:pPr>
        <w:pStyle w:val="FigureCaption"/>
        <w:rPr>
          <w:sz w:val="20"/>
          <w:szCs w:val="20"/>
        </w:rPr>
      </w:pPr>
      <w:r>
        <w:rPr>
          <w:b/>
          <w:bCs/>
          <w:noProof/>
          <w:lang w:val="en-GB" w:eastAsia="en-GB"/>
        </w:rPr>
        <w:drawing>
          <wp:anchor distT="0" distB="0" distL="114300" distR="114300" simplePos="0" relativeHeight="251668495" behindDoc="0" locked="0" layoutInCell="1" allowOverlap="1" wp14:anchorId="4EE5F8C8" wp14:editId="1435108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1079500" cy="1274445"/>
            <wp:effectExtent l="0" t="0" r="6350" b="190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colorTemperature colorTemp="53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46BF">
        <w:rPr>
          <w:b/>
          <w:bCs/>
          <w:sz w:val="20"/>
          <w:szCs w:val="20"/>
        </w:rPr>
        <w:t>Syed M. H. Syed Anera</w:t>
      </w:r>
      <w:r w:rsidR="00E97402" w:rsidRPr="00CD684F">
        <w:rPr>
          <w:sz w:val="20"/>
          <w:szCs w:val="20"/>
        </w:rPr>
        <w:t xml:space="preserve"> </w:t>
      </w:r>
      <w:r w:rsidR="00B746BF">
        <w:rPr>
          <w:sz w:val="20"/>
          <w:szCs w:val="20"/>
        </w:rPr>
        <w:t xml:space="preserve">was born </w:t>
      </w:r>
      <w:r w:rsidR="00B20ACC">
        <w:rPr>
          <w:sz w:val="20"/>
          <w:szCs w:val="20"/>
        </w:rPr>
        <w:t>in George T</w:t>
      </w:r>
      <w:r w:rsidR="00B746BF">
        <w:rPr>
          <w:sz w:val="20"/>
          <w:szCs w:val="20"/>
        </w:rPr>
        <w:t>own, Penang, Malaysia in 1992.</w:t>
      </w:r>
      <w:r w:rsidR="00E97402" w:rsidRPr="00CD684F">
        <w:rPr>
          <w:sz w:val="20"/>
          <w:szCs w:val="20"/>
        </w:rPr>
        <w:t xml:space="preserve"> </w:t>
      </w:r>
      <w:r w:rsidR="00B746BF">
        <w:rPr>
          <w:sz w:val="20"/>
          <w:szCs w:val="20"/>
        </w:rPr>
        <w:t>He received MEng. degree in electrical and electronics engineering from Cardiff University,</w:t>
      </w:r>
      <w:r w:rsidR="00B20ACC">
        <w:rPr>
          <w:sz w:val="20"/>
          <w:szCs w:val="20"/>
        </w:rPr>
        <w:t xml:space="preserve"> Cardiff,</w:t>
      </w:r>
      <w:r w:rsidR="00B746BF">
        <w:rPr>
          <w:sz w:val="20"/>
          <w:szCs w:val="20"/>
        </w:rPr>
        <w:t xml:space="preserve"> UK in 2015. He is currently </w:t>
      </w:r>
      <w:r w:rsidR="00153F11">
        <w:rPr>
          <w:sz w:val="20"/>
          <w:szCs w:val="20"/>
        </w:rPr>
        <w:t xml:space="preserve">working towards </w:t>
      </w:r>
      <w:r w:rsidR="00B746BF">
        <w:rPr>
          <w:sz w:val="20"/>
          <w:szCs w:val="20"/>
        </w:rPr>
        <w:t>the Ph.D</w:t>
      </w:r>
      <w:r w:rsidR="00153F11">
        <w:rPr>
          <w:sz w:val="20"/>
          <w:szCs w:val="20"/>
        </w:rPr>
        <w:t xml:space="preserve">. degree in </w:t>
      </w:r>
      <w:r w:rsidR="00B746BF">
        <w:rPr>
          <w:sz w:val="20"/>
          <w:szCs w:val="20"/>
        </w:rPr>
        <w:t xml:space="preserve">engineering </w:t>
      </w:r>
      <w:r w:rsidR="00F53D38">
        <w:rPr>
          <w:sz w:val="20"/>
          <w:szCs w:val="20"/>
        </w:rPr>
        <w:t xml:space="preserve">with Centre for High Frequency Engineering </w:t>
      </w:r>
      <w:r w:rsidR="00B20ACC">
        <w:rPr>
          <w:sz w:val="20"/>
          <w:szCs w:val="20"/>
        </w:rPr>
        <w:t>at Cardiff University, Cardiff, UK</w:t>
      </w:r>
      <w:r w:rsidR="00B746BF">
        <w:rPr>
          <w:sz w:val="20"/>
          <w:szCs w:val="20"/>
        </w:rPr>
        <w:t>.</w:t>
      </w:r>
      <w:r w:rsidR="00C378A1" w:rsidRPr="00CD684F">
        <w:rPr>
          <w:sz w:val="20"/>
          <w:szCs w:val="20"/>
        </w:rPr>
        <w:t xml:space="preserve"> </w:t>
      </w:r>
    </w:p>
    <w:p w14:paraId="1FFED3CA" w14:textId="1D947F06" w:rsidR="00BE5011" w:rsidRDefault="00F53D38" w:rsidP="00E96A3A">
      <w:pPr>
        <w:pStyle w:val="FigureCaption"/>
        <w:rPr>
          <w:sz w:val="20"/>
          <w:szCs w:val="20"/>
        </w:rPr>
      </w:pPr>
      <w:r>
        <w:rPr>
          <w:sz w:val="20"/>
          <w:szCs w:val="20"/>
        </w:rPr>
        <w:tab/>
        <w:t xml:space="preserve">His research interests include modeling of GaN device through waveform engineering, design of broadband and high-efficiency power amplifier and </w:t>
      </w:r>
      <w:r w:rsidR="000D740A">
        <w:rPr>
          <w:sz w:val="20"/>
          <w:szCs w:val="20"/>
        </w:rPr>
        <w:t>RFPA</w:t>
      </w:r>
      <w:r>
        <w:rPr>
          <w:sz w:val="20"/>
          <w:szCs w:val="20"/>
        </w:rPr>
        <w:t xml:space="preserve"> design using integrated matching networks.</w:t>
      </w:r>
    </w:p>
    <w:p w14:paraId="66D82279" w14:textId="572D796A" w:rsidR="004B3FED" w:rsidRDefault="004B3FED" w:rsidP="00E96A3A">
      <w:pPr>
        <w:pStyle w:val="FigureCaption"/>
        <w:rPr>
          <w:sz w:val="20"/>
          <w:szCs w:val="20"/>
        </w:rPr>
      </w:pPr>
    </w:p>
    <w:p w14:paraId="0697BDDD" w14:textId="065B7F69" w:rsidR="002356B3" w:rsidRDefault="002356B3" w:rsidP="00E96A3A">
      <w:pPr>
        <w:pStyle w:val="FigureCaption"/>
        <w:rPr>
          <w:sz w:val="20"/>
          <w:szCs w:val="20"/>
        </w:rPr>
      </w:pPr>
    </w:p>
    <w:p w14:paraId="7F33947D" w14:textId="78D48C33" w:rsidR="002356B3" w:rsidRDefault="002356B3" w:rsidP="00E96A3A">
      <w:pPr>
        <w:pStyle w:val="FigureCaption"/>
        <w:rPr>
          <w:sz w:val="20"/>
          <w:szCs w:val="20"/>
        </w:rPr>
      </w:pPr>
    </w:p>
    <w:p w14:paraId="0D13660F" w14:textId="3C3F05B9" w:rsidR="002356B3" w:rsidRDefault="002356B3" w:rsidP="00E96A3A">
      <w:pPr>
        <w:pStyle w:val="FigureCaption"/>
        <w:rPr>
          <w:sz w:val="20"/>
          <w:szCs w:val="20"/>
        </w:rPr>
      </w:pPr>
    </w:p>
    <w:p w14:paraId="6E8C7534" w14:textId="1D7942CE" w:rsidR="002356B3" w:rsidRDefault="002356B3" w:rsidP="00E96A3A">
      <w:pPr>
        <w:pStyle w:val="FigureCaption"/>
        <w:rPr>
          <w:sz w:val="20"/>
          <w:szCs w:val="20"/>
        </w:rPr>
      </w:pPr>
    </w:p>
    <w:p w14:paraId="50049680" w14:textId="5B0E9925" w:rsidR="002356B3" w:rsidRDefault="002356B3" w:rsidP="00E96A3A">
      <w:pPr>
        <w:pStyle w:val="FigureCaption"/>
        <w:rPr>
          <w:sz w:val="20"/>
          <w:szCs w:val="20"/>
        </w:rPr>
      </w:pPr>
    </w:p>
    <w:p w14:paraId="4C73F4A6" w14:textId="0E1E7FE3" w:rsidR="004B3FED" w:rsidRDefault="004B3FED" w:rsidP="00E96A3A">
      <w:pPr>
        <w:pStyle w:val="FigureCaption"/>
        <w:rPr>
          <w:sz w:val="20"/>
          <w:szCs w:val="20"/>
        </w:rPr>
      </w:pPr>
    </w:p>
    <w:p w14:paraId="431CE4C2" w14:textId="77777777" w:rsidR="00655437" w:rsidRDefault="00655437" w:rsidP="00E96A3A">
      <w:pPr>
        <w:pStyle w:val="FigureCaption"/>
        <w:rPr>
          <w:sz w:val="20"/>
          <w:szCs w:val="20"/>
        </w:rPr>
      </w:pPr>
    </w:p>
    <w:p w14:paraId="4960239A" w14:textId="66D48702" w:rsidR="00FA2B32" w:rsidRPr="00FA2B32" w:rsidRDefault="00FA2B32" w:rsidP="00FA2B32">
      <w:pPr>
        <w:jc w:val="both"/>
        <w:rPr>
          <w:b/>
        </w:rPr>
      </w:pPr>
      <w:r w:rsidRPr="00FA2B32">
        <w:rPr>
          <w:b/>
        </w:rPr>
        <w:t>Munawar Kermalli</w:t>
      </w:r>
    </w:p>
    <w:p w14:paraId="31C20D42" w14:textId="076B86EB" w:rsidR="00FA2B32" w:rsidRDefault="00FA2B32" w:rsidP="00E96A3A">
      <w:pPr>
        <w:pStyle w:val="FigureCaption"/>
        <w:rPr>
          <w:sz w:val="20"/>
          <w:szCs w:val="20"/>
        </w:rPr>
      </w:pPr>
    </w:p>
    <w:p w14:paraId="43239EC4" w14:textId="744E0F48" w:rsidR="00FA2B32" w:rsidRDefault="00FA2B32" w:rsidP="00E96A3A">
      <w:pPr>
        <w:pStyle w:val="FigureCaption"/>
        <w:rPr>
          <w:sz w:val="20"/>
          <w:szCs w:val="20"/>
        </w:rPr>
      </w:pPr>
    </w:p>
    <w:p w14:paraId="71AD3411" w14:textId="33BAB64C" w:rsidR="00FA2B32" w:rsidRDefault="00FA2B32" w:rsidP="00E96A3A">
      <w:pPr>
        <w:pStyle w:val="FigureCaption"/>
        <w:rPr>
          <w:sz w:val="20"/>
          <w:szCs w:val="20"/>
        </w:rPr>
      </w:pPr>
    </w:p>
    <w:p w14:paraId="31C3FA3C" w14:textId="71D57D02" w:rsidR="00FA2B32" w:rsidRDefault="00FA2B32" w:rsidP="00E96A3A">
      <w:pPr>
        <w:pStyle w:val="FigureCaption"/>
        <w:rPr>
          <w:sz w:val="20"/>
          <w:szCs w:val="20"/>
        </w:rPr>
      </w:pPr>
    </w:p>
    <w:p w14:paraId="2629A9A4" w14:textId="4E48DDF7" w:rsidR="00FA2B32" w:rsidRDefault="00FA2B32" w:rsidP="00E96A3A">
      <w:pPr>
        <w:pStyle w:val="FigureCaption"/>
        <w:rPr>
          <w:sz w:val="20"/>
          <w:szCs w:val="20"/>
        </w:rPr>
      </w:pPr>
    </w:p>
    <w:p w14:paraId="107C47D3" w14:textId="3133CA46" w:rsidR="00FA2B32" w:rsidRDefault="00FA2B32" w:rsidP="00E96A3A">
      <w:pPr>
        <w:pStyle w:val="FigureCaption"/>
        <w:rPr>
          <w:sz w:val="20"/>
          <w:szCs w:val="20"/>
        </w:rPr>
      </w:pPr>
    </w:p>
    <w:p w14:paraId="2AE3B97F" w14:textId="7146FA86" w:rsidR="00FA2B32" w:rsidRDefault="00FA2B32" w:rsidP="00E96A3A">
      <w:pPr>
        <w:pStyle w:val="FigureCaption"/>
        <w:rPr>
          <w:sz w:val="20"/>
          <w:szCs w:val="20"/>
        </w:rPr>
      </w:pPr>
    </w:p>
    <w:p w14:paraId="4B05DBDE" w14:textId="4BF504C0" w:rsidR="00FA2B32" w:rsidRDefault="00FA2B32" w:rsidP="00E96A3A">
      <w:pPr>
        <w:pStyle w:val="FigureCaption"/>
        <w:rPr>
          <w:sz w:val="20"/>
          <w:szCs w:val="20"/>
        </w:rPr>
      </w:pPr>
    </w:p>
    <w:p w14:paraId="26D45270" w14:textId="0A5D590A" w:rsidR="00FA2B32" w:rsidRDefault="00FA2B32" w:rsidP="00E96A3A">
      <w:pPr>
        <w:pStyle w:val="FigureCaption"/>
        <w:rPr>
          <w:sz w:val="20"/>
          <w:szCs w:val="20"/>
        </w:rPr>
      </w:pPr>
    </w:p>
    <w:p w14:paraId="714D0BBC" w14:textId="3DB172B8" w:rsidR="00FA2B32" w:rsidRDefault="00FA2B32" w:rsidP="00E96A3A">
      <w:pPr>
        <w:pStyle w:val="FigureCaption"/>
        <w:rPr>
          <w:sz w:val="20"/>
          <w:szCs w:val="20"/>
        </w:rPr>
      </w:pPr>
    </w:p>
    <w:p w14:paraId="5B8ACCF1" w14:textId="5D1BEE41" w:rsidR="00E70102" w:rsidRDefault="00E70102" w:rsidP="00E96A3A">
      <w:pPr>
        <w:pStyle w:val="FigureCaption"/>
        <w:rPr>
          <w:sz w:val="20"/>
          <w:szCs w:val="20"/>
        </w:rPr>
      </w:pPr>
    </w:p>
    <w:p w14:paraId="2C931ADF" w14:textId="227AB67A" w:rsidR="002356B3" w:rsidRDefault="002356B3" w:rsidP="00E96A3A">
      <w:pPr>
        <w:pStyle w:val="FigureCaption"/>
        <w:rPr>
          <w:sz w:val="20"/>
          <w:szCs w:val="20"/>
        </w:rPr>
      </w:pPr>
    </w:p>
    <w:p w14:paraId="58B73B83" w14:textId="0872FE97" w:rsidR="002356B3" w:rsidRDefault="002356B3" w:rsidP="00E96A3A">
      <w:pPr>
        <w:pStyle w:val="FigureCaption"/>
        <w:rPr>
          <w:sz w:val="20"/>
          <w:szCs w:val="20"/>
        </w:rPr>
      </w:pPr>
    </w:p>
    <w:p w14:paraId="3E9D8CD8" w14:textId="3D3117D4" w:rsidR="002356B3" w:rsidRDefault="002356B3" w:rsidP="00E96A3A">
      <w:pPr>
        <w:pStyle w:val="FigureCaption"/>
        <w:rPr>
          <w:sz w:val="20"/>
          <w:szCs w:val="20"/>
        </w:rPr>
      </w:pPr>
    </w:p>
    <w:p w14:paraId="3434EEF4" w14:textId="19B2911B" w:rsidR="00FA2B32" w:rsidRDefault="00BB1B48" w:rsidP="00FA2B32">
      <w:pPr>
        <w:adjustRightInd w:val="0"/>
        <w:jc w:val="both"/>
        <w:rPr>
          <w:rFonts w:ascii="Times-Roman" w:hAnsi="Times-Roman" w:cs="Times-Roman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19" behindDoc="0" locked="0" layoutInCell="1" allowOverlap="1" wp14:anchorId="133E089B" wp14:editId="52C6DDF5">
            <wp:simplePos x="0" y="0"/>
            <wp:positionH relativeFrom="column">
              <wp:posOffset>635</wp:posOffset>
            </wp:positionH>
            <wp:positionV relativeFrom="paragraph">
              <wp:posOffset>3810</wp:posOffset>
            </wp:positionV>
            <wp:extent cx="1159510" cy="1445895"/>
            <wp:effectExtent l="0" t="0" r="2540" b="190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51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2B32">
        <w:rPr>
          <w:b/>
          <w:bCs/>
        </w:rPr>
        <w:t>Fei You</w:t>
      </w:r>
      <w:r w:rsidR="00FA2B32">
        <w:t xml:space="preserve"> </w:t>
      </w:r>
      <w:r w:rsidR="00FA2B32">
        <w:rPr>
          <w:rFonts w:ascii="Times-Roman" w:hAnsi="Times-Roman" w:cs="Times-Roman"/>
        </w:rPr>
        <w:t>received bachelor’s degree in electronics engineering and the Ph.D</w:t>
      </w:r>
      <w:r w:rsidR="000E2D7D">
        <w:rPr>
          <w:rFonts w:ascii="Times-Roman" w:hAnsi="Times-Roman" w:cs="Times-Roman"/>
        </w:rPr>
        <w:t>.</w:t>
      </w:r>
      <w:r w:rsidR="00FA2B32">
        <w:rPr>
          <w:rFonts w:ascii="Times-Roman" w:hAnsi="Times-Roman" w:cs="Times-Roman"/>
        </w:rPr>
        <w:t xml:space="preserve"> degree in circuits and systems from the University of Electronic Science and Technology of China (UESTC), Chengdu, China, in 2004 and 2009, respectively. </w:t>
      </w:r>
    </w:p>
    <w:p w14:paraId="6DBFE92B" w14:textId="54A4D286" w:rsidR="00FA2B32" w:rsidRDefault="00FA2B32" w:rsidP="00FA2B32">
      <w:pPr>
        <w:adjustRightInd w:val="0"/>
        <w:jc w:val="both"/>
        <w:rPr>
          <w:rFonts w:ascii="Times-Roman" w:hAnsi="Times-Roman" w:cs="Times-Roman"/>
        </w:rPr>
      </w:pPr>
      <w:r>
        <w:rPr>
          <w:rFonts w:ascii="Times-Roman" w:hAnsi="Times-Roman" w:cs="Times-Roman"/>
        </w:rPr>
        <w:tab/>
        <w:t>He is currently an Associate Professor with the School of Electronic Science and Engineering, UESTC. From August 2015 to July 2016, he visited Centre for High Frequency Engineerin</w:t>
      </w:r>
      <w:r w:rsidR="000E2D7D">
        <w:rPr>
          <w:rFonts w:ascii="Times-Roman" w:hAnsi="Times-Roman" w:cs="Times-Roman"/>
        </w:rPr>
        <w:t>g</w:t>
      </w:r>
      <w:r>
        <w:rPr>
          <w:rFonts w:ascii="Times-Roman" w:hAnsi="Times-Roman" w:cs="Times-Roman"/>
        </w:rPr>
        <w:t xml:space="preserve">, Cardiff University as an Academic Visitor. His research interests include high-efficiency power amplifier design and its application in advance transmitter. </w:t>
      </w:r>
    </w:p>
    <w:p w14:paraId="522D51D8" w14:textId="77777777" w:rsidR="0039052A" w:rsidRDefault="0039052A" w:rsidP="00FA2B32">
      <w:pPr>
        <w:adjustRightInd w:val="0"/>
        <w:jc w:val="both"/>
        <w:rPr>
          <w:rFonts w:ascii="Times-Roman" w:hAnsi="Times-Roman" w:cs="Times-Roman"/>
        </w:rPr>
      </w:pPr>
    </w:p>
    <w:p w14:paraId="0441E95F" w14:textId="1A208BEA" w:rsidR="00FA2B32" w:rsidRDefault="00FA2B32" w:rsidP="00E96A3A">
      <w:pPr>
        <w:pStyle w:val="FigureCaption"/>
        <w:rPr>
          <w:sz w:val="20"/>
          <w:szCs w:val="20"/>
        </w:rPr>
      </w:pPr>
    </w:p>
    <w:p w14:paraId="6DA4505E" w14:textId="3014C471" w:rsidR="004C1240" w:rsidRDefault="004C1240" w:rsidP="00E96A3A">
      <w:pPr>
        <w:pStyle w:val="FigureCaption"/>
        <w:rPr>
          <w:sz w:val="20"/>
          <w:szCs w:val="20"/>
        </w:rPr>
      </w:pPr>
    </w:p>
    <w:p w14:paraId="27C0FD6B" w14:textId="31C6A799" w:rsidR="004C1240" w:rsidRDefault="004C1240" w:rsidP="00E96A3A">
      <w:pPr>
        <w:pStyle w:val="FigureCaption"/>
        <w:rPr>
          <w:sz w:val="20"/>
          <w:szCs w:val="20"/>
        </w:rPr>
      </w:pPr>
    </w:p>
    <w:p w14:paraId="2D185520" w14:textId="77777777" w:rsidR="004C1240" w:rsidRDefault="004C1240" w:rsidP="00E96A3A">
      <w:pPr>
        <w:pStyle w:val="FigureCaption"/>
        <w:rPr>
          <w:sz w:val="20"/>
          <w:szCs w:val="20"/>
        </w:rPr>
      </w:pPr>
    </w:p>
    <w:p w14:paraId="0E733A95" w14:textId="77777777" w:rsidR="004C1240" w:rsidRDefault="004C1240" w:rsidP="00E96A3A">
      <w:pPr>
        <w:pStyle w:val="FigureCaption"/>
        <w:rPr>
          <w:sz w:val="20"/>
          <w:szCs w:val="20"/>
        </w:rPr>
      </w:pPr>
    </w:p>
    <w:p w14:paraId="4C3F6BCD" w14:textId="77777777" w:rsidR="004B3FED" w:rsidRDefault="004B3FED" w:rsidP="00E96A3A">
      <w:pPr>
        <w:pStyle w:val="FigureCaption"/>
        <w:rPr>
          <w:sz w:val="20"/>
          <w:szCs w:val="20"/>
        </w:rPr>
      </w:pPr>
    </w:p>
    <w:p w14:paraId="1A639EF0" w14:textId="70384472" w:rsidR="00FA2B32" w:rsidRDefault="001645AA" w:rsidP="00E96A3A">
      <w:pPr>
        <w:pStyle w:val="FigureCaption"/>
        <w:rPr>
          <w:sz w:val="20"/>
          <w:szCs w:val="20"/>
        </w:rPr>
      </w:pPr>
      <w:r>
        <w:rPr>
          <w:noProof/>
          <w:sz w:val="20"/>
          <w:szCs w:val="20"/>
          <w:lang w:val="en-GB" w:eastAsia="en-GB"/>
        </w:rPr>
        <w:drawing>
          <wp:anchor distT="0" distB="0" distL="114300" distR="114300" simplePos="0" relativeHeight="251671567" behindDoc="0" locked="0" layoutInCell="1" allowOverlap="1" wp14:anchorId="4C9C9050" wp14:editId="323DE994">
            <wp:simplePos x="0" y="0"/>
            <wp:positionH relativeFrom="column">
              <wp:posOffset>1029</wp:posOffset>
            </wp:positionH>
            <wp:positionV relativeFrom="paragraph">
              <wp:posOffset>35655</wp:posOffset>
            </wp:positionV>
            <wp:extent cx="1159510" cy="1440669"/>
            <wp:effectExtent l="0" t="0" r="2540" b="762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510" cy="144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C14" w:rsidRPr="00127C14">
        <w:rPr>
          <w:b/>
          <w:sz w:val="20"/>
          <w:szCs w:val="20"/>
        </w:rPr>
        <w:t>James J. Bell</w:t>
      </w:r>
      <w:r w:rsidR="00830DFC">
        <w:rPr>
          <w:b/>
          <w:sz w:val="20"/>
          <w:szCs w:val="20"/>
        </w:rPr>
        <w:t xml:space="preserve"> </w:t>
      </w:r>
      <w:r w:rsidR="000E2D7D">
        <w:rPr>
          <w:sz w:val="20"/>
          <w:szCs w:val="20"/>
        </w:rPr>
        <w:t xml:space="preserve">received the bachelor’s and Ph.D. </w:t>
      </w:r>
      <w:r w:rsidR="00EA59ED">
        <w:rPr>
          <w:sz w:val="20"/>
          <w:szCs w:val="20"/>
        </w:rPr>
        <w:t xml:space="preserve">degrees from Cardiff University, </w:t>
      </w:r>
      <w:r w:rsidR="004C459F">
        <w:rPr>
          <w:sz w:val="20"/>
          <w:szCs w:val="20"/>
        </w:rPr>
        <w:t>Cardiff</w:t>
      </w:r>
      <w:r w:rsidR="00EA59ED">
        <w:rPr>
          <w:sz w:val="20"/>
          <w:szCs w:val="20"/>
        </w:rPr>
        <w:t>, U.K., in 2009 and 2013, respectively.</w:t>
      </w:r>
    </w:p>
    <w:p w14:paraId="7DB3901D" w14:textId="2C464DAF" w:rsidR="00127C14" w:rsidRDefault="00441855" w:rsidP="00004CCC">
      <w:pPr>
        <w:pStyle w:val="FigureCaption"/>
        <w:ind w:firstLine="202"/>
        <w:rPr>
          <w:sz w:val="20"/>
          <w:szCs w:val="20"/>
        </w:rPr>
      </w:pPr>
      <w:r>
        <w:rPr>
          <w:sz w:val="20"/>
          <w:szCs w:val="20"/>
        </w:rPr>
        <w:t xml:space="preserve">He was with the Centre for High Frequency Engineering, Cardiff University, where he was involved in the development of nonlinear measurement systems, the Cardiff model, and high-efficiency power amplifier design. </w:t>
      </w:r>
      <w:r w:rsidR="00004CCC">
        <w:rPr>
          <w:sz w:val="20"/>
          <w:szCs w:val="20"/>
        </w:rPr>
        <w:t>He is currently a Lecturer with Cardiff University, where he is involved in behavioral modeling concepts, intelligent measurement systems, and broadband power amplifier design</w:t>
      </w:r>
    </w:p>
    <w:p w14:paraId="36E92B60" w14:textId="2A31C157" w:rsidR="00127C14" w:rsidRDefault="00127C14" w:rsidP="00E96A3A">
      <w:pPr>
        <w:pStyle w:val="FigureCaption"/>
        <w:rPr>
          <w:sz w:val="20"/>
          <w:szCs w:val="20"/>
        </w:rPr>
      </w:pPr>
    </w:p>
    <w:p w14:paraId="51D2FAAD" w14:textId="759B0FA3" w:rsidR="00127C14" w:rsidRDefault="00127C14" w:rsidP="00E96A3A">
      <w:pPr>
        <w:pStyle w:val="FigureCaption"/>
        <w:rPr>
          <w:sz w:val="20"/>
          <w:szCs w:val="20"/>
        </w:rPr>
      </w:pPr>
    </w:p>
    <w:p w14:paraId="3497F225" w14:textId="44315427" w:rsidR="004C1240" w:rsidRDefault="004C1240" w:rsidP="00E96A3A">
      <w:pPr>
        <w:pStyle w:val="FigureCaption"/>
        <w:rPr>
          <w:sz w:val="20"/>
          <w:szCs w:val="20"/>
        </w:rPr>
      </w:pPr>
    </w:p>
    <w:p w14:paraId="70C37E78" w14:textId="16D7A913" w:rsidR="00E70102" w:rsidRDefault="00E70102" w:rsidP="00E96A3A">
      <w:pPr>
        <w:pStyle w:val="FigureCaption"/>
        <w:rPr>
          <w:sz w:val="20"/>
          <w:szCs w:val="20"/>
        </w:rPr>
      </w:pPr>
    </w:p>
    <w:p w14:paraId="6A7DEB88" w14:textId="6BAF11CD" w:rsidR="00E70102" w:rsidRDefault="00E70102" w:rsidP="00E96A3A">
      <w:pPr>
        <w:pStyle w:val="FigureCaption"/>
        <w:rPr>
          <w:sz w:val="20"/>
          <w:szCs w:val="20"/>
        </w:rPr>
      </w:pPr>
    </w:p>
    <w:p w14:paraId="364ACA2D" w14:textId="77777777" w:rsidR="0022492C" w:rsidRDefault="0022492C" w:rsidP="00E96A3A">
      <w:pPr>
        <w:pStyle w:val="FigureCaption"/>
        <w:rPr>
          <w:sz w:val="20"/>
          <w:szCs w:val="20"/>
        </w:rPr>
      </w:pPr>
    </w:p>
    <w:p w14:paraId="3FCC6530" w14:textId="1F52AF77" w:rsidR="004C1240" w:rsidRDefault="004C1240" w:rsidP="00E96A3A">
      <w:pPr>
        <w:pStyle w:val="FigureCaption"/>
        <w:rPr>
          <w:sz w:val="20"/>
          <w:szCs w:val="20"/>
        </w:rPr>
      </w:pPr>
    </w:p>
    <w:p w14:paraId="760C6DAB" w14:textId="0C1D30A5" w:rsidR="00D716BA" w:rsidRDefault="006E0EFE" w:rsidP="000046A5">
      <w:pPr>
        <w:adjustRightInd w:val="0"/>
        <w:jc w:val="both"/>
        <w:rPr>
          <w:rFonts w:ascii="Times-Roman" w:hAnsi="Times-Roman" w:cs="Times-Roman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43" behindDoc="0" locked="0" layoutInCell="1" allowOverlap="1" wp14:anchorId="7F9D1267" wp14:editId="0C36A9FC">
            <wp:simplePos x="0" y="0"/>
            <wp:positionH relativeFrom="column">
              <wp:posOffset>635</wp:posOffset>
            </wp:positionH>
            <wp:positionV relativeFrom="paragraph">
              <wp:posOffset>6227</wp:posOffset>
            </wp:positionV>
            <wp:extent cx="1105535" cy="139192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53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6640">
        <w:rPr>
          <w:b/>
          <w:bCs/>
        </w:rPr>
        <w:t>Johannes Benedikt</w:t>
      </w:r>
      <w:r w:rsidR="00A25B3B">
        <w:t xml:space="preserve"> </w:t>
      </w:r>
      <w:r w:rsidR="000046A5">
        <w:rPr>
          <w:rFonts w:ascii="Times-Roman" w:hAnsi="Times-Roman" w:cs="Times-Roman"/>
        </w:rPr>
        <w:t>received the Dip. -</w:t>
      </w:r>
      <w:proofErr w:type="spellStart"/>
      <w:r w:rsidR="000046A5">
        <w:rPr>
          <w:rFonts w:ascii="Times-Roman" w:hAnsi="Times-Roman" w:cs="Times-Roman"/>
        </w:rPr>
        <w:t>Inl</w:t>
      </w:r>
      <w:proofErr w:type="spellEnd"/>
      <w:r w:rsidR="000046A5">
        <w:rPr>
          <w:rFonts w:ascii="Times-Roman" w:hAnsi="Times-Roman" w:cs="Times-Roman"/>
        </w:rPr>
        <w:t>. degree in electrical engineering from the University of Ulm, Ulm, Germany in 1997, and the Ph.D</w:t>
      </w:r>
      <w:r w:rsidR="000E2D7D">
        <w:rPr>
          <w:rFonts w:ascii="Times-Roman" w:hAnsi="Times-Roman" w:cs="Times-Roman"/>
        </w:rPr>
        <w:t>.</w:t>
      </w:r>
      <w:r w:rsidR="000046A5">
        <w:rPr>
          <w:rFonts w:ascii="Times-Roman" w:hAnsi="Times-Roman" w:cs="Times-Roman"/>
        </w:rPr>
        <w:t xml:space="preserve"> degree in engineering from Cardiff University, Cardiff, U.K. in 2002.</w:t>
      </w:r>
    </w:p>
    <w:p w14:paraId="2F21CAB1" w14:textId="0475A3AD" w:rsidR="004B3FED" w:rsidRPr="0036460E" w:rsidRDefault="000046A5" w:rsidP="0036460E">
      <w:pPr>
        <w:adjustRightInd w:val="0"/>
        <w:jc w:val="both"/>
        <w:rPr>
          <w:rFonts w:ascii="Times-Roman" w:hAnsi="Times-Roman" w:cs="Times-Roman"/>
        </w:rPr>
      </w:pPr>
      <w:r>
        <w:rPr>
          <w:rFonts w:ascii="Times-Roman" w:hAnsi="Times-Roman" w:cs="Times-Roman"/>
        </w:rPr>
        <w:tab/>
        <w:t xml:space="preserve">He was a Senior Research Associate with Cardiff University beginning in October 2000. In December 2003, he became a Lecturer with Cardiff University, where he was responsible for further research in the high frequency area. In April 2010, he became a Professor with Cardiff University. In 2008, he cofounded the successful university spin-off company, </w:t>
      </w:r>
      <w:proofErr w:type="spellStart"/>
      <w:r>
        <w:rPr>
          <w:rFonts w:ascii="Times-Roman" w:hAnsi="Times-Roman" w:cs="Times-Roman"/>
        </w:rPr>
        <w:t>Mesuro</w:t>
      </w:r>
      <w:proofErr w:type="spellEnd"/>
      <w:r>
        <w:rPr>
          <w:rFonts w:ascii="Times-Roman" w:hAnsi="Times-Roman" w:cs="Times-Roman"/>
        </w:rPr>
        <w:t xml:space="preserve">. His main research focus is on the development of systems for the measurement and engineering of RF current and voltage waveforms and their application in complex PA design </w:t>
      </w:r>
    </w:p>
    <w:sectPr w:rsidR="004B3FED" w:rsidRPr="0036460E" w:rsidSect="00143F2E">
      <w:headerReference w:type="default" r:id="rId43"/>
      <w:type w:val="continuous"/>
      <w:pgSz w:w="12240" w:h="15840" w:code="1"/>
      <w:pgMar w:top="1008" w:right="936" w:bottom="1008" w:left="936" w:header="432" w:footer="432" w:gutter="0"/>
      <w:cols w:num="2" w:space="28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50CE2E" w14:textId="77777777" w:rsidR="008E3872" w:rsidRDefault="008E3872">
      <w:r>
        <w:separator/>
      </w:r>
    </w:p>
  </w:endnote>
  <w:endnote w:type="continuationSeparator" w:id="0">
    <w:p w14:paraId="5EAEEB9A" w14:textId="77777777" w:rsidR="008E3872" w:rsidRDefault="008E3872">
      <w:r>
        <w:continuationSeparator/>
      </w:r>
    </w:p>
  </w:endnote>
  <w:endnote w:type="continuationNotice" w:id="1">
    <w:p w14:paraId="1E3E158B" w14:textId="77777777" w:rsidR="008E3872" w:rsidRDefault="008E387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7" w:usb1="00000000" w:usb2="00000000" w:usb3="00000000" w:csb0="0000019F" w:csb1="00000000"/>
  </w:font>
  <w:font w:name="Formata-Regular">
    <w:altName w:val="Times New Rom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F0B768" w14:textId="77777777" w:rsidR="008E3872" w:rsidRDefault="008E3872"/>
  </w:footnote>
  <w:footnote w:type="continuationSeparator" w:id="0">
    <w:p w14:paraId="7E2D4602" w14:textId="77777777" w:rsidR="008E3872" w:rsidRDefault="008E3872">
      <w:r>
        <w:continuationSeparator/>
      </w:r>
    </w:p>
  </w:footnote>
  <w:footnote w:type="continuationNotice" w:id="1">
    <w:p w14:paraId="1F6A7AF0" w14:textId="77777777" w:rsidR="008E3872" w:rsidRDefault="008E387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0AD206" w14:textId="40E6FC77" w:rsidR="000046A5" w:rsidRDefault="000046A5">
    <w:pPr>
      <w:framePr w:wrap="auto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 w:rsidR="00482D64">
      <w:rPr>
        <w:noProof/>
      </w:rPr>
      <w:t>6</w:t>
    </w:r>
    <w:r>
      <w:fldChar w:fldCharType="end"/>
    </w:r>
  </w:p>
  <w:p w14:paraId="2C27E814" w14:textId="77777777" w:rsidR="000046A5" w:rsidRDefault="000046A5">
    <w:pPr>
      <w:ind w:right="360"/>
    </w:pPr>
    <w:r>
      <w:t>&gt; REPLACE THIS LINE WITH YOUR PAPER IDENTIFICATION NUMBER (DOUBLE-CLICK HERE TO EDIT) &lt;</w:t>
    </w:r>
  </w:p>
  <w:p w14:paraId="11FF0E13" w14:textId="77777777" w:rsidR="000046A5" w:rsidRDefault="000046A5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EBB2C5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FE04BD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1E8E81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DB60780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63F4F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2CBA660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66FEB2A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36886A3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0FDCE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BCAA61E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69F8DF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FFFFFFFB"/>
    <w:multiLevelType w:val="multilevel"/>
    <w:tmpl w:val="62F820A2"/>
    <w:lvl w:ilvl="0">
      <w:start w:val="1"/>
      <w:numFmt w:val="upperRoman"/>
      <w:pStyle w:val="Heading1"/>
      <w:lvlText w:val="%1."/>
      <w:legacy w:legacy="1" w:legacySpace="144" w:legacyIndent="144"/>
      <w:lvlJc w:val="left"/>
    </w:lvl>
    <w:lvl w:ilvl="1">
      <w:start w:val="1"/>
      <w:numFmt w:val="upperLetter"/>
      <w:pStyle w:val="Heading2"/>
      <w:lvlText w:val="%2."/>
      <w:legacy w:legacy="1" w:legacySpace="144" w:legacyIndent="144"/>
      <w:lvlJc w:val="left"/>
      <w:rPr>
        <w:b w:val="0"/>
      </w:rPr>
    </w:lvl>
    <w:lvl w:ilvl="2">
      <w:start w:val="1"/>
      <w:numFmt w:val="decimal"/>
      <w:pStyle w:val="Heading3"/>
      <w:lvlText w:val="%3)"/>
      <w:legacy w:legacy="1" w:legacySpace="144" w:legacyIndent="144"/>
      <w:lvlJc w:val="left"/>
      <w:rPr>
        <w:i/>
      </w:rPr>
    </w:lvl>
    <w:lvl w:ilvl="3">
      <w:start w:val="1"/>
      <w:numFmt w:val="lowerLetter"/>
      <w:pStyle w:val="Heading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Heading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Heading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2" w15:restartNumberingAfterBreak="0">
    <w:nsid w:val="0AD53BAD"/>
    <w:multiLevelType w:val="hybridMultilevel"/>
    <w:tmpl w:val="3A40257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4" w15:restartNumberingAfterBreak="0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7" w15:restartNumberingAfterBreak="0">
    <w:nsid w:val="37347E93"/>
    <w:multiLevelType w:val="hybridMultilevel"/>
    <w:tmpl w:val="35CADE76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877D64"/>
    <w:multiLevelType w:val="singleLevel"/>
    <w:tmpl w:val="37E4B88C"/>
    <w:lvl w:ilvl="0">
      <w:start w:val="1"/>
      <w:numFmt w:val="decimal"/>
      <w:pStyle w:val="References"/>
      <w:lvlText w:val="[%1]"/>
      <w:lvlJc w:val="left"/>
      <w:pPr>
        <w:tabs>
          <w:tab w:val="num" w:pos="1170"/>
        </w:tabs>
        <w:ind w:left="1170" w:hanging="360"/>
      </w:pPr>
      <w:rPr>
        <w:i w:val="0"/>
      </w:rPr>
    </w:lvl>
  </w:abstractNum>
  <w:abstractNum w:abstractNumId="19" w15:restartNumberingAfterBreak="0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0" w15:restartNumberingAfterBreak="0">
    <w:nsid w:val="44775830"/>
    <w:multiLevelType w:val="hybridMultilevel"/>
    <w:tmpl w:val="3E4A0EB2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2" w15:restartNumberingAfterBreak="0">
    <w:nsid w:val="48301EFA"/>
    <w:multiLevelType w:val="hybridMultilevel"/>
    <w:tmpl w:val="39DC1FF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24" w15:restartNumberingAfterBreak="0">
    <w:nsid w:val="52CA544A"/>
    <w:multiLevelType w:val="singleLevel"/>
    <w:tmpl w:val="987C499A"/>
    <w:lvl w:ilvl="0">
      <w:start w:val="1"/>
      <w:numFmt w:val="decimal"/>
      <w:pStyle w:val="references0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5" w15:restartNumberingAfterBreak="0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26" w15:restartNumberingAfterBreak="0">
    <w:nsid w:val="6DC3293B"/>
    <w:multiLevelType w:val="singleLevel"/>
    <w:tmpl w:val="A28C3CCC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b w:val="0"/>
      </w:rPr>
    </w:lvl>
  </w:abstractNum>
  <w:abstractNum w:abstractNumId="27" w15:restartNumberingAfterBreak="0">
    <w:nsid w:val="70C21745"/>
    <w:multiLevelType w:val="hybridMultilevel"/>
    <w:tmpl w:val="C5AA9E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2C3FDB"/>
    <w:multiLevelType w:val="hybridMultilevel"/>
    <w:tmpl w:val="E0222B8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0A417B"/>
    <w:multiLevelType w:val="hybridMultilevel"/>
    <w:tmpl w:val="78D282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CE3AEE"/>
    <w:multiLevelType w:val="hybridMultilevel"/>
    <w:tmpl w:val="A03C883C"/>
    <w:lvl w:ilvl="0" w:tplc="DC96F9CC">
      <w:start w:val="1"/>
      <w:numFmt w:val="upperLetter"/>
      <w:lvlText w:val="%1."/>
      <w:lvlJc w:val="left"/>
      <w:pPr>
        <w:ind w:left="720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num w:numId="1">
    <w:abstractNumId w:val="11"/>
  </w:num>
  <w:num w:numId="2">
    <w:abstractNumId w:val="16"/>
  </w:num>
  <w:num w:numId="3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>
    <w:abstractNumId w:val="21"/>
  </w:num>
  <w:num w:numId="7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>
    <w:abstractNumId w:val="21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>
    <w:abstractNumId w:val="18"/>
  </w:num>
  <w:num w:numId="13">
    <w:abstractNumId w:val="13"/>
  </w:num>
  <w:num w:numId="14">
    <w:abstractNumId w:val="25"/>
  </w:num>
  <w:num w:numId="15">
    <w:abstractNumId w:val="23"/>
  </w:num>
  <w:num w:numId="16">
    <w:abstractNumId w:val="31"/>
  </w:num>
  <w:num w:numId="17">
    <w:abstractNumId w:val="15"/>
  </w:num>
  <w:num w:numId="18">
    <w:abstractNumId w:val="14"/>
  </w:num>
  <w:num w:numId="19">
    <w:abstractNumId w:val="26"/>
  </w:num>
  <w:num w:numId="20">
    <w:abstractNumId w:val="19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0"/>
  </w:num>
  <w:num w:numId="23">
    <w:abstractNumId w:val="29"/>
  </w:num>
  <w:num w:numId="24">
    <w:abstractNumId w:val="22"/>
  </w:num>
  <w:num w:numId="25">
    <w:abstractNumId w:val="28"/>
  </w:num>
  <w:num w:numId="26">
    <w:abstractNumId w:val="12"/>
  </w:num>
  <w:num w:numId="27">
    <w:abstractNumId w:val="27"/>
  </w:num>
  <w:num w:numId="28">
    <w:abstractNumId w:val="17"/>
  </w:num>
  <w:num w:numId="29">
    <w:abstractNumId w:val="20"/>
  </w:num>
  <w:num w:numId="30">
    <w:abstractNumId w:val="10"/>
  </w:num>
  <w:num w:numId="31">
    <w:abstractNumId w:val="8"/>
  </w:num>
  <w:num w:numId="32">
    <w:abstractNumId w:val="7"/>
  </w:num>
  <w:num w:numId="33">
    <w:abstractNumId w:val="6"/>
  </w:num>
  <w:num w:numId="34">
    <w:abstractNumId w:val="5"/>
  </w:num>
  <w:num w:numId="35">
    <w:abstractNumId w:val="9"/>
  </w:num>
  <w:num w:numId="36">
    <w:abstractNumId w:val="4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attachedTemplate r:id="rId1"/>
  <w:defaultTabStop w:val="202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4B45"/>
    <w:rsid w:val="000046A5"/>
    <w:rsid w:val="00004CCC"/>
    <w:rsid w:val="00005DD9"/>
    <w:rsid w:val="00012984"/>
    <w:rsid w:val="000132B3"/>
    <w:rsid w:val="000201C5"/>
    <w:rsid w:val="000201E6"/>
    <w:rsid w:val="00020BA1"/>
    <w:rsid w:val="0002232F"/>
    <w:rsid w:val="000271FC"/>
    <w:rsid w:val="00027E69"/>
    <w:rsid w:val="000331B8"/>
    <w:rsid w:val="00033D4A"/>
    <w:rsid w:val="0003450A"/>
    <w:rsid w:val="00042E13"/>
    <w:rsid w:val="00043F8E"/>
    <w:rsid w:val="00045229"/>
    <w:rsid w:val="00051820"/>
    <w:rsid w:val="00052FF2"/>
    <w:rsid w:val="00053880"/>
    <w:rsid w:val="00054F9D"/>
    <w:rsid w:val="000561F0"/>
    <w:rsid w:val="000565AD"/>
    <w:rsid w:val="00057111"/>
    <w:rsid w:val="0005749A"/>
    <w:rsid w:val="00057C20"/>
    <w:rsid w:val="00061EE4"/>
    <w:rsid w:val="00065146"/>
    <w:rsid w:val="0007435F"/>
    <w:rsid w:val="00075CBE"/>
    <w:rsid w:val="000801AF"/>
    <w:rsid w:val="00085DF5"/>
    <w:rsid w:val="000902BA"/>
    <w:rsid w:val="000930FE"/>
    <w:rsid w:val="000951E4"/>
    <w:rsid w:val="00096AF8"/>
    <w:rsid w:val="000A0C2F"/>
    <w:rsid w:val="000A168B"/>
    <w:rsid w:val="000A16C1"/>
    <w:rsid w:val="000A202B"/>
    <w:rsid w:val="000B31A6"/>
    <w:rsid w:val="000B3ECA"/>
    <w:rsid w:val="000B539F"/>
    <w:rsid w:val="000B6196"/>
    <w:rsid w:val="000B625B"/>
    <w:rsid w:val="000C0276"/>
    <w:rsid w:val="000C791E"/>
    <w:rsid w:val="000D0F7A"/>
    <w:rsid w:val="000D2BDE"/>
    <w:rsid w:val="000D38B4"/>
    <w:rsid w:val="000D5813"/>
    <w:rsid w:val="000D740A"/>
    <w:rsid w:val="000E16C1"/>
    <w:rsid w:val="000E2849"/>
    <w:rsid w:val="000E2D7D"/>
    <w:rsid w:val="000E35CA"/>
    <w:rsid w:val="000E377D"/>
    <w:rsid w:val="000E4391"/>
    <w:rsid w:val="000E4D6D"/>
    <w:rsid w:val="000E6CBD"/>
    <w:rsid w:val="000E6E04"/>
    <w:rsid w:val="000F3390"/>
    <w:rsid w:val="000F3E87"/>
    <w:rsid w:val="000F71DD"/>
    <w:rsid w:val="00102008"/>
    <w:rsid w:val="00104BB0"/>
    <w:rsid w:val="00105829"/>
    <w:rsid w:val="0010794E"/>
    <w:rsid w:val="00111AF5"/>
    <w:rsid w:val="00112436"/>
    <w:rsid w:val="00113F26"/>
    <w:rsid w:val="001147FC"/>
    <w:rsid w:val="00120556"/>
    <w:rsid w:val="00120EF4"/>
    <w:rsid w:val="00123E87"/>
    <w:rsid w:val="0012418C"/>
    <w:rsid w:val="00125BF4"/>
    <w:rsid w:val="00127C14"/>
    <w:rsid w:val="001307FB"/>
    <w:rsid w:val="001316D4"/>
    <w:rsid w:val="0013354F"/>
    <w:rsid w:val="00134C18"/>
    <w:rsid w:val="0013799F"/>
    <w:rsid w:val="001379E9"/>
    <w:rsid w:val="00142802"/>
    <w:rsid w:val="00143F2E"/>
    <w:rsid w:val="00144149"/>
    <w:rsid w:val="00144E72"/>
    <w:rsid w:val="00145B2B"/>
    <w:rsid w:val="00146ABE"/>
    <w:rsid w:val="00146D4F"/>
    <w:rsid w:val="00147BE7"/>
    <w:rsid w:val="00150D8F"/>
    <w:rsid w:val="00151583"/>
    <w:rsid w:val="00153F11"/>
    <w:rsid w:val="00156D47"/>
    <w:rsid w:val="001645AA"/>
    <w:rsid w:val="00166EF6"/>
    <w:rsid w:val="00170629"/>
    <w:rsid w:val="00170D81"/>
    <w:rsid w:val="00172293"/>
    <w:rsid w:val="001768FF"/>
    <w:rsid w:val="00176A9A"/>
    <w:rsid w:val="00180AC2"/>
    <w:rsid w:val="00183956"/>
    <w:rsid w:val="00183FA6"/>
    <w:rsid w:val="001909A6"/>
    <w:rsid w:val="00191FC1"/>
    <w:rsid w:val="001926FC"/>
    <w:rsid w:val="0019314A"/>
    <w:rsid w:val="00195645"/>
    <w:rsid w:val="001965FE"/>
    <w:rsid w:val="001A198C"/>
    <w:rsid w:val="001A48C6"/>
    <w:rsid w:val="001A60B1"/>
    <w:rsid w:val="001A7B92"/>
    <w:rsid w:val="001B15EB"/>
    <w:rsid w:val="001B20C0"/>
    <w:rsid w:val="001B2686"/>
    <w:rsid w:val="001B29D3"/>
    <w:rsid w:val="001B36B1"/>
    <w:rsid w:val="001B46C5"/>
    <w:rsid w:val="001B66DF"/>
    <w:rsid w:val="001B76BC"/>
    <w:rsid w:val="001C0FC7"/>
    <w:rsid w:val="001C52A9"/>
    <w:rsid w:val="001C65EC"/>
    <w:rsid w:val="001C79AC"/>
    <w:rsid w:val="001D1694"/>
    <w:rsid w:val="001E20B7"/>
    <w:rsid w:val="001E467A"/>
    <w:rsid w:val="001E7B7A"/>
    <w:rsid w:val="001F01AA"/>
    <w:rsid w:val="001F2CE1"/>
    <w:rsid w:val="001F3AFC"/>
    <w:rsid w:val="001F4C5C"/>
    <w:rsid w:val="001F5EF5"/>
    <w:rsid w:val="001F6D2F"/>
    <w:rsid w:val="001F7848"/>
    <w:rsid w:val="002042AB"/>
    <w:rsid w:val="00204478"/>
    <w:rsid w:val="00214E2E"/>
    <w:rsid w:val="00215099"/>
    <w:rsid w:val="00216141"/>
    <w:rsid w:val="00217186"/>
    <w:rsid w:val="00217233"/>
    <w:rsid w:val="00220FFB"/>
    <w:rsid w:val="002242D2"/>
    <w:rsid w:val="00224550"/>
    <w:rsid w:val="0022492C"/>
    <w:rsid w:val="00224F2E"/>
    <w:rsid w:val="00232E1D"/>
    <w:rsid w:val="0023369E"/>
    <w:rsid w:val="00234B1D"/>
    <w:rsid w:val="002356B3"/>
    <w:rsid w:val="00237822"/>
    <w:rsid w:val="002434A1"/>
    <w:rsid w:val="00243AB5"/>
    <w:rsid w:val="0024762B"/>
    <w:rsid w:val="00254231"/>
    <w:rsid w:val="00254BB0"/>
    <w:rsid w:val="00254FD6"/>
    <w:rsid w:val="002567DB"/>
    <w:rsid w:val="002578B4"/>
    <w:rsid w:val="00257D2B"/>
    <w:rsid w:val="00257E08"/>
    <w:rsid w:val="00263943"/>
    <w:rsid w:val="00263FAE"/>
    <w:rsid w:val="0026480D"/>
    <w:rsid w:val="00266700"/>
    <w:rsid w:val="00267614"/>
    <w:rsid w:val="00267B35"/>
    <w:rsid w:val="00271510"/>
    <w:rsid w:val="0027544B"/>
    <w:rsid w:val="00276106"/>
    <w:rsid w:val="00280380"/>
    <w:rsid w:val="002836ED"/>
    <w:rsid w:val="00283E0A"/>
    <w:rsid w:val="00284354"/>
    <w:rsid w:val="0028437F"/>
    <w:rsid w:val="00297AF2"/>
    <w:rsid w:val="002A1C04"/>
    <w:rsid w:val="002A242C"/>
    <w:rsid w:val="002A5897"/>
    <w:rsid w:val="002A6F5A"/>
    <w:rsid w:val="002B02DD"/>
    <w:rsid w:val="002B3928"/>
    <w:rsid w:val="002B3A90"/>
    <w:rsid w:val="002B47DA"/>
    <w:rsid w:val="002B5A36"/>
    <w:rsid w:val="002B6F00"/>
    <w:rsid w:val="002B70D6"/>
    <w:rsid w:val="002B7121"/>
    <w:rsid w:val="002B7B85"/>
    <w:rsid w:val="002C2809"/>
    <w:rsid w:val="002D2570"/>
    <w:rsid w:val="002D6CE3"/>
    <w:rsid w:val="002E0B56"/>
    <w:rsid w:val="002E1F95"/>
    <w:rsid w:val="002E371B"/>
    <w:rsid w:val="002F1767"/>
    <w:rsid w:val="002F1A23"/>
    <w:rsid w:val="002F3401"/>
    <w:rsid w:val="002F5FFC"/>
    <w:rsid w:val="002F7910"/>
    <w:rsid w:val="00300A91"/>
    <w:rsid w:val="00301BFA"/>
    <w:rsid w:val="00304520"/>
    <w:rsid w:val="00312D3E"/>
    <w:rsid w:val="00314F82"/>
    <w:rsid w:val="00316098"/>
    <w:rsid w:val="003171B2"/>
    <w:rsid w:val="00317637"/>
    <w:rsid w:val="00320D0C"/>
    <w:rsid w:val="003232F6"/>
    <w:rsid w:val="00325DE6"/>
    <w:rsid w:val="0032638A"/>
    <w:rsid w:val="00331881"/>
    <w:rsid w:val="003363AB"/>
    <w:rsid w:val="00337D10"/>
    <w:rsid w:val="003408AA"/>
    <w:rsid w:val="00342573"/>
    <w:rsid w:val="003427CE"/>
    <w:rsid w:val="00342BE1"/>
    <w:rsid w:val="003461E8"/>
    <w:rsid w:val="00352104"/>
    <w:rsid w:val="00352A38"/>
    <w:rsid w:val="00353D4E"/>
    <w:rsid w:val="0035504A"/>
    <w:rsid w:val="00355089"/>
    <w:rsid w:val="00357E4A"/>
    <w:rsid w:val="00360269"/>
    <w:rsid w:val="00361659"/>
    <w:rsid w:val="00363ADF"/>
    <w:rsid w:val="00364594"/>
    <w:rsid w:val="0036460E"/>
    <w:rsid w:val="00371093"/>
    <w:rsid w:val="003743AD"/>
    <w:rsid w:val="00375262"/>
    <w:rsid w:val="0037551B"/>
    <w:rsid w:val="003767DF"/>
    <w:rsid w:val="003822D1"/>
    <w:rsid w:val="00383454"/>
    <w:rsid w:val="00383D89"/>
    <w:rsid w:val="00384B60"/>
    <w:rsid w:val="00385144"/>
    <w:rsid w:val="00385A8D"/>
    <w:rsid w:val="0039052A"/>
    <w:rsid w:val="00390540"/>
    <w:rsid w:val="00392DBA"/>
    <w:rsid w:val="00393588"/>
    <w:rsid w:val="00393783"/>
    <w:rsid w:val="0039467C"/>
    <w:rsid w:val="00397881"/>
    <w:rsid w:val="003A1004"/>
    <w:rsid w:val="003A1E29"/>
    <w:rsid w:val="003A4774"/>
    <w:rsid w:val="003B0066"/>
    <w:rsid w:val="003B2EC4"/>
    <w:rsid w:val="003B3AC8"/>
    <w:rsid w:val="003B5622"/>
    <w:rsid w:val="003C29E7"/>
    <w:rsid w:val="003C3322"/>
    <w:rsid w:val="003C5B3F"/>
    <w:rsid w:val="003C68C2"/>
    <w:rsid w:val="003C69D7"/>
    <w:rsid w:val="003D0772"/>
    <w:rsid w:val="003D0A51"/>
    <w:rsid w:val="003D1EBF"/>
    <w:rsid w:val="003D2CB3"/>
    <w:rsid w:val="003D2EBF"/>
    <w:rsid w:val="003D46C8"/>
    <w:rsid w:val="003D4CAE"/>
    <w:rsid w:val="003D6058"/>
    <w:rsid w:val="003D60A3"/>
    <w:rsid w:val="003D6522"/>
    <w:rsid w:val="003E2B69"/>
    <w:rsid w:val="003E5187"/>
    <w:rsid w:val="003F0B5A"/>
    <w:rsid w:val="003F1B8C"/>
    <w:rsid w:val="003F26BD"/>
    <w:rsid w:val="003F52AD"/>
    <w:rsid w:val="003F773B"/>
    <w:rsid w:val="004019FE"/>
    <w:rsid w:val="00402542"/>
    <w:rsid w:val="00403D8C"/>
    <w:rsid w:val="00405841"/>
    <w:rsid w:val="004108DB"/>
    <w:rsid w:val="00412041"/>
    <w:rsid w:val="00413171"/>
    <w:rsid w:val="0041329C"/>
    <w:rsid w:val="00415142"/>
    <w:rsid w:val="00415A01"/>
    <w:rsid w:val="00420400"/>
    <w:rsid w:val="00427B4E"/>
    <w:rsid w:val="0043144F"/>
    <w:rsid w:val="00431BFA"/>
    <w:rsid w:val="00432DE2"/>
    <w:rsid w:val="00434D8D"/>
    <w:rsid w:val="004353CF"/>
    <w:rsid w:val="00436D5B"/>
    <w:rsid w:val="004376DB"/>
    <w:rsid w:val="00441855"/>
    <w:rsid w:val="00444E32"/>
    <w:rsid w:val="00447342"/>
    <w:rsid w:val="00447AEA"/>
    <w:rsid w:val="00447C5E"/>
    <w:rsid w:val="00455DF8"/>
    <w:rsid w:val="00460A36"/>
    <w:rsid w:val="00460B1F"/>
    <w:rsid w:val="0046299E"/>
    <w:rsid w:val="004631BC"/>
    <w:rsid w:val="00463314"/>
    <w:rsid w:val="004636D7"/>
    <w:rsid w:val="004651A5"/>
    <w:rsid w:val="00465EA1"/>
    <w:rsid w:val="00471E4F"/>
    <w:rsid w:val="00471F60"/>
    <w:rsid w:val="0047599F"/>
    <w:rsid w:val="00476399"/>
    <w:rsid w:val="0047673B"/>
    <w:rsid w:val="00481782"/>
    <w:rsid w:val="00482D64"/>
    <w:rsid w:val="00483B37"/>
    <w:rsid w:val="00484761"/>
    <w:rsid w:val="004848C3"/>
    <w:rsid w:val="00484DD5"/>
    <w:rsid w:val="00487C46"/>
    <w:rsid w:val="0049075D"/>
    <w:rsid w:val="0049379B"/>
    <w:rsid w:val="00496B28"/>
    <w:rsid w:val="004A3F18"/>
    <w:rsid w:val="004A400A"/>
    <w:rsid w:val="004A433A"/>
    <w:rsid w:val="004B0824"/>
    <w:rsid w:val="004B164A"/>
    <w:rsid w:val="004B33AE"/>
    <w:rsid w:val="004B3FED"/>
    <w:rsid w:val="004B558A"/>
    <w:rsid w:val="004C0540"/>
    <w:rsid w:val="004C1240"/>
    <w:rsid w:val="004C1597"/>
    <w:rsid w:val="004C1E16"/>
    <w:rsid w:val="004C2543"/>
    <w:rsid w:val="004C3FE7"/>
    <w:rsid w:val="004C449C"/>
    <w:rsid w:val="004C459F"/>
    <w:rsid w:val="004C6053"/>
    <w:rsid w:val="004C6CAC"/>
    <w:rsid w:val="004D05B8"/>
    <w:rsid w:val="004D0681"/>
    <w:rsid w:val="004D15CA"/>
    <w:rsid w:val="004D668D"/>
    <w:rsid w:val="004E1501"/>
    <w:rsid w:val="004E2C4E"/>
    <w:rsid w:val="004E34FF"/>
    <w:rsid w:val="004E39AE"/>
    <w:rsid w:val="004E3E4C"/>
    <w:rsid w:val="004E475A"/>
    <w:rsid w:val="004E5D3C"/>
    <w:rsid w:val="004E6778"/>
    <w:rsid w:val="004F01ED"/>
    <w:rsid w:val="004F224F"/>
    <w:rsid w:val="004F23A0"/>
    <w:rsid w:val="005003E3"/>
    <w:rsid w:val="00502111"/>
    <w:rsid w:val="005044C8"/>
    <w:rsid w:val="00504B85"/>
    <w:rsid w:val="00505063"/>
    <w:rsid w:val="005052CD"/>
    <w:rsid w:val="00506539"/>
    <w:rsid w:val="0051032F"/>
    <w:rsid w:val="00520FB2"/>
    <w:rsid w:val="00522A0A"/>
    <w:rsid w:val="00523699"/>
    <w:rsid w:val="005320E5"/>
    <w:rsid w:val="005347A6"/>
    <w:rsid w:val="00534EF8"/>
    <w:rsid w:val="00535307"/>
    <w:rsid w:val="00542ABB"/>
    <w:rsid w:val="00550A26"/>
    <w:rsid w:val="00550BF5"/>
    <w:rsid w:val="0055297D"/>
    <w:rsid w:val="00555189"/>
    <w:rsid w:val="005617EF"/>
    <w:rsid w:val="00563FD3"/>
    <w:rsid w:val="005669B2"/>
    <w:rsid w:val="00567A70"/>
    <w:rsid w:val="0057041B"/>
    <w:rsid w:val="005755A2"/>
    <w:rsid w:val="005760C6"/>
    <w:rsid w:val="00576540"/>
    <w:rsid w:val="00581B70"/>
    <w:rsid w:val="005849B1"/>
    <w:rsid w:val="005858A8"/>
    <w:rsid w:val="005868AA"/>
    <w:rsid w:val="00586AB0"/>
    <w:rsid w:val="00591FE6"/>
    <w:rsid w:val="005936D1"/>
    <w:rsid w:val="00595D4A"/>
    <w:rsid w:val="00597F27"/>
    <w:rsid w:val="005A2A15"/>
    <w:rsid w:val="005A695B"/>
    <w:rsid w:val="005B29E4"/>
    <w:rsid w:val="005B2F78"/>
    <w:rsid w:val="005B3091"/>
    <w:rsid w:val="005B462C"/>
    <w:rsid w:val="005C08C2"/>
    <w:rsid w:val="005C149C"/>
    <w:rsid w:val="005C3C22"/>
    <w:rsid w:val="005C6A30"/>
    <w:rsid w:val="005C6EA6"/>
    <w:rsid w:val="005D1B15"/>
    <w:rsid w:val="005D2824"/>
    <w:rsid w:val="005D3170"/>
    <w:rsid w:val="005D3643"/>
    <w:rsid w:val="005D3DF2"/>
    <w:rsid w:val="005D4F1A"/>
    <w:rsid w:val="005D72BB"/>
    <w:rsid w:val="005E25A7"/>
    <w:rsid w:val="005E3F90"/>
    <w:rsid w:val="005E4D2F"/>
    <w:rsid w:val="005E545B"/>
    <w:rsid w:val="005E642C"/>
    <w:rsid w:val="005E692F"/>
    <w:rsid w:val="005F0519"/>
    <w:rsid w:val="005F58D9"/>
    <w:rsid w:val="005F6002"/>
    <w:rsid w:val="005F6144"/>
    <w:rsid w:val="005F77AB"/>
    <w:rsid w:val="00600560"/>
    <w:rsid w:val="006027F1"/>
    <w:rsid w:val="00607C69"/>
    <w:rsid w:val="0061031B"/>
    <w:rsid w:val="00613A56"/>
    <w:rsid w:val="00613B49"/>
    <w:rsid w:val="00616D9C"/>
    <w:rsid w:val="00616DFF"/>
    <w:rsid w:val="00617F06"/>
    <w:rsid w:val="0062114B"/>
    <w:rsid w:val="00621469"/>
    <w:rsid w:val="006225DD"/>
    <w:rsid w:val="00623020"/>
    <w:rsid w:val="00623698"/>
    <w:rsid w:val="00625E96"/>
    <w:rsid w:val="006278F6"/>
    <w:rsid w:val="006314D7"/>
    <w:rsid w:val="00632D7F"/>
    <w:rsid w:val="0063434A"/>
    <w:rsid w:val="00635FD4"/>
    <w:rsid w:val="00642419"/>
    <w:rsid w:val="00644268"/>
    <w:rsid w:val="00644381"/>
    <w:rsid w:val="00647C09"/>
    <w:rsid w:val="00650950"/>
    <w:rsid w:val="00651F2C"/>
    <w:rsid w:val="006520E4"/>
    <w:rsid w:val="00655437"/>
    <w:rsid w:val="006609BD"/>
    <w:rsid w:val="006622E0"/>
    <w:rsid w:val="00664F70"/>
    <w:rsid w:val="00665A26"/>
    <w:rsid w:val="00670A45"/>
    <w:rsid w:val="00671777"/>
    <w:rsid w:val="0067290A"/>
    <w:rsid w:val="00673378"/>
    <w:rsid w:val="00674CA9"/>
    <w:rsid w:val="00677570"/>
    <w:rsid w:val="00677C22"/>
    <w:rsid w:val="00685D0E"/>
    <w:rsid w:val="00686F45"/>
    <w:rsid w:val="006909EC"/>
    <w:rsid w:val="00691687"/>
    <w:rsid w:val="00693D5D"/>
    <w:rsid w:val="00694C9A"/>
    <w:rsid w:val="006A03E8"/>
    <w:rsid w:val="006A1471"/>
    <w:rsid w:val="006B18F4"/>
    <w:rsid w:val="006B7F03"/>
    <w:rsid w:val="006B7F15"/>
    <w:rsid w:val="006C3581"/>
    <w:rsid w:val="006C4918"/>
    <w:rsid w:val="006C6FAD"/>
    <w:rsid w:val="006C70A0"/>
    <w:rsid w:val="006C7307"/>
    <w:rsid w:val="006D1900"/>
    <w:rsid w:val="006D34C9"/>
    <w:rsid w:val="006D35A3"/>
    <w:rsid w:val="006D3974"/>
    <w:rsid w:val="006D409F"/>
    <w:rsid w:val="006D7FF6"/>
    <w:rsid w:val="006E0A55"/>
    <w:rsid w:val="006E0EFE"/>
    <w:rsid w:val="006E1340"/>
    <w:rsid w:val="006E299D"/>
    <w:rsid w:val="006E4FA3"/>
    <w:rsid w:val="006E6893"/>
    <w:rsid w:val="006F1ACD"/>
    <w:rsid w:val="006F2B35"/>
    <w:rsid w:val="006F3241"/>
    <w:rsid w:val="006F33CD"/>
    <w:rsid w:val="006F3F29"/>
    <w:rsid w:val="006F4804"/>
    <w:rsid w:val="006F4F26"/>
    <w:rsid w:val="006F6EEA"/>
    <w:rsid w:val="00700F40"/>
    <w:rsid w:val="0070150D"/>
    <w:rsid w:val="00702420"/>
    <w:rsid w:val="0070714A"/>
    <w:rsid w:val="00711CA3"/>
    <w:rsid w:val="00712CA7"/>
    <w:rsid w:val="007143F7"/>
    <w:rsid w:val="00717ECC"/>
    <w:rsid w:val="00720291"/>
    <w:rsid w:val="00720548"/>
    <w:rsid w:val="00725B45"/>
    <w:rsid w:val="00730545"/>
    <w:rsid w:val="007310B8"/>
    <w:rsid w:val="00733C31"/>
    <w:rsid w:val="00734FEC"/>
    <w:rsid w:val="0073502D"/>
    <w:rsid w:val="00735879"/>
    <w:rsid w:val="00737B41"/>
    <w:rsid w:val="00742EDA"/>
    <w:rsid w:val="00743839"/>
    <w:rsid w:val="00746368"/>
    <w:rsid w:val="00746C15"/>
    <w:rsid w:val="00747AE5"/>
    <w:rsid w:val="007530A3"/>
    <w:rsid w:val="00754409"/>
    <w:rsid w:val="007544AE"/>
    <w:rsid w:val="0075530B"/>
    <w:rsid w:val="00756F55"/>
    <w:rsid w:val="00760AB4"/>
    <w:rsid w:val="0076355A"/>
    <w:rsid w:val="0076436C"/>
    <w:rsid w:val="0076610A"/>
    <w:rsid w:val="007678B5"/>
    <w:rsid w:val="007707AB"/>
    <w:rsid w:val="00770BB1"/>
    <w:rsid w:val="00774FF6"/>
    <w:rsid w:val="00775160"/>
    <w:rsid w:val="00784E75"/>
    <w:rsid w:val="007852E2"/>
    <w:rsid w:val="0079266F"/>
    <w:rsid w:val="00795569"/>
    <w:rsid w:val="0079665D"/>
    <w:rsid w:val="007A3952"/>
    <w:rsid w:val="007A7D60"/>
    <w:rsid w:val="007B025E"/>
    <w:rsid w:val="007B37A1"/>
    <w:rsid w:val="007B4BD6"/>
    <w:rsid w:val="007B6277"/>
    <w:rsid w:val="007B7B56"/>
    <w:rsid w:val="007B7DF3"/>
    <w:rsid w:val="007C0E7C"/>
    <w:rsid w:val="007C2911"/>
    <w:rsid w:val="007C4336"/>
    <w:rsid w:val="007C48EF"/>
    <w:rsid w:val="007C6506"/>
    <w:rsid w:val="007D3204"/>
    <w:rsid w:val="007D3E7B"/>
    <w:rsid w:val="007D3EC0"/>
    <w:rsid w:val="007D4D8C"/>
    <w:rsid w:val="007D535A"/>
    <w:rsid w:val="007D5744"/>
    <w:rsid w:val="007E0DF5"/>
    <w:rsid w:val="007E3C14"/>
    <w:rsid w:val="007E4A89"/>
    <w:rsid w:val="007E56CA"/>
    <w:rsid w:val="007E5B41"/>
    <w:rsid w:val="007F0FD9"/>
    <w:rsid w:val="007F2D9A"/>
    <w:rsid w:val="007F5E13"/>
    <w:rsid w:val="007F6185"/>
    <w:rsid w:val="007F71DC"/>
    <w:rsid w:val="007F7AA6"/>
    <w:rsid w:val="00803EEA"/>
    <w:rsid w:val="00810DA0"/>
    <w:rsid w:val="0081228A"/>
    <w:rsid w:val="00813E32"/>
    <w:rsid w:val="008149BB"/>
    <w:rsid w:val="0081663F"/>
    <w:rsid w:val="0082040D"/>
    <w:rsid w:val="00823624"/>
    <w:rsid w:val="00825BE1"/>
    <w:rsid w:val="00825DA5"/>
    <w:rsid w:val="00825EC8"/>
    <w:rsid w:val="00830DFC"/>
    <w:rsid w:val="00833BBC"/>
    <w:rsid w:val="00834890"/>
    <w:rsid w:val="008373ED"/>
    <w:rsid w:val="00837E47"/>
    <w:rsid w:val="00841600"/>
    <w:rsid w:val="00841C9F"/>
    <w:rsid w:val="00843E26"/>
    <w:rsid w:val="00846C4A"/>
    <w:rsid w:val="00851221"/>
    <w:rsid w:val="008518FE"/>
    <w:rsid w:val="00852CD1"/>
    <w:rsid w:val="0085601C"/>
    <w:rsid w:val="0085659C"/>
    <w:rsid w:val="00857DA5"/>
    <w:rsid w:val="00860224"/>
    <w:rsid w:val="00864212"/>
    <w:rsid w:val="008678C8"/>
    <w:rsid w:val="00867D70"/>
    <w:rsid w:val="00870603"/>
    <w:rsid w:val="00872026"/>
    <w:rsid w:val="0087792E"/>
    <w:rsid w:val="00881772"/>
    <w:rsid w:val="00883EAF"/>
    <w:rsid w:val="00885258"/>
    <w:rsid w:val="008866A3"/>
    <w:rsid w:val="00887712"/>
    <w:rsid w:val="008878B5"/>
    <w:rsid w:val="008934A4"/>
    <w:rsid w:val="008A30C3"/>
    <w:rsid w:val="008A3C23"/>
    <w:rsid w:val="008B019B"/>
    <w:rsid w:val="008B0D1A"/>
    <w:rsid w:val="008B27B7"/>
    <w:rsid w:val="008C0382"/>
    <w:rsid w:val="008C296B"/>
    <w:rsid w:val="008C311C"/>
    <w:rsid w:val="008C49CC"/>
    <w:rsid w:val="008D1B9D"/>
    <w:rsid w:val="008D32C0"/>
    <w:rsid w:val="008D69E9"/>
    <w:rsid w:val="008E0645"/>
    <w:rsid w:val="008E382A"/>
    <w:rsid w:val="008E3872"/>
    <w:rsid w:val="008E655E"/>
    <w:rsid w:val="008E79EA"/>
    <w:rsid w:val="008F17E4"/>
    <w:rsid w:val="008F2058"/>
    <w:rsid w:val="008F2B8D"/>
    <w:rsid w:val="008F594A"/>
    <w:rsid w:val="008F7310"/>
    <w:rsid w:val="00902A11"/>
    <w:rsid w:val="00904C7E"/>
    <w:rsid w:val="009055CB"/>
    <w:rsid w:val="0090772E"/>
    <w:rsid w:val="0091035B"/>
    <w:rsid w:val="00910C44"/>
    <w:rsid w:val="009120D1"/>
    <w:rsid w:val="0091240E"/>
    <w:rsid w:val="00912A70"/>
    <w:rsid w:val="00912D5F"/>
    <w:rsid w:val="0091325D"/>
    <w:rsid w:val="00914F98"/>
    <w:rsid w:val="0091610C"/>
    <w:rsid w:val="00921D68"/>
    <w:rsid w:val="009258DF"/>
    <w:rsid w:val="00925B16"/>
    <w:rsid w:val="00930447"/>
    <w:rsid w:val="0093212A"/>
    <w:rsid w:val="00933833"/>
    <w:rsid w:val="00935B6C"/>
    <w:rsid w:val="00935B8E"/>
    <w:rsid w:val="009372BB"/>
    <w:rsid w:val="00940785"/>
    <w:rsid w:val="009431F0"/>
    <w:rsid w:val="00946BB0"/>
    <w:rsid w:val="00946E67"/>
    <w:rsid w:val="00954543"/>
    <w:rsid w:val="00955450"/>
    <w:rsid w:val="00956314"/>
    <w:rsid w:val="009618A2"/>
    <w:rsid w:val="00961BB2"/>
    <w:rsid w:val="00967E69"/>
    <w:rsid w:val="0097094F"/>
    <w:rsid w:val="009720EF"/>
    <w:rsid w:val="009752AC"/>
    <w:rsid w:val="00977BFE"/>
    <w:rsid w:val="00984FD8"/>
    <w:rsid w:val="00985263"/>
    <w:rsid w:val="009853C3"/>
    <w:rsid w:val="009867BE"/>
    <w:rsid w:val="00987097"/>
    <w:rsid w:val="00987163"/>
    <w:rsid w:val="0099094C"/>
    <w:rsid w:val="009931EC"/>
    <w:rsid w:val="00994832"/>
    <w:rsid w:val="009968F3"/>
    <w:rsid w:val="009A0C00"/>
    <w:rsid w:val="009A1F6E"/>
    <w:rsid w:val="009A2F19"/>
    <w:rsid w:val="009B30B3"/>
    <w:rsid w:val="009B3400"/>
    <w:rsid w:val="009B481A"/>
    <w:rsid w:val="009B549A"/>
    <w:rsid w:val="009C00D3"/>
    <w:rsid w:val="009C1902"/>
    <w:rsid w:val="009C32EB"/>
    <w:rsid w:val="009C4F34"/>
    <w:rsid w:val="009C4F3A"/>
    <w:rsid w:val="009C6747"/>
    <w:rsid w:val="009C692F"/>
    <w:rsid w:val="009C791F"/>
    <w:rsid w:val="009C7D17"/>
    <w:rsid w:val="009D1CBA"/>
    <w:rsid w:val="009D6FCF"/>
    <w:rsid w:val="009E17E9"/>
    <w:rsid w:val="009E484E"/>
    <w:rsid w:val="009E52D0"/>
    <w:rsid w:val="009E7C79"/>
    <w:rsid w:val="009F0547"/>
    <w:rsid w:val="009F40FB"/>
    <w:rsid w:val="009F4B45"/>
    <w:rsid w:val="009F4EDC"/>
    <w:rsid w:val="009F77F1"/>
    <w:rsid w:val="00A0023A"/>
    <w:rsid w:val="00A00759"/>
    <w:rsid w:val="00A0296B"/>
    <w:rsid w:val="00A06820"/>
    <w:rsid w:val="00A13E80"/>
    <w:rsid w:val="00A178B2"/>
    <w:rsid w:val="00A220EE"/>
    <w:rsid w:val="00A22A7C"/>
    <w:rsid w:val="00A22FCB"/>
    <w:rsid w:val="00A23844"/>
    <w:rsid w:val="00A25B3B"/>
    <w:rsid w:val="00A33B32"/>
    <w:rsid w:val="00A40127"/>
    <w:rsid w:val="00A40B94"/>
    <w:rsid w:val="00A43E3C"/>
    <w:rsid w:val="00A44025"/>
    <w:rsid w:val="00A472F1"/>
    <w:rsid w:val="00A503C8"/>
    <w:rsid w:val="00A51BDB"/>
    <w:rsid w:val="00A5237D"/>
    <w:rsid w:val="00A52C7E"/>
    <w:rsid w:val="00A5414D"/>
    <w:rsid w:val="00A554A3"/>
    <w:rsid w:val="00A57252"/>
    <w:rsid w:val="00A60347"/>
    <w:rsid w:val="00A62518"/>
    <w:rsid w:val="00A62E37"/>
    <w:rsid w:val="00A645EA"/>
    <w:rsid w:val="00A67D44"/>
    <w:rsid w:val="00A709B4"/>
    <w:rsid w:val="00A724ED"/>
    <w:rsid w:val="00A7333F"/>
    <w:rsid w:val="00A758EA"/>
    <w:rsid w:val="00A80AC2"/>
    <w:rsid w:val="00A8169A"/>
    <w:rsid w:val="00A82FE8"/>
    <w:rsid w:val="00A858CB"/>
    <w:rsid w:val="00A91937"/>
    <w:rsid w:val="00A9434E"/>
    <w:rsid w:val="00A945F5"/>
    <w:rsid w:val="00A95C50"/>
    <w:rsid w:val="00AA1634"/>
    <w:rsid w:val="00AA3D0F"/>
    <w:rsid w:val="00AB4BC8"/>
    <w:rsid w:val="00AB70A3"/>
    <w:rsid w:val="00AB74BD"/>
    <w:rsid w:val="00AB79A6"/>
    <w:rsid w:val="00AC32D6"/>
    <w:rsid w:val="00AC4850"/>
    <w:rsid w:val="00AC517F"/>
    <w:rsid w:val="00AC60DD"/>
    <w:rsid w:val="00AD0CEB"/>
    <w:rsid w:val="00AD52FA"/>
    <w:rsid w:val="00AD5AEA"/>
    <w:rsid w:val="00AD79E7"/>
    <w:rsid w:val="00AE198E"/>
    <w:rsid w:val="00AE3E74"/>
    <w:rsid w:val="00AE444B"/>
    <w:rsid w:val="00AE7D38"/>
    <w:rsid w:val="00AF4A02"/>
    <w:rsid w:val="00AF4D6B"/>
    <w:rsid w:val="00B050CC"/>
    <w:rsid w:val="00B05FA5"/>
    <w:rsid w:val="00B10749"/>
    <w:rsid w:val="00B10BFC"/>
    <w:rsid w:val="00B1166E"/>
    <w:rsid w:val="00B117A0"/>
    <w:rsid w:val="00B119BE"/>
    <w:rsid w:val="00B13B2C"/>
    <w:rsid w:val="00B142CD"/>
    <w:rsid w:val="00B15C07"/>
    <w:rsid w:val="00B16DB5"/>
    <w:rsid w:val="00B20ACC"/>
    <w:rsid w:val="00B20CA0"/>
    <w:rsid w:val="00B25C4D"/>
    <w:rsid w:val="00B31389"/>
    <w:rsid w:val="00B33384"/>
    <w:rsid w:val="00B3370F"/>
    <w:rsid w:val="00B34F00"/>
    <w:rsid w:val="00B41B81"/>
    <w:rsid w:val="00B42900"/>
    <w:rsid w:val="00B449BF"/>
    <w:rsid w:val="00B44C9F"/>
    <w:rsid w:val="00B45862"/>
    <w:rsid w:val="00B45E7B"/>
    <w:rsid w:val="00B4748F"/>
    <w:rsid w:val="00B47B59"/>
    <w:rsid w:val="00B53CE4"/>
    <w:rsid w:val="00B53F81"/>
    <w:rsid w:val="00B5507B"/>
    <w:rsid w:val="00B56C2B"/>
    <w:rsid w:val="00B65BD3"/>
    <w:rsid w:val="00B66D31"/>
    <w:rsid w:val="00B702D2"/>
    <w:rsid w:val="00B70469"/>
    <w:rsid w:val="00B72DD8"/>
    <w:rsid w:val="00B72E09"/>
    <w:rsid w:val="00B7450F"/>
    <w:rsid w:val="00B746BF"/>
    <w:rsid w:val="00B74871"/>
    <w:rsid w:val="00B74D96"/>
    <w:rsid w:val="00B758F6"/>
    <w:rsid w:val="00B777C7"/>
    <w:rsid w:val="00B8218D"/>
    <w:rsid w:val="00B82684"/>
    <w:rsid w:val="00B856BD"/>
    <w:rsid w:val="00B87117"/>
    <w:rsid w:val="00B90E09"/>
    <w:rsid w:val="00B90E9B"/>
    <w:rsid w:val="00B938FB"/>
    <w:rsid w:val="00B96057"/>
    <w:rsid w:val="00BA0CD7"/>
    <w:rsid w:val="00BA5DEA"/>
    <w:rsid w:val="00BA61E1"/>
    <w:rsid w:val="00BA7428"/>
    <w:rsid w:val="00BB036E"/>
    <w:rsid w:val="00BB07AB"/>
    <w:rsid w:val="00BB1B48"/>
    <w:rsid w:val="00BB44AB"/>
    <w:rsid w:val="00BB5260"/>
    <w:rsid w:val="00BC26B6"/>
    <w:rsid w:val="00BC3BEA"/>
    <w:rsid w:val="00BC3E68"/>
    <w:rsid w:val="00BC4179"/>
    <w:rsid w:val="00BC5F82"/>
    <w:rsid w:val="00BD091B"/>
    <w:rsid w:val="00BD379A"/>
    <w:rsid w:val="00BD3EF9"/>
    <w:rsid w:val="00BD59D3"/>
    <w:rsid w:val="00BD6565"/>
    <w:rsid w:val="00BD7695"/>
    <w:rsid w:val="00BD78B1"/>
    <w:rsid w:val="00BD7BFF"/>
    <w:rsid w:val="00BE0705"/>
    <w:rsid w:val="00BE4D55"/>
    <w:rsid w:val="00BE5011"/>
    <w:rsid w:val="00BE7342"/>
    <w:rsid w:val="00BF0C69"/>
    <w:rsid w:val="00BF0D87"/>
    <w:rsid w:val="00BF2084"/>
    <w:rsid w:val="00BF4A6F"/>
    <w:rsid w:val="00BF4F22"/>
    <w:rsid w:val="00BF629B"/>
    <w:rsid w:val="00BF655C"/>
    <w:rsid w:val="00C01377"/>
    <w:rsid w:val="00C04A43"/>
    <w:rsid w:val="00C075EF"/>
    <w:rsid w:val="00C11E83"/>
    <w:rsid w:val="00C12461"/>
    <w:rsid w:val="00C12E09"/>
    <w:rsid w:val="00C13641"/>
    <w:rsid w:val="00C15A05"/>
    <w:rsid w:val="00C20BDE"/>
    <w:rsid w:val="00C2378A"/>
    <w:rsid w:val="00C251EE"/>
    <w:rsid w:val="00C265A4"/>
    <w:rsid w:val="00C26FAF"/>
    <w:rsid w:val="00C33BC0"/>
    <w:rsid w:val="00C34014"/>
    <w:rsid w:val="00C362B6"/>
    <w:rsid w:val="00C378A1"/>
    <w:rsid w:val="00C41F29"/>
    <w:rsid w:val="00C42498"/>
    <w:rsid w:val="00C433BB"/>
    <w:rsid w:val="00C44A4D"/>
    <w:rsid w:val="00C44C34"/>
    <w:rsid w:val="00C52447"/>
    <w:rsid w:val="00C60D6A"/>
    <w:rsid w:val="00C61ACA"/>
    <w:rsid w:val="00C621D6"/>
    <w:rsid w:val="00C6320A"/>
    <w:rsid w:val="00C6501E"/>
    <w:rsid w:val="00C65932"/>
    <w:rsid w:val="00C66F36"/>
    <w:rsid w:val="00C67892"/>
    <w:rsid w:val="00C71033"/>
    <w:rsid w:val="00C714C9"/>
    <w:rsid w:val="00C72FBE"/>
    <w:rsid w:val="00C75907"/>
    <w:rsid w:val="00C80471"/>
    <w:rsid w:val="00C81CD6"/>
    <w:rsid w:val="00C82D86"/>
    <w:rsid w:val="00C907C9"/>
    <w:rsid w:val="00C93F4E"/>
    <w:rsid w:val="00C950CD"/>
    <w:rsid w:val="00CA0EEA"/>
    <w:rsid w:val="00CA2BCE"/>
    <w:rsid w:val="00CA3252"/>
    <w:rsid w:val="00CB1990"/>
    <w:rsid w:val="00CB30CA"/>
    <w:rsid w:val="00CB49E4"/>
    <w:rsid w:val="00CB4B8D"/>
    <w:rsid w:val="00CB5F91"/>
    <w:rsid w:val="00CB7CCE"/>
    <w:rsid w:val="00CC0DDA"/>
    <w:rsid w:val="00CC526A"/>
    <w:rsid w:val="00CD0DF8"/>
    <w:rsid w:val="00CD51F2"/>
    <w:rsid w:val="00CD684F"/>
    <w:rsid w:val="00CF054C"/>
    <w:rsid w:val="00CF27BC"/>
    <w:rsid w:val="00CF287F"/>
    <w:rsid w:val="00CF35C0"/>
    <w:rsid w:val="00CF7DB8"/>
    <w:rsid w:val="00D025A9"/>
    <w:rsid w:val="00D03A79"/>
    <w:rsid w:val="00D06623"/>
    <w:rsid w:val="00D078A1"/>
    <w:rsid w:val="00D10CC3"/>
    <w:rsid w:val="00D12323"/>
    <w:rsid w:val="00D1264A"/>
    <w:rsid w:val="00D14C6B"/>
    <w:rsid w:val="00D1681A"/>
    <w:rsid w:val="00D21D10"/>
    <w:rsid w:val="00D24787"/>
    <w:rsid w:val="00D25034"/>
    <w:rsid w:val="00D27D67"/>
    <w:rsid w:val="00D3295D"/>
    <w:rsid w:val="00D3660E"/>
    <w:rsid w:val="00D36907"/>
    <w:rsid w:val="00D50CEB"/>
    <w:rsid w:val="00D5222F"/>
    <w:rsid w:val="00D52421"/>
    <w:rsid w:val="00D52478"/>
    <w:rsid w:val="00D53716"/>
    <w:rsid w:val="00D53992"/>
    <w:rsid w:val="00D5448C"/>
    <w:rsid w:val="00D5536F"/>
    <w:rsid w:val="00D56935"/>
    <w:rsid w:val="00D62005"/>
    <w:rsid w:val="00D63C0D"/>
    <w:rsid w:val="00D66640"/>
    <w:rsid w:val="00D67285"/>
    <w:rsid w:val="00D677F9"/>
    <w:rsid w:val="00D716BA"/>
    <w:rsid w:val="00D73516"/>
    <w:rsid w:val="00D7421C"/>
    <w:rsid w:val="00D744E3"/>
    <w:rsid w:val="00D758C6"/>
    <w:rsid w:val="00D7612F"/>
    <w:rsid w:val="00D82142"/>
    <w:rsid w:val="00D836F2"/>
    <w:rsid w:val="00D84E19"/>
    <w:rsid w:val="00D90C10"/>
    <w:rsid w:val="00D91D25"/>
    <w:rsid w:val="00D92E96"/>
    <w:rsid w:val="00D95892"/>
    <w:rsid w:val="00D971B4"/>
    <w:rsid w:val="00DA258C"/>
    <w:rsid w:val="00DA4345"/>
    <w:rsid w:val="00DB0912"/>
    <w:rsid w:val="00DB1C9B"/>
    <w:rsid w:val="00DB4305"/>
    <w:rsid w:val="00DB5067"/>
    <w:rsid w:val="00DB5965"/>
    <w:rsid w:val="00DB7B36"/>
    <w:rsid w:val="00DC023A"/>
    <w:rsid w:val="00DC0D0B"/>
    <w:rsid w:val="00DC0E11"/>
    <w:rsid w:val="00DC1DEC"/>
    <w:rsid w:val="00DC4705"/>
    <w:rsid w:val="00DC59E2"/>
    <w:rsid w:val="00DD468D"/>
    <w:rsid w:val="00DD4DC7"/>
    <w:rsid w:val="00DD525F"/>
    <w:rsid w:val="00DD5700"/>
    <w:rsid w:val="00DD5A2B"/>
    <w:rsid w:val="00DD61DA"/>
    <w:rsid w:val="00DD66F5"/>
    <w:rsid w:val="00DD6F43"/>
    <w:rsid w:val="00DD7BAF"/>
    <w:rsid w:val="00DE07FA"/>
    <w:rsid w:val="00DE20DB"/>
    <w:rsid w:val="00DE709E"/>
    <w:rsid w:val="00DF1C08"/>
    <w:rsid w:val="00DF2AA4"/>
    <w:rsid w:val="00DF2DDE"/>
    <w:rsid w:val="00DF31C9"/>
    <w:rsid w:val="00DF6995"/>
    <w:rsid w:val="00DF69BB"/>
    <w:rsid w:val="00DF77C8"/>
    <w:rsid w:val="00E01667"/>
    <w:rsid w:val="00E01CA7"/>
    <w:rsid w:val="00E028FA"/>
    <w:rsid w:val="00E03342"/>
    <w:rsid w:val="00E05B6D"/>
    <w:rsid w:val="00E0615B"/>
    <w:rsid w:val="00E10FFE"/>
    <w:rsid w:val="00E16716"/>
    <w:rsid w:val="00E23783"/>
    <w:rsid w:val="00E23E4E"/>
    <w:rsid w:val="00E2594A"/>
    <w:rsid w:val="00E26B9A"/>
    <w:rsid w:val="00E30EFC"/>
    <w:rsid w:val="00E329F3"/>
    <w:rsid w:val="00E34A70"/>
    <w:rsid w:val="00E358FA"/>
    <w:rsid w:val="00E36048"/>
    <w:rsid w:val="00E36209"/>
    <w:rsid w:val="00E36915"/>
    <w:rsid w:val="00E37011"/>
    <w:rsid w:val="00E37AF9"/>
    <w:rsid w:val="00E418C4"/>
    <w:rsid w:val="00E420BB"/>
    <w:rsid w:val="00E42AE5"/>
    <w:rsid w:val="00E431DE"/>
    <w:rsid w:val="00E43E9F"/>
    <w:rsid w:val="00E4473F"/>
    <w:rsid w:val="00E44D03"/>
    <w:rsid w:val="00E44EAA"/>
    <w:rsid w:val="00E4513E"/>
    <w:rsid w:val="00E4611A"/>
    <w:rsid w:val="00E46350"/>
    <w:rsid w:val="00E50DF6"/>
    <w:rsid w:val="00E52612"/>
    <w:rsid w:val="00E54120"/>
    <w:rsid w:val="00E56663"/>
    <w:rsid w:val="00E6167A"/>
    <w:rsid w:val="00E6336D"/>
    <w:rsid w:val="00E6366C"/>
    <w:rsid w:val="00E65A79"/>
    <w:rsid w:val="00E70102"/>
    <w:rsid w:val="00E70768"/>
    <w:rsid w:val="00E715F4"/>
    <w:rsid w:val="00E72599"/>
    <w:rsid w:val="00E80660"/>
    <w:rsid w:val="00E849DF"/>
    <w:rsid w:val="00E86570"/>
    <w:rsid w:val="00E90BA8"/>
    <w:rsid w:val="00E90BE4"/>
    <w:rsid w:val="00E965C5"/>
    <w:rsid w:val="00E96A3A"/>
    <w:rsid w:val="00E97402"/>
    <w:rsid w:val="00E97B99"/>
    <w:rsid w:val="00EA5423"/>
    <w:rsid w:val="00EA59ED"/>
    <w:rsid w:val="00EA5D17"/>
    <w:rsid w:val="00EB24B0"/>
    <w:rsid w:val="00EB2E9D"/>
    <w:rsid w:val="00EB48A9"/>
    <w:rsid w:val="00EB4CD2"/>
    <w:rsid w:val="00EB5DD1"/>
    <w:rsid w:val="00EB63D8"/>
    <w:rsid w:val="00EB797B"/>
    <w:rsid w:val="00EC0343"/>
    <w:rsid w:val="00EC1E51"/>
    <w:rsid w:val="00EC4DF5"/>
    <w:rsid w:val="00EC5960"/>
    <w:rsid w:val="00ED0214"/>
    <w:rsid w:val="00ED1E14"/>
    <w:rsid w:val="00ED22FA"/>
    <w:rsid w:val="00ED6516"/>
    <w:rsid w:val="00ED7309"/>
    <w:rsid w:val="00ED7D4B"/>
    <w:rsid w:val="00ED7E4A"/>
    <w:rsid w:val="00EE6FFC"/>
    <w:rsid w:val="00EF10AC"/>
    <w:rsid w:val="00EF3A28"/>
    <w:rsid w:val="00EF4342"/>
    <w:rsid w:val="00EF4701"/>
    <w:rsid w:val="00EF4D6A"/>
    <w:rsid w:val="00EF5348"/>
    <w:rsid w:val="00EF5549"/>
    <w:rsid w:val="00EF564E"/>
    <w:rsid w:val="00EF5A3B"/>
    <w:rsid w:val="00EF6681"/>
    <w:rsid w:val="00F0107B"/>
    <w:rsid w:val="00F115E4"/>
    <w:rsid w:val="00F122F8"/>
    <w:rsid w:val="00F14CA2"/>
    <w:rsid w:val="00F1539D"/>
    <w:rsid w:val="00F20743"/>
    <w:rsid w:val="00F22198"/>
    <w:rsid w:val="00F2292C"/>
    <w:rsid w:val="00F24AEF"/>
    <w:rsid w:val="00F3170C"/>
    <w:rsid w:val="00F32F19"/>
    <w:rsid w:val="00F33D49"/>
    <w:rsid w:val="00F3481E"/>
    <w:rsid w:val="00F40A59"/>
    <w:rsid w:val="00F41127"/>
    <w:rsid w:val="00F428D0"/>
    <w:rsid w:val="00F462DA"/>
    <w:rsid w:val="00F4644F"/>
    <w:rsid w:val="00F52568"/>
    <w:rsid w:val="00F53D38"/>
    <w:rsid w:val="00F550BE"/>
    <w:rsid w:val="00F577F6"/>
    <w:rsid w:val="00F61C14"/>
    <w:rsid w:val="00F62BC3"/>
    <w:rsid w:val="00F65266"/>
    <w:rsid w:val="00F65E37"/>
    <w:rsid w:val="00F6678E"/>
    <w:rsid w:val="00F66918"/>
    <w:rsid w:val="00F751E1"/>
    <w:rsid w:val="00F75F9E"/>
    <w:rsid w:val="00F76B60"/>
    <w:rsid w:val="00F80987"/>
    <w:rsid w:val="00F81728"/>
    <w:rsid w:val="00F84E6A"/>
    <w:rsid w:val="00F8530F"/>
    <w:rsid w:val="00F866A6"/>
    <w:rsid w:val="00F90826"/>
    <w:rsid w:val="00F92A75"/>
    <w:rsid w:val="00F932B6"/>
    <w:rsid w:val="00F932DD"/>
    <w:rsid w:val="00F93A22"/>
    <w:rsid w:val="00F94DCE"/>
    <w:rsid w:val="00FA2B32"/>
    <w:rsid w:val="00FA2BC5"/>
    <w:rsid w:val="00FA637F"/>
    <w:rsid w:val="00FA72B7"/>
    <w:rsid w:val="00FB3C2B"/>
    <w:rsid w:val="00FB4852"/>
    <w:rsid w:val="00FB6B46"/>
    <w:rsid w:val="00FC0973"/>
    <w:rsid w:val="00FC0B7B"/>
    <w:rsid w:val="00FC63D5"/>
    <w:rsid w:val="00FC6D1C"/>
    <w:rsid w:val="00FC76F4"/>
    <w:rsid w:val="00FC7966"/>
    <w:rsid w:val="00FD3093"/>
    <w:rsid w:val="00FD347F"/>
    <w:rsid w:val="00FD6F45"/>
    <w:rsid w:val="00FE0BAE"/>
    <w:rsid w:val="00FE5928"/>
    <w:rsid w:val="00FE6BDB"/>
    <w:rsid w:val="00FF1646"/>
    <w:rsid w:val="00FF35A1"/>
    <w:rsid w:val="00FF4297"/>
    <w:rsid w:val="00FF5910"/>
    <w:rsid w:val="00FF5B10"/>
    <w:rsid w:val="00FF6B30"/>
    <w:rsid w:val="00FF7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AC3D649"/>
  <w15:chartTrackingRefBased/>
  <w15:docId w15:val="{FEB334D7-DBCF-44BC-9FC5-B79C35D73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footer" w:uiPriority="99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HTML Keyboard" w:semiHidden="1" w:unhideWhenUsed="1"/>
    <w:lsdException w:name="HTML Preformatted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Heading3">
    <w:name w:val="heading 3"/>
    <w:basedOn w:val="Normal"/>
    <w:next w:val="Normal"/>
    <w:uiPriority w:val="9"/>
    <w:qFormat/>
    <w:pPr>
      <w:keepNext/>
      <w:numPr>
        <w:ilvl w:val="2"/>
        <w:numId w:val="1"/>
      </w:numPr>
      <w:outlineLvl w:val="2"/>
    </w:pPr>
    <w:rPr>
      <w:i/>
      <w:iCs/>
    </w:rPr>
  </w:style>
  <w:style w:type="paragraph" w:styleId="Heading4">
    <w:name w:val="heading 4"/>
    <w:basedOn w:val="Normal"/>
    <w:next w:val="Normal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uiPriority w:val="9"/>
    <w:qFormat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uiPriority w:val="9"/>
    <w:qFormat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uiPriority w:val="9"/>
    <w:qFormat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uiPriority w:val="9"/>
    <w:qFormat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uiPriority w:val="9"/>
    <w:qFormat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rPr>
      <w:rFonts w:ascii="Times New Roman" w:hAnsi="Times New Roman" w:cs="Times New Roman"/>
      <w:i/>
      <w:iCs/>
      <w:sz w:val="22"/>
      <w:szCs w:val="22"/>
    </w:rPr>
  </w:style>
  <w:style w:type="paragraph" w:styleId="Title">
    <w:name w:val="Title"/>
    <w:basedOn w:val="Normal"/>
    <w:next w:val="Normal"/>
    <w:qFormat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FootnoteText">
    <w:name w:val="footnote text"/>
    <w:basedOn w:val="Normal"/>
    <w:link w:val="FootnoteTextChar"/>
    <w:semiHidden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pPr>
      <w:numPr>
        <w:numId w:val="1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pPr>
      <w:ind w:firstLine="202"/>
      <w:jc w:val="both"/>
    </w:pPr>
    <w:rPr>
      <w:b/>
      <w:bCs/>
      <w:sz w:val="18"/>
      <w:szCs w:val="18"/>
    </w:rPr>
  </w:style>
  <w:style w:type="character" w:styleId="FootnoteReference">
    <w:name w:val="footnote reference"/>
    <w:semiHidden/>
    <w:rPr>
      <w:vertAlign w:val="superscript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Heading1"/>
    <w:link w:val="ReferenceHeadChar"/>
    <w:pPr>
      <w:numPr>
        <w:numId w:val="0"/>
      </w:numPr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BodyTextIndent">
    <w:name w:val="Body Text Indent"/>
    <w:basedOn w:val="Normal"/>
    <w:link w:val="BodyTextIndentChar"/>
    <w:pPr>
      <w:ind w:left="630" w:hanging="630"/>
    </w:pPr>
    <w:rPr>
      <w:szCs w:val="24"/>
    </w:rPr>
  </w:style>
  <w:style w:type="paragraph" w:styleId="DocumentMap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paragraph" w:styleId="BalloonText">
    <w:name w:val="Balloon Text"/>
    <w:basedOn w:val="Normal"/>
    <w:link w:val="BalloonTextChar"/>
    <w:rsid w:val="00F33D4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F33D49"/>
    <w:rPr>
      <w:rFonts w:ascii="Tahoma" w:hAnsi="Tahoma" w:cs="Tahoma"/>
      <w:sz w:val="16"/>
      <w:szCs w:val="16"/>
    </w:rPr>
  </w:style>
  <w:style w:type="character" w:customStyle="1" w:styleId="MediumGrid11">
    <w:name w:val="Medium Grid 11"/>
    <w:uiPriority w:val="99"/>
    <w:semiHidden/>
    <w:rsid w:val="009A1F6E"/>
    <w:rPr>
      <w:color w:val="808080"/>
    </w:rPr>
  </w:style>
  <w:style w:type="paragraph" w:customStyle="1" w:styleId="ParagraphStyle1">
    <w:name w:val="Paragraph Style 1"/>
    <w:basedOn w:val="Normal"/>
    <w:uiPriority w:val="99"/>
    <w:rsid w:val="00C82D86"/>
    <w:pPr>
      <w:widowControl w:val="0"/>
      <w:tabs>
        <w:tab w:val="left" w:pos="480"/>
      </w:tabs>
      <w:adjustRightInd w:val="0"/>
      <w:spacing w:before="100" w:line="280" w:lineRule="atLeast"/>
      <w:textAlignment w:val="center"/>
    </w:pPr>
    <w:rPr>
      <w:rFonts w:ascii="Formata-Regular" w:eastAsia="MS Mincho" w:hAnsi="Formata-Regular" w:cs="Formata-Regular"/>
      <w:color w:val="000000"/>
      <w:sz w:val="22"/>
      <w:szCs w:val="22"/>
      <w:lang w:eastAsia="ja-JP"/>
    </w:rPr>
  </w:style>
  <w:style w:type="character" w:customStyle="1" w:styleId="BodyText1">
    <w:name w:val="Body Text1"/>
    <w:uiPriority w:val="99"/>
    <w:rsid w:val="00C82D86"/>
    <w:rPr>
      <w:rFonts w:ascii="Verdana" w:hAnsi="Verdana" w:cs="Verdana"/>
      <w:color w:val="000000"/>
      <w:sz w:val="22"/>
      <w:szCs w:val="22"/>
    </w:rPr>
  </w:style>
  <w:style w:type="character" w:customStyle="1" w:styleId="bodytype">
    <w:name w:val="body type"/>
    <w:uiPriority w:val="99"/>
    <w:rsid w:val="00C82D86"/>
    <w:rPr>
      <w:rFonts w:ascii="Formata-Regular" w:hAnsi="Formata-Regular" w:cs="Formata-Regular"/>
      <w:color w:val="000000"/>
      <w:sz w:val="22"/>
      <w:szCs w:val="22"/>
    </w:rPr>
  </w:style>
  <w:style w:type="paragraph" w:customStyle="1" w:styleId="Style1">
    <w:name w:val="Style1"/>
    <w:basedOn w:val="ReferenceHead"/>
    <w:link w:val="Style1Char"/>
    <w:qFormat/>
    <w:rsid w:val="003F52AD"/>
  </w:style>
  <w:style w:type="character" w:customStyle="1" w:styleId="Heading1Char">
    <w:name w:val="Heading 1 Char"/>
    <w:link w:val="Heading1"/>
    <w:uiPriority w:val="9"/>
    <w:rsid w:val="003F52AD"/>
    <w:rPr>
      <w:smallCaps/>
      <w:kern w:val="28"/>
    </w:rPr>
  </w:style>
  <w:style w:type="character" w:customStyle="1" w:styleId="ReferenceHeadChar">
    <w:name w:val="Reference Head Char"/>
    <w:link w:val="ReferenceHead"/>
    <w:rsid w:val="003F52AD"/>
    <w:rPr>
      <w:smallCaps/>
      <w:kern w:val="28"/>
    </w:rPr>
  </w:style>
  <w:style w:type="character" w:customStyle="1" w:styleId="Style1Char">
    <w:name w:val="Style1 Char"/>
    <w:link w:val="Style1"/>
    <w:rsid w:val="003F52AD"/>
    <w:rPr>
      <w:smallCaps/>
      <w:kern w:val="28"/>
    </w:rPr>
  </w:style>
  <w:style w:type="paragraph" w:customStyle="1" w:styleId="ColorfulShading-Accent11">
    <w:name w:val="Colorful Shading - Accent 11"/>
    <w:hidden/>
    <w:uiPriority w:val="99"/>
    <w:semiHidden/>
    <w:rsid w:val="001B36B1"/>
  </w:style>
  <w:style w:type="character" w:customStyle="1" w:styleId="BodyText2">
    <w:name w:val="Body Text2"/>
    <w:uiPriority w:val="99"/>
    <w:rsid w:val="001B36B1"/>
    <w:rPr>
      <w:rFonts w:ascii="Verdana" w:hAnsi="Verdana" w:cs="Verdana"/>
      <w:color w:val="000000"/>
      <w:sz w:val="22"/>
      <w:szCs w:val="22"/>
    </w:rPr>
  </w:style>
  <w:style w:type="character" w:customStyle="1" w:styleId="Heading2Char">
    <w:name w:val="Heading 2 Char"/>
    <w:link w:val="Heading2"/>
    <w:uiPriority w:val="9"/>
    <w:rsid w:val="001B36B1"/>
    <w:rPr>
      <w:i/>
      <w:iCs/>
    </w:rPr>
  </w:style>
  <w:style w:type="paragraph" w:customStyle="1" w:styleId="TextL-MAG">
    <w:name w:val="Text L-MAG"/>
    <w:basedOn w:val="Normal"/>
    <w:link w:val="TextL-MAGChar"/>
    <w:qFormat/>
    <w:rsid w:val="009C7D17"/>
    <w:pPr>
      <w:widowControl w:val="0"/>
      <w:tabs>
        <w:tab w:val="left" w:pos="360"/>
      </w:tabs>
      <w:spacing w:line="276" w:lineRule="auto"/>
      <w:ind w:firstLine="360"/>
      <w:jc w:val="both"/>
    </w:pPr>
    <w:rPr>
      <w:rFonts w:ascii="Arial" w:eastAsia="MS Mincho" w:hAnsi="Arial"/>
      <w:sz w:val="18"/>
      <w:szCs w:val="22"/>
      <w:lang w:eastAsia="ja-JP"/>
    </w:rPr>
  </w:style>
  <w:style w:type="character" w:customStyle="1" w:styleId="TextL-MAGChar">
    <w:name w:val="Text L-MAG Char"/>
    <w:link w:val="TextL-MAG"/>
    <w:rsid w:val="009C7D17"/>
    <w:rPr>
      <w:rFonts w:ascii="Arial" w:eastAsia="MS Mincho" w:hAnsi="Arial"/>
      <w:sz w:val="18"/>
      <w:szCs w:val="22"/>
      <w:lang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D90C10"/>
  </w:style>
  <w:style w:type="character" w:customStyle="1" w:styleId="FootnoteTextChar">
    <w:name w:val="Footnote Text Char"/>
    <w:link w:val="FootnoteText"/>
    <w:semiHidden/>
    <w:rsid w:val="00C075EF"/>
    <w:rPr>
      <w:sz w:val="16"/>
      <w:szCs w:val="16"/>
    </w:rPr>
  </w:style>
  <w:style w:type="character" w:customStyle="1" w:styleId="BodyTextIndentChar">
    <w:name w:val="Body Text Indent Char"/>
    <w:link w:val="BodyTextIndent"/>
    <w:rsid w:val="003F26BD"/>
    <w:rPr>
      <w:szCs w:val="24"/>
    </w:rPr>
  </w:style>
  <w:style w:type="character" w:customStyle="1" w:styleId="m5113501246024331607m-6864882937387638336gmail-il">
    <w:name w:val="m_5113501246024331607m_-6864882937387638336gmail-il"/>
    <w:basedOn w:val="DefaultParagraphFont"/>
    <w:rsid w:val="0076355A"/>
  </w:style>
  <w:style w:type="paragraph" w:customStyle="1" w:styleId="ColorfulList-Accent11">
    <w:name w:val="Colorful List - Accent 11"/>
    <w:basedOn w:val="Normal"/>
    <w:uiPriority w:val="34"/>
    <w:qFormat/>
    <w:rsid w:val="0076355A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F932B6"/>
  </w:style>
  <w:style w:type="paragraph" w:styleId="BodyText">
    <w:name w:val="Body Text"/>
    <w:basedOn w:val="Normal"/>
    <w:link w:val="BodyTextChar"/>
    <w:rsid w:val="0004522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045229"/>
  </w:style>
  <w:style w:type="paragraph" w:styleId="Caption">
    <w:name w:val="caption"/>
    <w:basedOn w:val="Normal"/>
    <w:next w:val="Normal"/>
    <w:unhideWhenUsed/>
    <w:qFormat/>
    <w:rsid w:val="00E715F4"/>
    <w:pPr>
      <w:spacing w:after="200"/>
      <w:jc w:val="both"/>
    </w:pPr>
    <w:rPr>
      <w:iCs/>
      <w:sz w:val="16"/>
      <w:szCs w:val="18"/>
    </w:rPr>
  </w:style>
  <w:style w:type="paragraph" w:customStyle="1" w:styleId="IMSBodyText">
    <w:name w:val="IMS Body Text"/>
    <w:qFormat/>
    <w:rsid w:val="003408AA"/>
    <w:pPr>
      <w:spacing w:line="240" w:lineRule="exact"/>
      <w:ind w:firstLine="187"/>
      <w:jc w:val="both"/>
    </w:pPr>
    <w:rPr>
      <w:rFonts w:eastAsiaTheme="minorHAnsi" w:cstheme="minorBidi"/>
      <w:szCs w:val="22"/>
    </w:rPr>
  </w:style>
  <w:style w:type="character" w:styleId="PlaceholderText">
    <w:name w:val="Placeholder Text"/>
    <w:basedOn w:val="DefaultParagraphFont"/>
    <w:rsid w:val="003408AA"/>
    <w:rPr>
      <w:color w:val="808080"/>
    </w:rPr>
  </w:style>
  <w:style w:type="paragraph" w:customStyle="1" w:styleId="IMSEquation">
    <w:name w:val="IMS Equation"/>
    <w:basedOn w:val="Normal"/>
    <w:next w:val="Normal"/>
    <w:qFormat/>
    <w:rsid w:val="00E329F3"/>
    <w:pPr>
      <w:tabs>
        <w:tab w:val="center" w:pos="2520"/>
        <w:tab w:val="right" w:pos="5040"/>
      </w:tabs>
      <w:spacing w:before="120" w:after="120"/>
      <w:jc w:val="both"/>
    </w:pPr>
    <w:rPr>
      <w:rFonts w:eastAsia="SimSun"/>
    </w:rPr>
  </w:style>
  <w:style w:type="paragraph" w:customStyle="1" w:styleId="references0">
    <w:name w:val="references"/>
    <w:uiPriority w:val="99"/>
    <w:rsid w:val="00DB5965"/>
    <w:pPr>
      <w:numPr>
        <w:numId w:val="41"/>
      </w:numPr>
      <w:spacing w:after="50" w:line="180" w:lineRule="exact"/>
      <w:jc w:val="both"/>
    </w:pPr>
    <w:rPr>
      <w:noProof/>
      <w:sz w:val="16"/>
      <w:szCs w:val="16"/>
    </w:rPr>
  </w:style>
  <w:style w:type="paragraph" w:styleId="Bibliography">
    <w:name w:val="Bibliography"/>
    <w:basedOn w:val="Normal"/>
    <w:next w:val="Normal"/>
    <w:uiPriority w:val="70"/>
    <w:unhideWhenUsed/>
    <w:rsid w:val="00EB797B"/>
  </w:style>
  <w:style w:type="paragraph" w:customStyle="1" w:styleId="IMSParagraph">
    <w:name w:val="IMS Paragraph"/>
    <w:basedOn w:val="Normal"/>
    <w:link w:val="IMSParagraphChar"/>
    <w:qFormat/>
    <w:rsid w:val="00D84E19"/>
    <w:pPr>
      <w:adjustRightInd w:val="0"/>
      <w:snapToGrid w:val="0"/>
      <w:ind w:firstLine="289"/>
      <w:jc w:val="both"/>
    </w:pPr>
    <w:rPr>
      <w:rFonts w:eastAsia="SimSun"/>
      <w:szCs w:val="24"/>
      <w:lang w:val="en-AU" w:eastAsia="zh-CN"/>
    </w:rPr>
  </w:style>
  <w:style w:type="character" w:customStyle="1" w:styleId="IMSParagraphChar">
    <w:name w:val="IMS Paragraph Char"/>
    <w:basedOn w:val="DefaultParagraphFont"/>
    <w:link w:val="IMSParagraph"/>
    <w:rsid w:val="00D84E19"/>
    <w:rPr>
      <w:rFonts w:eastAsia="SimSun"/>
      <w:szCs w:val="24"/>
      <w:lang w:val="en-AU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93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2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0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62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9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4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93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0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3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66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microsoft.com/office/2007/relationships/hdphoto" Target="media/hdphoto2.wdp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microsoft.com/office/2007/relationships/hdphoto" Target="media/hdphoto3.wd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20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9.jpeg"/><Relationship Id="rId37" Type="http://schemas.microsoft.com/office/2007/relationships/hdphoto" Target="media/hdphoto1.wdp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4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8" Type="http://schemas.openxmlformats.org/officeDocument/2006/relationships/hyperlink" Target="mailto:syedmuhammadhilmisa@cardiff.ac.uk" TargetMode="External"/><Relationship Id="rId3" Type="http://schemas.openxmlformats.org/officeDocument/2006/relationships/styles" Target="styles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mckerah\Desktop\ieee_tj_template_1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8E5F598-D230-4827-997A-2CBA3B86DC2D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Raa01</b:Tag>
    <b:SourceType>JournalArticle</b:SourceType>
    <b:Guid>{D2DCEEFB-BCAA-4A41-9873-4A11BBB9A089}</b:Guid>
    <b:Title>Maximum efficiency and output of class-F power amplifiers</b:Title>
    <b:Year>2001</b:Year>
    <b:JournalName>IEEE Trans. Microw. Theory and Techn.</b:JournalName>
    <b:Pages>191-198</b:Pages>
    <b:Volume>52</b:Volume>
    <b:Issue>1</b:Issue>
    <b:Author>
      <b:Author>
        <b:NameList>
          <b:Person>
            <b:Last>Raab</b:Last>
            <b:First>F.</b:First>
            <b:Middle>H.</b:Middle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EDB045AC-10C8-4F6B-8D99-B1F0B902B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ieee_tj_template_17</Template>
  <TotalTime>4831</TotalTime>
  <Pages>7</Pages>
  <Words>4341</Words>
  <Characters>24746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</vt:lpstr>
    </vt:vector>
  </TitlesOfParts>
  <Company>IEEE</Company>
  <LinksUpToDate>false</LinksUpToDate>
  <CharactersWithSpaces>29029</CharactersWithSpaces>
  <SharedDoc>false</SharedDoc>
  <HLinks>
    <vt:vector size="60" baseType="variant">
      <vt:variant>
        <vt:i4>65611</vt:i4>
      </vt:variant>
      <vt:variant>
        <vt:i4>33</vt:i4>
      </vt:variant>
      <vt:variant>
        <vt:i4>0</vt:i4>
      </vt:variant>
      <vt:variant>
        <vt:i4>5</vt:i4>
      </vt:variant>
      <vt:variant>
        <vt:lpwstr>http://www.ieee.org/publications_standards/publications/rights/index.html</vt:lpwstr>
      </vt:variant>
      <vt:variant>
        <vt:lpwstr/>
      </vt:variant>
      <vt:variant>
        <vt:i4>1704042</vt:i4>
      </vt:variant>
      <vt:variant>
        <vt:i4>30</vt:i4>
      </vt:variant>
      <vt:variant>
        <vt:i4>0</vt:i4>
      </vt:variant>
      <vt:variant>
        <vt:i4>5</vt:i4>
      </vt:variant>
      <vt:variant>
        <vt:lpwstr>http://www.ieee.org/publications_standards/publications/authors/authors_submission.html</vt:lpwstr>
      </vt:variant>
      <vt:variant>
        <vt:lpwstr/>
      </vt:variant>
      <vt:variant>
        <vt:i4>3670090</vt:i4>
      </vt:variant>
      <vt:variant>
        <vt:i4>27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2555906</vt:i4>
      </vt:variant>
      <vt:variant>
        <vt:i4>24</vt:i4>
      </vt:variant>
      <vt:variant>
        <vt:i4>0</vt:i4>
      </vt:variant>
      <vt:variant>
        <vt:i4>5</vt:i4>
      </vt:variant>
      <vt:variant>
        <vt:lpwstr>mailto:graphics@ieee.org</vt:lpwstr>
      </vt:variant>
      <vt:variant>
        <vt:lpwstr/>
      </vt:variant>
      <vt:variant>
        <vt:i4>7405581</vt:i4>
      </vt:variant>
      <vt:variant>
        <vt:i4>21</vt:i4>
      </vt:variant>
      <vt:variant>
        <vt:i4>0</vt:i4>
      </vt:variant>
      <vt:variant>
        <vt:i4>5</vt:i4>
      </vt:variant>
      <vt:variant>
        <vt:lpwstr>http://graphicsqc.ieee.org/</vt:lpwstr>
      </vt:variant>
      <vt:variant>
        <vt:lpwstr/>
      </vt:variant>
      <vt:variant>
        <vt:i4>3670090</vt:i4>
      </vt:variant>
      <vt:variant>
        <vt:i4>15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7602227</vt:i4>
      </vt:variant>
      <vt:variant>
        <vt:i4>9</vt:i4>
      </vt:variant>
      <vt:variant>
        <vt:i4>0</vt:i4>
      </vt:variant>
      <vt:variant>
        <vt:i4>5</vt:i4>
      </vt:variant>
      <vt:variant>
        <vt:lpwstr>https://www.overleaf.com/blog/278-how-to-use-overleaf-with-ieee-collabratec-your-quick-guide-to-getting-started%23.Vp6tpPkrKM9</vt:lpwstr>
      </vt:variant>
      <vt:variant>
        <vt:lpwstr/>
      </vt:variant>
      <vt:variant>
        <vt:i4>3670090</vt:i4>
      </vt:variant>
      <vt:variant>
        <vt:i4>6</vt:i4>
      </vt:variant>
      <vt:variant>
        <vt:i4>0</vt:i4>
      </vt:variant>
      <vt:variant>
        <vt:i4>5</vt:i4>
      </vt:variant>
      <vt:variant>
        <vt:lpwstr>http://www.ieee.org/authortools</vt:lpwstr>
      </vt:variant>
      <vt:variant>
        <vt:lpwstr/>
      </vt:variant>
      <vt:variant>
        <vt:i4>1507385</vt:i4>
      </vt:variant>
      <vt:variant>
        <vt:i4>3</vt:i4>
      </vt:variant>
      <vt:variant>
        <vt:i4>0</vt:i4>
      </vt:variant>
      <vt:variant>
        <vt:i4>5</vt:i4>
      </vt:variant>
      <vt:variant>
        <vt:lpwstr>http://www.ieee.org/organizations/pubs/ani_prod/keywrd98.txt</vt:lpwstr>
      </vt:variant>
      <vt:variant>
        <vt:lpwstr/>
      </vt:variant>
      <vt:variant>
        <vt:i4>3342345</vt:i4>
      </vt:variant>
      <vt:variant>
        <vt:i4>0</vt:i4>
      </vt:variant>
      <vt:variant>
        <vt:i4>0</vt:i4>
      </vt:variant>
      <vt:variant>
        <vt:i4>5</vt:i4>
      </vt:variant>
      <vt:variant>
        <vt:lpwstr>mailto:keywords@ieee.org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Tiffany McKerahan</dc:creator>
  <cp:keywords/>
  <cp:lastModifiedBy>Syed Hilmi Syed Anera</cp:lastModifiedBy>
  <cp:revision>755</cp:revision>
  <cp:lastPrinted>2019-04-08T21:54:00Z</cp:lastPrinted>
  <dcterms:created xsi:type="dcterms:W3CDTF">2019-03-06T15:29:00Z</dcterms:created>
  <dcterms:modified xsi:type="dcterms:W3CDTF">2019-04-11T15:59:00Z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ser Name_1">
    <vt:lpwstr>SyedMuhammadHilmiSA@cardiff.ac.uk@www.mendeley.com</vt:lpwstr>
  </property>
</Properties>
</file>